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C45AA0"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551232" w:history="1">
        <w:r w:rsidR="00C45AA0" w:rsidRPr="008B0EC7">
          <w:rPr>
            <w:rStyle w:val="Hyperlink"/>
            <w:noProof/>
          </w:rPr>
          <w:t>1</w:t>
        </w:r>
        <w:r w:rsidR="00C45AA0">
          <w:rPr>
            <w:rFonts w:asciiTheme="minorHAnsi" w:eastAsiaTheme="minorEastAsia" w:hAnsiTheme="minorHAnsi" w:cstheme="minorBidi"/>
            <w:b w:val="0"/>
            <w:noProof/>
            <w:spacing w:val="0"/>
            <w:kern w:val="0"/>
            <w:szCs w:val="22"/>
            <w:lang w:eastAsia="ja-JP"/>
          </w:rPr>
          <w:tab/>
        </w:r>
        <w:r w:rsidR="00C45AA0" w:rsidRPr="008B0EC7">
          <w:rPr>
            <w:rStyle w:val="Hyperlink"/>
            <w:noProof/>
          </w:rPr>
          <w:t>Obligatorischer Teil</w:t>
        </w:r>
        <w:r w:rsidR="00C45AA0">
          <w:rPr>
            <w:noProof/>
            <w:webHidden/>
          </w:rPr>
          <w:tab/>
        </w:r>
        <w:r w:rsidR="00C45AA0">
          <w:rPr>
            <w:noProof/>
            <w:webHidden/>
          </w:rPr>
          <w:fldChar w:fldCharType="begin"/>
        </w:r>
        <w:r w:rsidR="00C45AA0">
          <w:rPr>
            <w:noProof/>
            <w:webHidden/>
          </w:rPr>
          <w:instrText xml:space="preserve"> PAGEREF _Toc447551232 \h </w:instrText>
        </w:r>
        <w:r w:rsidR="00C45AA0">
          <w:rPr>
            <w:noProof/>
            <w:webHidden/>
          </w:rPr>
        </w:r>
        <w:r w:rsidR="00C45AA0">
          <w:rPr>
            <w:noProof/>
            <w:webHidden/>
          </w:rPr>
          <w:fldChar w:fldCharType="separate"/>
        </w:r>
        <w:r w:rsidR="00295D45">
          <w:rPr>
            <w:noProof/>
            <w:webHidden/>
          </w:rPr>
          <w:t>3</w:t>
        </w:r>
        <w:r w:rsidR="00C45AA0">
          <w:rPr>
            <w:noProof/>
            <w:webHidden/>
          </w:rPr>
          <w:fldChar w:fldCharType="end"/>
        </w:r>
      </w:hyperlink>
    </w:p>
    <w:p w:rsidR="00C45AA0" w:rsidRDefault="00756C93">
      <w:pPr>
        <w:pStyle w:val="Verzeichnis2"/>
        <w:rPr>
          <w:rFonts w:asciiTheme="minorHAnsi" w:eastAsiaTheme="minorEastAsia" w:hAnsiTheme="minorHAnsi" w:cstheme="minorBidi"/>
          <w:noProof/>
          <w:spacing w:val="0"/>
          <w:kern w:val="0"/>
          <w:szCs w:val="22"/>
          <w:lang w:eastAsia="ja-JP"/>
        </w:rPr>
      </w:pPr>
      <w:hyperlink w:anchor="_Toc447551233" w:history="1">
        <w:r w:rsidR="00C45AA0" w:rsidRPr="008B0EC7">
          <w:rPr>
            <w:rStyle w:val="Hyperlink"/>
            <w:noProof/>
          </w:rPr>
          <w:t>1.1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Ausgangslage</w:t>
        </w:r>
        <w:r w:rsidR="00C45AA0">
          <w:rPr>
            <w:noProof/>
            <w:webHidden/>
          </w:rPr>
          <w:tab/>
        </w:r>
        <w:r w:rsidR="00C45AA0">
          <w:rPr>
            <w:noProof/>
            <w:webHidden/>
          </w:rPr>
          <w:fldChar w:fldCharType="begin"/>
        </w:r>
        <w:r w:rsidR="00C45AA0">
          <w:rPr>
            <w:noProof/>
            <w:webHidden/>
          </w:rPr>
          <w:instrText xml:space="preserve"> PAGEREF _Toc447551233 \h </w:instrText>
        </w:r>
        <w:r w:rsidR="00C45AA0">
          <w:rPr>
            <w:noProof/>
            <w:webHidden/>
          </w:rPr>
        </w:r>
        <w:r w:rsidR="00C45AA0">
          <w:rPr>
            <w:noProof/>
            <w:webHidden/>
          </w:rPr>
          <w:fldChar w:fldCharType="separate"/>
        </w:r>
        <w:r w:rsidR="00295D45">
          <w:rPr>
            <w:noProof/>
            <w:webHidden/>
          </w:rPr>
          <w:t>3</w:t>
        </w:r>
        <w:r w:rsidR="00C45AA0">
          <w:rPr>
            <w:noProof/>
            <w:webHidden/>
          </w:rPr>
          <w:fldChar w:fldCharType="end"/>
        </w:r>
      </w:hyperlink>
    </w:p>
    <w:p w:rsidR="00C45AA0" w:rsidRDefault="00756C93">
      <w:pPr>
        <w:pStyle w:val="Verzeichnis2"/>
        <w:rPr>
          <w:rFonts w:asciiTheme="minorHAnsi" w:eastAsiaTheme="minorEastAsia" w:hAnsiTheme="minorHAnsi" w:cstheme="minorBidi"/>
          <w:noProof/>
          <w:spacing w:val="0"/>
          <w:kern w:val="0"/>
          <w:szCs w:val="22"/>
          <w:lang w:eastAsia="ja-JP"/>
        </w:rPr>
      </w:pPr>
      <w:hyperlink w:anchor="_Toc447551234" w:history="1">
        <w:r w:rsidR="00C45AA0" w:rsidRPr="008B0EC7">
          <w:rPr>
            <w:rStyle w:val="Hyperlink"/>
            <w:noProof/>
          </w:rPr>
          <w:t>1.2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Detaillierte Aufgabenstellung</w:t>
        </w:r>
        <w:r w:rsidR="00C45AA0">
          <w:rPr>
            <w:noProof/>
            <w:webHidden/>
          </w:rPr>
          <w:tab/>
        </w:r>
        <w:r w:rsidR="00C45AA0">
          <w:rPr>
            <w:noProof/>
            <w:webHidden/>
          </w:rPr>
          <w:fldChar w:fldCharType="begin"/>
        </w:r>
        <w:r w:rsidR="00C45AA0">
          <w:rPr>
            <w:noProof/>
            <w:webHidden/>
          </w:rPr>
          <w:instrText xml:space="preserve"> PAGEREF _Toc447551234 \h </w:instrText>
        </w:r>
        <w:r w:rsidR="00C45AA0">
          <w:rPr>
            <w:noProof/>
            <w:webHidden/>
          </w:rPr>
        </w:r>
        <w:r w:rsidR="00C45AA0">
          <w:rPr>
            <w:noProof/>
            <w:webHidden/>
          </w:rPr>
          <w:fldChar w:fldCharType="separate"/>
        </w:r>
        <w:r w:rsidR="00295D45">
          <w:rPr>
            <w:noProof/>
            <w:webHidden/>
          </w:rPr>
          <w:t>3</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35" w:history="1">
        <w:r w:rsidR="00C45AA0" w:rsidRPr="008B0EC7">
          <w:rPr>
            <w:rStyle w:val="Hyperlink"/>
            <w:noProof/>
          </w:rPr>
          <w:t>1.2.1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Login</w:t>
        </w:r>
        <w:r w:rsidR="00C45AA0">
          <w:rPr>
            <w:noProof/>
            <w:webHidden/>
          </w:rPr>
          <w:tab/>
        </w:r>
        <w:r w:rsidR="00C45AA0">
          <w:rPr>
            <w:noProof/>
            <w:webHidden/>
          </w:rPr>
          <w:fldChar w:fldCharType="begin"/>
        </w:r>
        <w:r w:rsidR="00C45AA0">
          <w:rPr>
            <w:noProof/>
            <w:webHidden/>
          </w:rPr>
          <w:instrText xml:space="preserve"> PAGEREF _Toc447551235 \h </w:instrText>
        </w:r>
        <w:r w:rsidR="00C45AA0">
          <w:rPr>
            <w:noProof/>
            <w:webHidden/>
          </w:rPr>
        </w:r>
        <w:r w:rsidR="00C45AA0">
          <w:rPr>
            <w:noProof/>
            <w:webHidden/>
          </w:rPr>
          <w:fldChar w:fldCharType="separate"/>
        </w:r>
        <w:r w:rsidR="00295D45">
          <w:rPr>
            <w:noProof/>
            <w:webHidden/>
          </w:rPr>
          <w:t>3</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36" w:history="1">
        <w:r w:rsidR="00C45AA0" w:rsidRPr="008B0EC7">
          <w:rPr>
            <w:rStyle w:val="Hyperlink"/>
            <w:noProof/>
          </w:rPr>
          <w:t>1.2.2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Benutzerverwaltung</w:t>
        </w:r>
        <w:r w:rsidR="00C45AA0">
          <w:rPr>
            <w:noProof/>
            <w:webHidden/>
          </w:rPr>
          <w:tab/>
        </w:r>
        <w:r w:rsidR="00C45AA0">
          <w:rPr>
            <w:noProof/>
            <w:webHidden/>
          </w:rPr>
          <w:fldChar w:fldCharType="begin"/>
        </w:r>
        <w:r w:rsidR="00C45AA0">
          <w:rPr>
            <w:noProof/>
            <w:webHidden/>
          </w:rPr>
          <w:instrText xml:space="preserve"> PAGEREF _Toc447551236 \h </w:instrText>
        </w:r>
        <w:r w:rsidR="00C45AA0">
          <w:rPr>
            <w:noProof/>
            <w:webHidden/>
          </w:rPr>
        </w:r>
        <w:r w:rsidR="00C45AA0">
          <w:rPr>
            <w:noProof/>
            <w:webHidden/>
          </w:rPr>
          <w:fldChar w:fldCharType="separate"/>
        </w:r>
        <w:r w:rsidR="00295D45">
          <w:rPr>
            <w:noProof/>
            <w:webHidden/>
          </w:rPr>
          <w:t>3</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37" w:history="1">
        <w:r w:rsidR="00C45AA0" w:rsidRPr="008B0EC7">
          <w:rPr>
            <w:rStyle w:val="Hyperlink"/>
            <w:noProof/>
          </w:rPr>
          <w:t>1.2.3</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Die Verwaltung von Tickets</w:t>
        </w:r>
        <w:r w:rsidR="00C45AA0">
          <w:rPr>
            <w:noProof/>
            <w:webHidden/>
          </w:rPr>
          <w:tab/>
        </w:r>
        <w:r w:rsidR="00C45AA0">
          <w:rPr>
            <w:noProof/>
            <w:webHidden/>
          </w:rPr>
          <w:fldChar w:fldCharType="begin"/>
        </w:r>
        <w:r w:rsidR="00C45AA0">
          <w:rPr>
            <w:noProof/>
            <w:webHidden/>
          </w:rPr>
          <w:instrText xml:space="preserve"> PAGEREF _Toc447551237 \h </w:instrText>
        </w:r>
        <w:r w:rsidR="00C45AA0">
          <w:rPr>
            <w:noProof/>
            <w:webHidden/>
          </w:rPr>
        </w:r>
        <w:r w:rsidR="00C45AA0">
          <w:rPr>
            <w:noProof/>
            <w:webHidden/>
          </w:rPr>
          <w:fldChar w:fldCharType="separate"/>
        </w:r>
        <w:r w:rsidR="00295D45">
          <w:rPr>
            <w:noProof/>
            <w:webHidden/>
          </w:rPr>
          <w:t>4</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38" w:history="1">
        <w:r w:rsidR="00C45AA0" w:rsidRPr="008B0EC7">
          <w:rPr>
            <w:rStyle w:val="Hyperlink"/>
            <w:noProof/>
          </w:rPr>
          <w:t>1.2.4</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Ticket Workflow</w:t>
        </w:r>
        <w:r w:rsidR="00C45AA0">
          <w:rPr>
            <w:noProof/>
            <w:webHidden/>
          </w:rPr>
          <w:tab/>
        </w:r>
        <w:r w:rsidR="00C45AA0">
          <w:rPr>
            <w:noProof/>
            <w:webHidden/>
          </w:rPr>
          <w:fldChar w:fldCharType="begin"/>
        </w:r>
        <w:r w:rsidR="00C45AA0">
          <w:rPr>
            <w:noProof/>
            <w:webHidden/>
          </w:rPr>
          <w:instrText xml:space="preserve"> PAGEREF _Toc447551238 \h </w:instrText>
        </w:r>
        <w:r w:rsidR="00C45AA0">
          <w:rPr>
            <w:noProof/>
            <w:webHidden/>
          </w:rPr>
        </w:r>
        <w:r w:rsidR="00C45AA0">
          <w:rPr>
            <w:noProof/>
            <w:webHidden/>
          </w:rPr>
          <w:fldChar w:fldCharType="separate"/>
        </w:r>
        <w:r w:rsidR="00295D45">
          <w:rPr>
            <w:noProof/>
            <w:webHidden/>
          </w:rPr>
          <w:t>4</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39" w:history="1">
        <w:r w:rsidR="00C45AA0" w:rsidRPr="008B0EC7">
          <w:rPr>
            <w:rStyle w:val="Hyperlink"/>
            <w:noProof/>
          </w:rPr>
          <w:t>1.2.5</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Dokumentation</w:t>
        </w:r>
        <w:r w:rsidR="00C45AA0">
          <w:rPr>
            <w:noProof/>
            <w:webHidden/>
          </w:rPr>
          <w:tab/>
        </w:r>
        <w:r w:rsidR="00C45AA0">
          <w:rPr>
            <w:noProof/>
            <w:webHidden/>
          </w:rPr>
          <w:fldChar w:fldCharType="begin"/>
        </w:r>
        <w:r w:rsidR="00C45AA0">
          <w:rPr>
            <w:noProof/>
            <w:webHidden/>
          </w:rPr>
          <w:instrText xml:space="preserve"> PAGEREF _Toc447551239 \h </w:instrText>
        </w:r>
        <w:r w:rsidR="00C45AA0">
          <w:rPr>
            <w:noProof/>
            <w:webHidden/>
          </w:rPr>
        </w:r>
        <w:r w:rsidR="00C45AA0">
          <w:rPr>
            <w:noProof/>
            <w:webHidden/>
          </w:rPr>
          <w:fldChar w:fldCharType="separate"/>
        </w:r>
        <w:r w:rsidR="00295D45">
          <w:rPr>
            <w:noProof/>
            <w:webHidden/>
          </w:rPr>
          <w:t>4</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40" w:history="1">
        <w:r w:rsidR="00C45AA0" w:rsidRPr="008B0EC7">
          <w:rPr>
            <w:rStyle w:val="Hyperlink"/>
            <w:noProof/>
          </w:rPr>
          <w:t>1.2.6</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Design</w:t>
        </w:r>
        <w:r w:rsidR="00C45AA0">
          <w:rPr>
            <w:noProof/>
            <w:webHidden/>
          </w:rPr>
          <w:tab/>
        </w:r>
        <w:r w:rsidR="00C45AA0">
          <w:rPr>
            <w:noProof/>
            <w:webHidden/>
          </w:rPr>
          <w:fldChar w:fldCharType="begin"/>
        </w:r>
        <w:r w:rsidR="00C45AA0">
          <w:rPr>
            <w:noProof/>
            <w:webHidden/>
          </w:rPr>
          <w:instrText xml:space="preserve"> PAGEREF _Toc447551240 \h </w:instrText>
        </w:r>
        <w:r w:rsidR="00C45AA0">
          <w:rPr>
            <w:noProof/>
            <w:webHidden/>
          </w:rPr>
        </w:r>
        <w:r w:rsidR="00C45AA0">
          <w:rPr>
            <w:noProof/>
            <w:webHidden/>
          </w:rPr>
          <w:fldChar w:fldCharType="separate"/>
        </w:r>
        <w:r w:rsidR="00295D45">
          <w:rPr>
            <w:noProof/>
            <w:webHidden/>
          </w:rPr>
          <w:t>4</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41" w:history="1">
        <w:r w:rsidR="00C45AA0" w:rsidRPr="008B0EC7">
          <w:rPr>
            <w:rStyle w:val="Hyperlink"/>
            <w:noProof/>
          </w:rPr>
          <w:t>1.2.7</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Testing</w:t>
        </w:r>
        <w:r w:rsidR="00C45AA0">
          <w:rPr>
            <w:noProof/>
            <w:webHidden/>
          </w:rPr>
          <w:tab/>
        </w:r>
        <w:r w:rsidR="00C45AA0">
          <w:rPr>
            <w:noProof/>
            <w:webHidden/>
          </w:rPr>
          <w:fldChar w:fldCharType="begin"/>
        </w:r>
        <w:r w:rsidR="00C45AA0">
          <w:rPr>
            <w:noProof/>
            <w:webHidden/>
          </w:rPr>
          <w:instrText xml:space="preserve"> PAGEREF _Toc447551241 \h </w:instrText>
        </w:r>
        <w:r w:rsidR="00C45AA0">
          <w:rPr>
            <w:noProof/>
            <w:webHidden/>
          </w:rPr>
        </w:r>
        <w:r w:rsidR="00C45AA0">
          <w:rPr>
            <w:noProof/>
            <w:webHidden/>
          </w:rPr>
          <w:fldChar w:fldCharType="separate"/>
        </w:r>
        <w:r w:rsidR="00295D45">
          <w:rPr>
            <w:noProof/>
            <w:webHidden/>
          </w:rPr>
          <w:t>4</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42" w:history="1">
        <w:r w:rsidR="00C45AA0" w:rsidRPr="008B0EC7">
          <w:rPr>
            <w:rStyle w:val="Hyperlink"/>
            <w:noProof/>
          </w:rPr>
          <w:t>1.2.8</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Versionsverwaltung</w:t>
        </w:r>
        <w:r w:rsidR="00C45AA0">
          <w:rPr>
            <w:noProof/>
            <w:webHidden/>
          </w:rPr>
          <w:tab/>
        </w:r>
        <w:r w:rsidR="00C45AA0">
          <w:rPr>
            <w:noProof/>
            <w:webHidden/>
          </w:rPr>
          <w:fldChar w:fldCharType="begin"/>
        </w:r>
        <w:r w:rsidR="00C45AA0">
          <w:rPr>
            <w:noProof/>
            <w:webHidden/>
          </w:rPr>
          <w:instrText xml:space="preserve"> PAGEREF _Toc447551242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43" w:history="1">
        <w:r w:rsidR="00C45AA0" w:rsidRPr="008B0EC7">
          <w:rPr>
            <w:rStyle w:val="Hyperlink"/>
            <w:noProof/>
          </w:rPr>
          <w:t>1.2.9</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Abgrenzungen</w:t>
        </w:r>
        <w:r w:rsidR="00C45AA0">
          <w:rPr>
            <w:noProof/>
            <w:webHidden/>
          </w:rPr>
          <w:tab/>
        </w:r>
        <w:r w:rsidR="00C45AA0">
          <w:rPr>
            <w:noProof/>
            <w:webHidden/>
          </w:rPr>
          <w:fldChar w:fldCharType="begin"/>
        </w:r>
        <w:r w:rsidR="00C45AA0">
          <w:rPr>
            <w:noProof/>
            <w:webHidden/>
          </w:rPr>
          <w:instrText xml:space="preserve"> PAGEREF _Toc447551243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3"/>
        <w:tabs>
          <w:tab w:val="left" w:pos="1540"/>
        </w:tabs>
        <w:rPr>
          <w:rFonts w:asciiTheme="minorHAnsi" w:eastAsiaTheme="minorEastAsia" w:hAnsiTheme="minorHAnsi" w:cstheme="minorBidi"/>
          <w:noProof/>
          <w:spacing w:val="0"/>
          <w:kern w:val="0"/>
          <w:szCs w:val="22"/>
          <w:lang w:eastAsia="ja-JP"/>
        </w:rPr>
      </w:pPr>
      <w:hyperlink w:anchor="_Toc447551244" w:history="1">
        <w:r w:rsidR="00C45AA0" w:rsidRPr="008B0EC7">
          <w:rPr>
            <w:rStyle w:val="Hyperlink"/>
            <w:noProof/>
          </w:rPr>
          <w:t>1.2.10</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Zeitplan</w:t>
        </w:r>
        <w:r w:rsidR="00C45AA0">
          <w:rPr>
            <w:noProof/>
            <w:webHidden/>
          </w:rPr>
          <w:tab/>
        </w:r>
        <w:r w:rsidR="00C45AA0">
          <w:rPr>
            <w:noProof/>
            <w:webHidden/>
          </w:rPr>
          <w:fldChar w:fldCharType="begin"/>
        </w:r>
        <w:r w:rsidR="00C45AA0">
          <w:rPr>
            <w:noProof/>
            <w:webHidden/>
          </w:rPr>
          <w:instrText xml:space="preserve"> PAGEREF _Toc447551244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45" w:history="1">
        <w:r w:rsidR="00C45AA0" w:rsidRPr="008B0EC7">
          <w:rPr>
            <w:rStyle w:val="Hyperlink"/>
            <w:noProof/>
          </w:rPr>
          <w:t>1.2.10.1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Initialisierung (Montag, 04.04.2016)</w:t>
        </w:r>
        <w:r w:rsidR="00C45AA0">
          <w:rPr>
            <w:noProof/>
            <w:webHidden/>
          </w:rPr>
          <w:tab/>
        </w:r>
        <w:r w:rsidR="00C45AA0">
          <w:rPr>
            <w:noProof/>
            <w:webHidden/>
          </w:rPr>
          <w:fldChar w:fldCharType="begin"/>
        </w:r>
        <w:r w:rsidR="00C45AA0">
          <w:rPr>
            <w:noProof/>
            <w:webHidden/>
          </w:rPr>
          <w:instrText xml:space="preserve"> PAGEREF _Toc447551245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46" w:history="1">
        <w:r w:rsidR="00C45AA0" w:rsidRPr="008B0EC7">
          <w:rPr>
            <w:rStyle w:val="Hyperlink"/>
            <w:noProof/>
          </w:rPr>
          <w:t>1.2.10.2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Analyse (Dienstag, 05.04.2016)</w:t>
        </w:r>
        <w:r w:rsidR="00C45AA0">
          <w:rPr>
            <w:noProof/>
            <w:webHidden/>
          </w:rPr>
          <w:tab/>
        </w:r>
        <w:r w:rsidR="00C45AA0">
          <w:rPr>
            <w:noProof/>
            <w:webHidden/>
          </w:rPr>
          <w:fldChar w:fldCharType="begin"/>
        </w:r>
        <w:r w:rsidR="00C45AA0">
          <w:rPr>
            <w:noProof/>
            <w:webHidden/>
          </w:rPr>
          <w:instrText xml:space="preserve"> PAGEREF _Toc447551246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47" w:history="1">
        <w:r w:rsidR="00C45AA0" w:rsidRPr="008B0EC7">
          <w:rPr>
            <w:rStyle w:val="Hyperlink"/>
            <w:noProof/>
          </w:rPr>
          <w:t>1.2.10.3</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Entwurf (Mittwoch, 06.04.2016)</w:t>
        </w:r>
        <w:r w:rsidR="00C45AA0">
          <w:rPr>
            <w:noProof/>
            <w:webHidden/>
          </w:rPr>
          <w:tab/>
        </w:r>
        <w:r w:rsidR="00C45AA0">
          <w:rPr>
            <w:noProof/>
            <w:webHidden/>
          </w:rPr>
          <w:fldChar w:fldCharType="begin"/>
        </w:r>
        <w:r w:rsidR="00C45AA0">
          <w:rPr>
            <w:noProof/>
            <w:webHidden/>
          </w:rPr>
          <w:instrText xml:space="preserve"> PAGEREF _Toc447551247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48" w:history="1">
        <w:r w:rsidR="00C45AA0" w:rsidRPr="008B0EC7">
          <w:rPr>
            <w:rStyle w:val="Hyperlink"/>
            <w:noProof/>
          </w:rPr>
          <w:t>1.2.10.4</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Implementierung (Mittwoch, 06.04.2016 - Dienstag, 12.04.2016)</w:t>
        </w:r>
        <w:r w:rsidR="00C45AA0">
          <w:rPr>
            <w:noProof/>
            <w:webHidden/>
          </w:rPr>
          <w:tab/>
        </w:r>
        <w:r w:rsidR="00C45AA0">
          <w:rPr>
            <w:noProof/>
            <w:webHidden/>
          </w:rPr>
          <w:fldChar w:fldCharType="begin"/>
        </w:r>
        <w:r w:rsidR="00C45AA0">
          <w:rPr>
            <w:noProof/>
            <w:webHidden/>
          </w:rPr>
          <w:instrText xml:space="preserve"> PAGEREF _Toc447551248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49" w:history="1">
        <w:r w:rsidR="00C45AA0" w:rsidRPr="008B0EC7">
          <w:rPr>
            <w:rStyle w:val="Hyperlink"/>
            <w:noProof/>
          </w:rPr>
          <w:t>1.2.10.5</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Testing (Montag, 11.04.2016 - Dienstag, 13.04.2016)</w:t>
        </w:r>
        <w:r w:rsidR="00C45AA0">
          <w:rPr>
            <w:noProof/>
            <w:webHidden/>
          </w:rPr>
          <w:tab/>
        </w:r>
        <w:r w:rsidR="00C45AA0">
          <w:rPr>
            <w:noProof/>
            <w:webHidden/>
          </w:rPr>
          <w:fldChar w:fldCharType="begin"/>
        </w:r>
        <w:r w:rsidR="00C45AA0">
          <w:rPr>
            <w:noProof/>
            <w:webHidden/>
          </w:rPr>
          <w:instrText xml:space="preserve"> PAGEREF _Toc447551249 \h </w:instrText>
        </w:r>
        <w:r w:rsidR="00C45AA0">
          <w:rPr>
            <w:noProof/>
            <w:webHidden/>
          </w:rPr>
        </w:r>
        <w:r w:rsidR="00C45AA0">
          <w:rPr>
            <w:noProof/>
            <w:webHidden/>
          </w:rPr>
          <w:fldChar w:fldCharType="separate"/>
        </w:r>
        <w:r w:rsidR="00295D45">
          <w:rPr>
            <w:noProof/>
            <w:webHidden/>
          </w:rPr>
          <w:t>5</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50" w:history="1">
        <w:r w:rsidR="00C45AA0" w:rsidRPr="008B0EC7">
          <w:rPr>
            <w:rStyle w:val="Hyperlink"/>
            <w:noProof/>
          </w:rPr>
          <w:t>1.2.10.6</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Abschlussphase (Montag, 13.04.2016 - Dienstag, 14.04.2016)</w:t>
        </w:r>
        <w:r w:rsidR="00C45AA0">
          <w:rPr>
            <w:noProof/>
            <w:webHidden/>
          </w:rPr>
          <w:tab/>
        </w:r>
        <w:r w:rsidR="00C45AA0">
          <w:rPr>
            <w:noProof/>
            <w:webHidden/>
          </w:rPr>
          <w:fldChar w:fldCharType="begin"/>
        </w:r>
        <w:r w:rsidR="00C45AA0">
          <w:rPr>
            <w:noProof/>
            <w:webHidden/>
          </w:rPr>
          <w:instrText xml:space="preserve"> PAGEREF _Toc447551250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51" w:history="1">
        <w:r w:rsidR="00C45AA0" w:rsidRPr="008B0EC7">
          <w:rPr>
            <w:rStyle w:val="Hyperlink"/>
            <w:noProof/>
          </w:rPr>
          <w:t>1.2.10.7</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Buffer (Freitag, 15.04.2016)</w:t>
        </w:r>
        <w:r w:rsidR="00C45AA0">
          <w:rPr>
            <w:noProof/>
            <w:webHidden/>
          </w:rPr>
          <w:tab/>
        </w:r>
        <w:r w:rsidR="00C45AA0">
          <w:rPr>
            <w:noProof/>
            <w:webHidden/>
          </w:rPr>
          <w:fldChar w:fldCharType="begin"/>
        </w:r>
        <w:r w:rsidR="00C45AA0">
          <w:rPr>
            <w:noProof/>
            <w:webHidden/>
          </w:rPr>
          <w:instrText xml:space="preserve"> PAGEREF _Toc447551251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3"/>
        <w:tabs>
          <w:tab w:val="left" w:pos="1540"/>
        </w:tabs>
        <w:rPr>
          <w:rFonts w:asciiTheme="minorHAnsi" w:eastAsiaTheme="minorEastAsia" w:hAnsiTheme="minorHAnsi" w:cstheme="minorBidi"/>
          <w:noProof/>
          <w:spacing w:val="0"/>
          <w:kern w:val="0"/>
          <w:szCs w:val="22"/>
          <w:lang w:eastAsia="ja-JP"/>
        </w:rPr>
      </w:pPr>
      <w:hyperlink w:anchor="_Toc447551252" w:history="1">
        <w:r w:rsidR="00C45AA0" w:rsidRPr="008B0EC7">
          <w:rPr>
            <w:rStyle w:val="Hyperlink"/>
            <w:noProof/>
          </w:rPr>
          <w:t>1.2.11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Mittel und Methoden</w:t>
        </w:r>
        <w:r w:rsidR="00C45AA0">
          <w:rPr>
            <w:noProof/>
            <w:webHidden/>
          </w:rPr>
          <w:tab/>
        </w:r>
        <w:r w:rsidR="00C45AA0">
          <w:rPr>
            <w:noProof/>
            <w:webHidden/>
          </w:rPr>
          <w:fldChar w:fldCharType="begin"/>
        </w:r>
        <w:r w:rsidR="00C45AA0">
          <w:rPr>
            <w:noProof/>
            <w:webHidden/>
          </w:rPr>
          <w:instrText xml:space="preserve"> PAGEREF _Toc447551252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3"/>
        <w:tabs>
          <w:tab w:val="left" w:pos="1540"/>
        </w:tabs>
        <w:rPr>
          <w:rFonts w:asciiTheme="minorHAnsi" w:eastAsiaTheme="minorEastAsia" w:hAnsiTheme="minorHAnsi" w:cstheme="minorBidi"/>
          <w:noProof/>
          <w:spacing w:val="0"/>
          <w:kern w:val="0"/>
          <w:szCs w:val="22"/>
          <w:lang w:eastAsia="ja-JP"/>
        </w:rPr>
      </w:pPr>
      <w:hyperlink w:anchor="_Toc447551253" w:history="1">
        <w:r w:rsidR="00C45AA0" w:rsidRPr="008B0EC7">
          <w:rPr>
            <w:rStyle w:val="Hyperlink"/>
            <w:noProof/>
          </w:rPr>
          <w:t>1.2.12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Vorkenntnisse</w:t>
        </w:r>
        <w:r w:rsidR="00C45AA0">
          <w:rPr>
            <w:noProof/>
            <w:webHidden/>
          </w:rPr>
          <w:tab/>
        </w:r>
        <w:r w:rsidR="00C45AA0">
          <w:rPr>
            <w:noProof/>
            <w:webHidden/>
          </w:rPr>
          <w:fldChar w:fldCharType="begin"/>
        </w:r>
        <w:r w:rsidR="00C45AA0">
          <w:rPr>
            <w:noProof/>
            <w:webHidden/>
          </w:rPr>
          <w:instrText xml:space="preserve"> PAGEREF _Toc447551253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3"/>
        <w:tabs>
          <w:tab w:val="left" w:pos="1540"/>
        </w:tabs>
        <w:rPr>
          <w:rFonts w:asciiTheme="minorHAnsi" w:eastAsiaTheme="minorEastAsia" w:hAnsiTheme="minorHAnsi" w:cstheme="minorBidi"/>
          <w:noProof/>
          <w:spacing w:val="0"/>
          <w:kern w:val="0"/>
          <w:szCs w:val="22"/>
          <w:lang w:eastAsia="ja-JP"/>
        </w:rPr>
      </w:pPr>
      <w:hyperlink w:anchor="_Toc447551254" w:history="1">
        <w:r w:rsidR="00C45AA0" w:rsidRPr="008B0EC7">
          <w:rPr>
            <w:rStyle w:val="Hyperlink"/>
            <w:noProof/>
          </w:rPr>
          <w:t>1.2.13</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Vorarbeiten</w:t>
        </w:r>
        <w:r w:rsidR="00C45AA0">
          <w:rPr>
            <w:noProof/>
            <w:webHidden/>
          </w:rPr>
          <w:tab/>
        </w:r>
        <w:r w:rsidR="00C45AA0">
          <w:rPr>
            <w:noProof/>
            <w:webHidden/>
          </w:rPr>
          <w:fldChar w:fldCharType="begin"/>
        </w:r>
        <w:r w:rsidR="00C45AA0">
          <w:rPr>
            <w:noProof/>
            <w:webHidden/>
          </w:rPr>
          <w:instrText xml:space="preserve"> PAGEREF _Toc447551254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3"/>
        <w:tabs>
          <w:tab w:val="left" w:pos="1540"/>
        </w:tabs>
        <w:rPr>
          <w:rFonts w:asciiTheme="minorHAnsi" w:eastAsiaTheme="minorEastAsia" w:hAnsiTheme="minorHAnsi" w:cstheme="minorBidi"/>
          <w:noProof/>
          <w:spacing w:val="0"/>
          <w:kern w:val="0"/>
          <w:szCs w:val="22"/>
          <w:lang w:eastAsia="ja-JP"/>
        </w:rPr>
      </w:pPr>
      <w:hyperlink w:anchor="_Toc447551255" w:history="1">
        <w:r w:rsidR="00C45AA0" w:rsidRPr="008B0EC7">
          <w:rPr>
            <w:rStyle w:val="Hyperlink"/>
            <w:noProof/>
          </w:rPr>
          <w:t>1.2.14</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Neue Lerninhalte</w:t>
        </w:r>
        <w:r w:rsidR="00C45AA0">
          <w:rPr>
            <w:noProof/>
            <w:webHidden/>
          </w:rPr>
          <w:tab/>
        </w:r>
        <w:r w:rsidR="00C45AA0">
          <w:rPr>
            <w:noProof/>
            <w:webHidden/>
          </w:rPr>
          <w:fldChar w:fldCharType="begin"/>
        </w:r>
        <w:r w:rsidR="00C45AA0">
          <w:rPr>
            <w:noProof/>
            <w:webHidden/>
          </w:rPr>
          <w:instrText xml:space="preserve"> PAGEREF _Toc447551255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2"/>
        <w:rPr>
          <w:rFonts w:asciiTheme="minorHAnsi" w:eastAsiaTheme="minorEastAsia" w:hAnsiTheme="minorHAnsi" w:cstheme="minorBidi"/>
          <w:noProof/>
          <w:spacing w:val="0"/>
          <w:kern w:val="0"/>
          <w:szCs w:val="22"/>
          <w:lang w:eastAsia="ja-JP"/>
        </w:rPr>
      </w:pPr>
      <w:hyperlink w:anchor="_Toc447551256" w:history="1">
        <w:r w:rsidR="00C45AA0" w:rsidRPr="008B0EC7">
          <w:rPr>
            <w:rStyle w:val="Hyperlink"/>
            <w:noProof/>
          </w:rPr>
          <w:t>1.3</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Projektorganisation</w:t>
        </w:r>
        <w:r w:rsidR="00C45AA0">
          <w:rPr>
            <w:noProof/>
            <w:webHidden/>
          </w:rPr>
          <w:tab/>
        </w:r>
        <w:r w:rsidR="00C45AA0">
          <w:rPr>
            <w:noProof/>
            <w:webHidden/>
          </w:rPr>
          <w:fldChar w:fldCharType="begin"/>
        </w:r>
        <w:r w:rsidR="00C45AA0">
          <w:rPr>
            <w:noProof/>
            <w:webHidden/>
          </w:rPr>
          <w:instrText xml:space="preserve"> PAGEREF _Toc447551256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57" w:history="1">
        <w:r w:rsidR="00C45AA0" w:rsidRPr="008B0EC7">
          <w:rPr>
            <w:rStyle w:val="Hyperlink"/>
            <w:noProof/>
          </w:rPr>
          <w:t>1.3.1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Projektmanagementmethode</w:t>
        </w:r>
        <w:r w:rsidR="00C45AA0">
          <w:rPr>
            <w:noProof/>
            <w:webHidden/>
          </w:rPr>
          <w:tab/>
        </w:r>
        <w:r w:rsidR="00C45AA0">
          <w:rPr>
            <w:noProof/>
            <w:webHidden/>
          </w:rPr>
          <w:fldChar w:fldCharType="begin"/>
        </w:r>
        <w:r w:rsidR="00C45AA0">
          <w:rPr>
            <w:noProof/>
            <w:webHidden/>
          </w:rPr>
          <w:instrText xml:space="preserve"> PAGEREF _Toc447551257 \h </w:instrText>
        </w:r>
        <w:r w:rsidR="00C45AA0">
          <w:rPr>
            <w:noProof/>
            <w:webHidden/>
          </w:rPr>
        </w:r>
        <w:r w:rsidR="00C45AA0">
          <w:rPr>
            <w:noProof/>
            <w:webHidden/>
          </w:rPr>
          <w:fldChar w:fldCharType="separate"/>
        </w:r>
        <w:r w:rsidR="00295D45">
          <w:rPr>
            <w:noProof/>
            <w:webHidden/>
          </w:rPr>
          <w:t>6</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58" w:history="1">
        <w:r w:rsidR="00C45AA0" w:rsidRPr="008B0EC7">
          <w:rPr>
            <w:rStyle w:val="Hyperlink"/>
            <w:noProof/>
          </w:rPr>
          <w:t>1.3.1.1</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Initialisierungsphase</w:t>
        </w:r>
        <w:r w:rsidR="00C45AA0">
          <w:rPr>
            <w:noProof/>
            <w:webHidden/>
          </w:rPr>
          <w:tab/>
        </w:r>
        <w:r w:rsidR="00C45AA0">
          <w:rPr>
            <w:noProof/>
            <w:webHidden/>
          </w:rPr>
          <w:fldChar w:fldCharType="begin"/>
        </w:r>
        <w:r w:rsidR="00C45AA0">
          <w:rPr>
            <w:noProof/>
            <w:webHidden/>
          </w:rPr>
          <w:instrText xml:space="preserve"> PAGEREF _Toc447551258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59" w:history="1">
        <w:r w:rsidR="00C45AA0" w:rsidRPr="008B0EC7">
          <w:rPr>
            <w:rStyle w:val="Hyperlink"/>
            <w:noProof/>
          </w:rPr>
          <w:t>1.3.1.2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Analysephase</w:t>
        </w:r>
        <w:r w:rsidR="00C45AA0">
          <w:rPr>
            <w:noProof/>
            <w:webHidden/>
          </w:rPr>
          <w:tab/>
        </w:r>
        <w:r w:rsidR="00C45AA0">
          <w:rPr>
            <w:noProof/>
            <w:webHidden/>
          </w:rPr>
          <w:fldChar w:fldCharType="begin"/>
        </w:r>
        <w:r w:rsidR="00C45AA0">
          <w:rPr>
            <w:noProof/>
            <w:webHidden/>
          </w:rPr>
          <w:instrText xml:space="preserve"> PAGEREF _Toc447551259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60" w:history="1">
        <w:r w:rsidR="00C45AA0" w:rsidRPr="008B0EC7">
          <w:rPr>
            <w:rStyle w:val="Hyperlink"/>
            <w:noProof/>
          </w:rPr>
          <w:t>1.3.1.3</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Entwurfsphase</w:t>
        </w:r>
        <w:r w:rsidR="00C45AA0">
          <w:rPr>
            <w:noProof/>
            <w:webHidden/>
          </w:rPr>
          <w:tab/>
        </w:r>
        <w:r w:rsidR="00C45AA0">
          <w:rPr>
            <w:noProof/>
            <w:webHidden/>
          </w:rPr>
          <w:fldChar w:fldCharType="begin"/>
        </w:r>
        <w:r w:rsidR="00C45AA0">
          <w:rPr>
            <w:noProof/>
            <w:webHidden/>
          </w:rPr>
          <w:instrText xml:space="preserve"> PAGEREF _Toc447551260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61" w:history="1">
        <w:r w:rsidR="00C45AA0" w:rsidRPr="008B0EC7">
          <w:rPr>
            <w:rStyle w:val="Hyperlink"/>
            <w:noProof/>
          </w:rPr>
          <w:t>1.3.1.4</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Implementierungsphase</w:t>
        </w:r>
        <w:r w:rsidR="00C45AA0">
          <w:rPr>
            <w:noProof/>
            <w:webHidden/>
          </w:rPr>
          <w:tab/>
        </w:r>
        <w:r w:rsidR="00C45AA0">
          <w:rPr>
            <w:noProof/>
            <w:webHidden/>
          </w:rPr>
          <w:fldChar w:fldCharType="begin"/>
        </w:r>
        <w:r w:rsidR="00C45AA0">
          <w:rPr>
            <w:noProof/>
            <w:webHidden/>
          </w:rPr>
          <w:instrText xml:space="preserve"> PAGEREF _Toc447551261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62" w:history="1">
        <w:r w:rsidR="00C45AA0" w:rsidRPr="008B0EC7">
          <w:rPr>
            <w:rStyle w:val="Hyperlink"/>
            <w:noProof/>
          </w:rPr>
          <w:t>1.3.1.5</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Testingphase</w:t>
        </w:r>
        <w:r w:rsidR="00C45AA0">
          <w:rPr>
            <w:noProof/>
            <w:webHidden/>
          </w:rPr>
          <w:tab/>
        </w:r>
        <w:r w:rsidR="00C45AA0">
          <w:rPr>
            <w:noProof/>
            <w:webHidden/>
          </w:rPr>
          <w:fldChar w:fldCharType="begin"/>
        </w:r>
        <w:r w:rsidR="00C45AA0">
          <w:rPr>
            <w:noProof/>
            <w:webHidden/>
          </w:rPr>
          <w:instrText xml:space="preserve"> PAGEREF _Toc447551262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4"/>
        <w:tabs>
          <w:tab w:val="left" w:pos="1760"/>
        </w:tabs>
        <w:rPr>
          <w:rFonts w:asciiTheme="minorHAnsi" w:eastAsiaTheme="minorEastAsia" w:hAnsiTheme="minorHAnsi" w:cstheme="minorBidi"/>
          <w:noProof/>
          <w:spacing w:val="0"/>
          <w:kern w:val="0"/>
          <w:szCs w:val="22"/>
          <w:lang w:eastAsia="ja-JP"/>
        </w:rPr>
      </w:pPr>
      <w:hyperlink w:anchor="_Toc447551263" w:history="1">
        <w:r w:rsidR="00C45AA0" w:rsidRPr="008B0EC7">
          <w:rPr>
            <w:rStyle w:val="Hyperlink"/>
            <w:noProof/>
          </w:rPr>
          <w:t>1.3.1.6</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Abschlussphase</w:t>
        </w:r>
        <w:r w:rsidR="00C45AA0">
          <w:rPr>
            <w:noProof/>
            <w:webHidden/>
          </w:rPr>
          <w:tab/>
        </w:r>
        <w:r w:rsidR="00C45AA0">
          <w:rPr>
            <w:noProof/>
            <w:webHidden/>
          </w:rPr>
          <w:fldChar w:fldCharType="begin"/>
        </w:r>
        <w:r w:rsidR="00C45AA0">
          <w:rPr>
            <w:noProof/>
            <w:webHidden/>
          </w:rPr>
          <w:instrText xml:space="preserve"> PAGEREF _Toc447551263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3"/>
        <w:tabs>
          <w:tab w:val="left" w:pos="1320"/>
        </w:tabs>
        <w:rPr>
          <w:rFonts w:asciiTheme="minorHAnsi" w:eastAsiaTheme="minorEastAsia" w:hAnsiTheme="minorHAnsi" w:cstheme="minorBidi"/>
          <w:noProof/>
          <w:spacing w:val="0"/>
          <w:kern w:val="0"/>
          <w:szCs w:val="22"/>
          <w:lang w:eastAsia="ja-JP"/>
        </w:rPr>
      </w:pPr>
      <w:hyperlink w:anchor="_Toc447551264" w:history="1">
        <w:r w:rsidR="00C45AA0" w:rsidRPr="008B0EC7">
          <w:rPr>
            <w:rStyle w:val="Hyperlink"/>
            <w:noProof/>
          </w:rPr>
          <w:t>1.3.2</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Zeitplan</w:t>
        </w:r>
        <w:r w:rsidR="00C45AA0">
          <w:rPr>
            <w:noProof/>
            <w:webHidden/>
          </w:rPr>
          <w:tab/>
        </w:r>
        <w:r w:rsidR="00C45AA0">
          <w:rPr>
            <w:noProof/>
            <w:webHidden/>
          </w:rPr>
          <w:fldChar w:fldCharType="begin"/>
        </w:r>
        <w:r w:rsidR="00C45AA0">
          <w:rPr>
            <w:noProof/>
            <w:webHidden/>
          </w:rPr>
          <w:instrText xml:space="preserve"> PAGEREF _Toc447551264 \h </w:instrText>
        </w:r>
        <w:r w:rsidR="00C45AA0">
          <w:rPr>
            <w:noProof/>
            <w:webHidden/>
          </w:rPr>
        </w:r>
        <w:r w:rsidR="00C45AA0">
          <w:rPr>
            <w:noProof/>
            <w:webHidden/>
          </w:rPr>
          <w:fldChar w:fldCharType="separate"/>
        </w:r>
        <w:r w:rsidR="00295D45">
          <w:rPr>
            <w:noProof/>
            <w:webHidden/>
          </w:rPr>
          <w:t>7</w:t>
        </w:r>
        <w:r w:rsidR="00C45AA0">
          <w:rPr>
            <w:noProof/>
            <w:webHidden/>
          </w:rPr>
          <w:fldChar w:fldCharType="end"/>
        </w:r>
      </w:hyperlink>
    </w:p>
    <w:p w:rsidR="00C45AA0" w:rsidRDefault="00756C93">
      <w:pPr>
        <w:pStyle w:val="Verzeichnis2"/>
        <w:rPr>
          <w:rFonts w:asciiTheme="minorHAnsi" w:eastAsiaTheme="minorEastAsia" w:hAnsiTheme="minorHAnsi" w:cstheme="minorBidi"/>
          <w:noProof/>
          <w:spacing w:val="0"/>
          <w:kern w:val="0"/>
          <w:szCs w:val="22"/>
          <w:lang w:eastAsia="ja-JP"/>
        </w:rPr>
      </w:pPr>
      <w:hyperlink w:anchor="_Toc447551265" w:history="1">
        <w:r w:rsidR="00C45AA0" w:rsidRPr="008B0EC7">
          <w:rPr>
            <w:rStyle w:val="Hyperlink"/>
            <w:noProof/>
          </w:rPr>
          <w:t>1.4</w:t>
        </w:r>
        <w:r w:rsidR="00C45AA0">
          <w:rPr>
            <w:rFonts w:asciiTheme="minorHAnsi" w:eastAsiaTheme="minorEastAsia" w:hAnsiTheme="minorHAnsi" w:cstheme="minorBidi"/>
            <w:noProof/>
            <w:spacing w:val="0"/>
            <w:kern w:val="0"/>
            <w:szCs w:val="22"/>
            <w:lang w:eastAsia="ja-JP"/>
          </w:rPr>
          <w:tab/>
        </w:r>
        <w:r w:rsidR="00C45AA0" w:rsidRPr="008B0EC7">
          <w:rPr>
            <w:rStyle w:val="Hyperlink"/>
            <w:noProof/>
          </w:rPr>
          <w:t>Arbeitsjournal</w:t>
        </w:r>
        <w:r w:rsidR="00C45AA0">
          <w:rPr>
            <w:noProof/>
            <w:webHidden/>
          </w:rPr>
          <w:tab/>
        </w:r>
        <w:r w:rsidR="00C45AA0">
          <w:rPr>
            <w:noProof/>
            <w:webHidden/>
          </w:rPr>
          <w:fldChar w:fldCharType="begin"/>
        </w:r>
        <w:r w:rsidR="00C45AA0">
          <w:rPr>
            <w:noProof/>
            <w:webHidden/>
          </w:rPr>
          <w:instrText xml:space="preserve"> PAGEREF _Toc447551265 \h </w:instrText>
        </w:r>
        <w:r w:rsidR="00C45AA0">
          <w:rPr>
            <w:noProof/>
            <w:webHidden/>
          </w:rPr>
        </w:r>
        <w:r w:rsidR="00C45AA0">
          <w:rPr>
            <w:noProof/>
            <w:webHidden/>
          </w:rPr>
          <w:fldChar w:fldCharType="separate"/>
        </w:r>
        <w:r w:rsidR="00295D45">
          <w:rPr>
            <w:noProof/>
            <w:webHidden/>
          </w:rPr>
          <w:t>8</w:t>
        </w:r>
        <w:r w:rsidR="00C45AA0">
          <w:rPr>
            <w:noProof/>
            <w:webHidden/>
          </w:rPr>
          <w:t>7</w:t>
        </w:r>
        <w:r w:rsidR="00C45AA0">
          <w:rPr>
            <w:noProof/>
            <w:webHidden/>
          </w:rPr>
          <w:fldChar w:fldCharType="end"/>
        </w:r>
      </w:hyperlink>
    </w:p>
    <w:p w:rsidR="00C45AA0" w:rsidRDefault="00756C93">
      <w:pPr>
        <w:pStyle w:val="Verzeichnis1"/>
        <w:rPr>
          <w:rFonts w:asciiTheme="minorHAnsi" w:eastAsiaTheme="minorEastAsia" w:hAnsiTheme="minorHAnsi" w:cstheme="minorBidi"/>
          <w:b w:val="0"/>
          <w:noProof/>
          <w:spacing w:val="0"/>
          <w:kern w:val="0"/>
          <w:szCs w:val="22"/>
          <w:lang w:eastAsia="ja-JP"/>
        </w:rPr>
      </w:pPr>
      <w:hyperlink w:anchor="_Toc447551266" w:history="1">
        <w:r w:rsidR="00C45AA0" w:rsidRPr="008B0EC7">
          <w:rPr>
            <w:rStyle w:val="Hyperlink"/>
            <w:noProof/>
          </w:rPr>
          <w:t>2</w:t>
        </w:r>
        <w:r w:rsidR="00C45AA0">
          <w:rPr>
            <w:rFonts w:asciiTheme="minorHAnsi" w:eastAsiaTheme="minorEastAsia" w:hAnsiTheme="minorHAnsi" w:cstheme="minorBidi"/>
            <w:b w:val="0"/>
            <w:noProof/>
            <w:spacing w:val="0"/>
            <w:kern w:val="0"/>
            <w:szCs w:val="22"/>
            <w:lang w:eastAsia="ja-JP"/>
          </w:rPr>
          <w:tab/>
        </w:r>
        <w:r w:rsidR="00C45AA0" w:rsidRPr="008B0EC7">
          <w:rPr>
            <w:rStyle w:val="Hyperlink"/>
            <w:noProof/>
          </w:rPr>
          <w:t>Projektdokumentation</w:t>
        </w:r>
        <w:r w:rsidR="00C45AA0">
          <w:rPr>
            <w:noProof/>
            <w:webHidden/>
          </w:rPr>
          <w:tab/>
        </w:r>
        <w:r w:rsidR="00C45AA0">
          <w:rPr>
            <w:noProof/>
            <w:webHidden/>
          </w:rPr>
          <w:fldChar w:fldCharType="begin"/>
        </w:r>
        <w:r w:rsidR="00C45AA0">
          <w:rPr>
            <w:noProof/>
            <w:webHidden/>
          </w:rPr>
          <w:instrText xml:space="preserve"> PAGEREF _Toc447551266 \h </w:instrText>
        </w:r>
        <w:r w:rsidR="00C45AA0">
          <w:rPr>
            <w:noProof/>
            <w:webHidden/>
          </w:rPr>
        </w:r>
        <w:r w:rsidR="00C45AA0">
          <w:rPr>
            <w:noProof/>
            <w:webHidden/>
          </w:rPr>
          <w:fldChar w:fldCharType="separate"/>
        </w:r>
        <w:r w:rsidR="00C45AA0">
          <w:rPr>
            <w:noProof/>
            <w:webHidden/>
          </w:rPr>
          <w:t>7</w:t>
        </w:r>
        <w:r w:rsidR="00C45AA0">
          <w:rPr>
            <w:noProof/>
            <w:webHidden/>
          </w:rPr>
          <w:fldChar w:fldCharType="end"/>
        </w:r>
      </w:hyperlink>
    </w:p>
    <w:p w:rsidR="005756B1" w:rsidRDefault="008F3357" w:rsidP="008F3357">
      <w:r>
        <w:rPr>
          <w:b/>
        </w:rPr>
        <w:fldChar w:fldCharType="end"/>
      </w:r>
    </w:p>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2C3B65" w:rsidP="005756B1">
      <w:r>
        <w:lastRenderedPageBreak/>
        <w:t>Formate:</w:t>
      </w:r>
    </w:p>
    <w:p w:rsidR="00186595" w:rsidRPr="00F2238D" w:rsidRDefault="00186595" w:rsidP="00186595">
      <w:pPr>
        <w:numPr>
          <w:ilvl w:val="0"/>
          <w:numId w:val="16"/>
        </w:numPr>
        <w:tabs>
          <w:tab w:val="clear" w:pos="1429"/>
          <w:tab w:val="num" w:pos="357"/>
        </w:tabs>
        <w:ind w:left="357"/>
      </w:pPr>
      <w:r w:rsidRPr="00F2238D">
        <w:t>Laufzeit (</w:t>
      </w:r>
      <w:proofErr w:type="spellStart"/>
      <w:r w:rsidRPr="00F2238D">
        <w:t>Liberierungs</w:t>
      </w:r>
      <w:proofErr w:type="spellEnd"/>
      <w:r w:rsidRPr="00F2238D">
        <w:t>-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551232"/>
      <w:r>
        <w:t>Obligatorischer Teil</w:t>
      </w:r>
      <w:bookmarkEnd w:id="3"/>
    </w:p>
    <w:p w:rsidR="00877CB3" w:rsidRPr="00877CB3" w:rsidRDefault="00F2238D" w:rsidP="00877CB3">
      <w:pPr>
        <w:pStyle w:val="berschrift2"/>
      </w:pPr>
      <w:bookmarkStart w:id="4" w:name="_Toc447540512"/>
      <w:bookmarkStart w:id="5" w:name="_Toc447551233"/>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551234"/>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7551235"/>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551236"/>
      <w:r>
        <w:t>Benutzerverwaltung</w:t>
      </w:r>
      <w:bookmarkEnd w:id="9"/>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551237"/>
      <w:r>
        <w:lastRenderedPageBreak/>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551238"/>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551239"/>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551240"/>
      <w:r>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551241"/>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 xml:space="preserve">ten überprüft. Ein Testfall besteht aus einer Nummer mit einem Titel, einer Aktion und </w:t>
      </w:r>
      <w:r>
        <w:lastRenderedPageBreak/>
        <w:t>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551242"/>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7551243"/>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551244"/>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551245"/>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551246"/>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551247"/>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551248"/>
      <w:r>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551249"/>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551250"/>
      <w:r>
        <w:lastRenderedPageBreak/>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551251"/>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551252"/>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7551253"/>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551254"/>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551255"/>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551256"/>
      <w:r>
        <w:t>Projektorganisation</w:t>
      </w:r>
      <w:bookmarkEnd w:id="34"/>
    </w:p>
    <w:p w:rsidR="00EF254F" w:rsidRDefault="00156967" w:rsidP="00EF254F">
      <w:pPr>
        <w:pStyle w:val="berschrift3"/>
      </w:pPr>
      <w:bookmarkStart w:id="35" w:name="_Toc447551257"/>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lastRenderedPageBreak/>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551258"/>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7551259"/>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551260"/>
      <w:r>
        <w:t>Entwurfsphase</w:t>
      </w:r>
      <w:bookmarkEnd w:id="38"/>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551261"/>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551262"/>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551263"/>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B081C" w:rsidRPr="00EE495C" w:rsidRDefault="00DB081C" w:rsidP="00903B9D"/>
    <w:p w:rsidR="00206C8B" w:rsidRDefault="006F6734" w:rsidP="00D54913">
      <w:pPr>
        <w:pStyle w:val="berschrift3"/>
      </w:pPr>
      <w:bookmarkStart w:id="42" w:name="_Toc447551264"/>
      <w:r w:rsidRPr="006F6734">
        <w:t>Zeitplan</w:t>
      </w:r>
      <w:bookmarkEnd w:id="42"/>
    </w:p>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Pr="00D34D15" w:rsidRDefault="00D34D15" w:rsidP="00D34D15"/>
    <w:p w:rsidR="00206C8B" w:rsidRDefault="00206C8B" w:rsidP="00206C8B">
      <w:pPr>
        <w:pStyle w:val="berschrift2"/>
      </w:pPr>
      <w:bookmarkStart w:id="43" w:name="_Toc447551265"/>
      <w:r>
        <w:lastRenderedPageBreak/>
        <w:t xml:space="preserve"> </w:t>
      </w:r>
      <w:r w:rsidR="006F6734">
        <w:t>Arbeitsjournal</w:t>
      </w:r>
      <w:bookmarkEnd w:id="43"/>
    </w:p>
    <w:p w:rsidR="00BD0E35" w:rsidRDefault="00BD0E35" w:rsidP="00BD0E35">
      <w:pPr>
        <w:pStyle w:val="berschrift3"/>
      </w:pPr>
      <w:r>
        <w:t>Montag, 4. April 2016</w:t>
      </w:r>
    </w:p>
    <w:tbl>
      <w:tblPr>
        <w:tblStyle w:val="Tabellenraster"/>
        <w:tblpPr w:leftFromText="141" w:rightFromText="141" w:vertAnchor="page" w:horzAnchor="margin" w:tblpY="30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BD0E35" w:rsidRPr="00467858" w:rsidTr="00BD0E35">
        <w:tc>
          <w:tcPr>
            <w:tcW w:w="3045" w:type="dxa"/>
            <w:tcBorders>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Erreichte Ziele</w:t>
            </w:r>
          </w:p>
        </w:tc>
        <w:tc>
          <w:tcPr>
            <w:tcW w:w="6015" w:type="dxa"/>
            <w:tcBorders>
              <w:bottom w:val="single" w:sz="4" w:space="0" w:color="auto"/>
            </w:tcBorders>
          </w:tcPr>
          <w:p w:rsidR="00BD0E35" w:rsidRPr="00F90E81" w:rsidRDefault="00BD0E35" w:rsidP="00BD0E35">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BD0E35" w:rsidRPr="00F90E81" w:rsidRDefault="00BD0E35" w:rsidP="00BD0E35">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BD0E35" w:rsidRPr="006D77CD" w:rsidRDefault="00BD0E35" w:rsidP="00BD0E35">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w:t>
            </w:r>
            <w:proofErr w:type="spellStart"/>
            <w:r w:rsidRPr="00F90E81">
              <w:rPr>
                <w:rFonts w:cs="Arial"/>
                <w:sz w:val="24"/>
                <w:szCs w:val="24"/>
              </w:rPr>
              <w:t>GitHub</w:t>
            </w:r>
            <w:proofErr w:type="spellEnd"/>
            <w:r w:rsidRPr="00F90E81">
              <w:rPr>
                <w:rFonts w:cs="Arial"/>
                <w:sz w:val="24"/>
                <w:szCs w:val="24"/>
              </w:rPr>
              <w:t xml:space="preserve"> erstellen</w:t>
            </w:r>
          </w:p>
          <w:p w:rsidR="00BD0E35" w:rsidRPr="00F90E81" w:rsidRDefault="00BD0E35" w:rsidP="00BD0E35">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BD0E35" w:rsidRPr="00F90E81" w:rsidRDefault="00BD0E35" w:rsidP="00BD0E35">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 anfangen</w:t>
            </w:r>
          </w:p>
          <w:p w:rsidR="00BD0E35" w:rsidRDefault="00BD0E35" w:rsidP="00BD0E35">
            <w:pPr>
              <w:pStyle w:val="Listenabsatz"/>
              <w:numPr>
                <w:ilvl w:val="0"/>
                <w:numId w:val="31"/>
              </w:numPr>
              <w:spacing w:line="240" w:lineRule="auto"/>
              <w:ind w:left="317" w:hanging="317"/>
              <w:rPr>
                <w:rFonts w:cs="Arial"/>
                <w:sz w:val="24"/>
                <w:szCs w:val="24"/>
              </w:rPr>
            </w:pPr>
            <w:proofErr w:type="spellStart"/>
            <w:r w:rsidRPr="00F90E81">
              <w:rPr>
                <w:rFonts w:cs="Arial"/>
                <w:sz w:val="24"/>
                <w:szCs w:val="24"/>
              </w:rPr>
              <w:t>Versionierung</w:t>
            </w:r>
            <w:proofErr w:type="spellEnd"/>
            <w:r w:rsidRPr="00F90E81">
              <w:rPr>
                <w:rFonts w:cs="Arial"/>
                <w:sz w:val="24"/>
                <w:szCs w:val="24"/>
              </w:rPr>
              <w:t xml:space="preserve">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 xml:space="preserve">ösung des </w:t>
            </w:r>
            <w:proofErr w:type="spellStart"/>
            <w:r w:rsidRPr="00F90E81">
              <w:rPr>
                <w:rFonts w:cs="Arial"/>
                <w:sz w:val="24"/>
                <w:szCs w:val="24"/>
              </w:rPr>
              <w:t>Reposit</w:t>
            </w:r>
            <w:r w:rsidRPr="00F90E81">
              <w:rPr>
                <w:rFonts w:cs="Arial"/>
                <w:sz w:val="24"/>
                <w:szCs w:val="24"/>
              </w:rPr>
              <w:t>o</w:t>
            </w:r>
            <w:r w:rsidRPr="00F90E81">
              <w:rPr>
                <w:rFonts w:cs="Arial"/>
                <w:sz w:val="24"/>
                <w:szCs w:val="24"/>
              </w:rPr>
              <w:t>rys</w:t>
            </w:r>
            <w:proofErr w:type="spellEnd"/>
            <w:r w:rsidRPr="00F90E81">
              <w:rPr>
                <w:rFonts w:cs="Arial"/>
                <w:sz w:val="24"/>
                <w:szCs w:val="24"/>
              </w:rPr>
              <w:t xml:space="preserve"> definieren</w:t>
            </w:r>
            <w:r>
              <w:rPr>
                <w:rFonts w:cs="Arial"/>
                <w:sz w:val="24"/>
                <w:szCs w:val="24"/>
              </w:rPr>
              <w:t xml:space="preserve"> und d</w:t>
            </w:r>
            <w:r w:rsidRPr="00F90E81">
              <w:rPr>
                <w:rFonts w:cs="Arial"/>
                <w:sz w:val="24"/>
                <w:szCs w:val="24"/>
              </w:rPr>
              <w:t>okumentieren</w:t>
            </w:r>
          </w:p>
          <w:p w:rsidR="00BD0E35" w:rsidRPr="00F90E81" w:rsidRDefault="00BD0E35" w:rsidP="00BD0E35">
            <w:pPr>
              <w:pStyle w:val="Listenabsatz"/>
              <w:numPr>
                <w:ilvl w:val="0"/>
                <w:numId w:val="31"/>
              </w:numPr>
              <w:spacing w:line="240" w:lineRule="auto"/>
              <w:ind w:left="317" w:hanging="317"/>
              <w:rPr>
                <w:rFonts w:cs="Arial"/>
                <w:sz w:val="24"/>
                <w:szCs w:val="24"/>
              </w:rPr>
            </w:pPr>
            <w:r>
              <w:rPr>
                <w:rFonts w:cs="Arial"/>
                <w:sz w:val="24"/>
                <w:szCs w:val="24"/>
              </w:rPr>
              <w:t>Zeitplan erstellen</w:t>
            </w:r>
          </w:p>
          <w:p w:rsidR="00BD0E35" w:rsidRPr="00467858" w:rsidRDefault="00BD0E35" w:rsidP="00BD0E35">
            <w:pPr>
              <w:rPr>
                <w:rFonts w:cs="Arial"/>
                <w:sz w:val="24"/>
                <w:szCs w:val="24"/>
              </w:rPr>
            </w:pP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keine</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keine</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BD0E35" w:rsidRPr="004A34C6" w:rsidRDefault="000E33EA" w:rsidP="00BD0E35">
            <w:pPr>
              <w:rPr>
                <w:rFonts w:cs="Arial"/>
                <w:sz w:val="24"/>
                <w:szCs w:val="24"/>
              </w:rPr>
            </w:pPr>
            <w:r>
              <w:rPr>
                <w:rFonts w:cs="Arial"/>
                <w:sz w:val="24"/>
                <w:szCs w:val="24"/>
              </w:rPr>
              <w:t>Für das USB-Stick-</w:t>
            </w:r>
            <w:r w:rsidR="00BD0E35" w:rsidRPr="004A34C6">
              <w:rPr>
                <w:rFonts w:cs="Arial"/>
                <w:sz w:val="24"/>
                <w:szCs w:val="24"/>
              </w:rPr>
              <w:t>Back</w:t>
            </w:r>
            <w:r w:rsidR="00BD0E35">
              <w:rPr>
                <w:rFonts w:cs="Arial"/>
                <w:sz w:val="24"/>
                <w:szCs w:val="24"/>
              </w:rPr>
              <w:t>-</w:t>
            </w:r>
            <w:r w:rsidR="00BD0E35" w:rsidRPr="004A34C6">
              <w:rPr>
                <w:rFonts w:cs="Arial"/>
                <w:sz w:val="24"/>
                <w:szCs w:val="24"/>
              </w:rPr>
              <w:t>up habe ich in der Mittag</w:t>
            </w:r>
            <w:r w:rsidR="00BD0E35" w:rsidRPr="004A34C6">
              <w:rPr>
                <w:rFonts w:cs="Arial"/>
                <w:sz w:val="24"/>
                <w:szCs w:val="24"/>
              </w:rPr>
              <w:t>s</w:t>
            </w:r>
            <w:r w:rsidR="00BD0E35" w:rsidRPr="004A34C6">
              <w:rPr>
                <w:rFonts w:cs="Arial"/>
                <w:sz w:val="24"/>
                <w:szCs w:val="24"/>
              </w:rPr>
              <w:t xml:space="preserve">pause einen neuen USB-Stick gekauft. </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Default="00BD0E35" w:rsidP="00BD0E35">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BD0E35" w:rsidRDefault="00BD0E35" w:rsidP="00BD0E35">
            <w:pPr>
              <w:rPr>
                <w:rFonts w:cs="Arial"/>
                <w:sz w:val="24"/>
                <w:szCs w:val="24"/>
              </w:rPr>
            </w:pPr>
            <w:r>
              <w:rPr>
                <w:rFonts w:cs="Arial"/>
                <w:sz w:val="24"/>
                <w:szCs w:val="24"/>
              </w:rPr>
              <w:t>Texte zu Hause korrigieren lassen.</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keine</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 xml:space="preserve">Ich habe Detlef Nünninghoff nach einer Vorlage für die Dokumentation mit dem </w:t>
            </w:r>
            <w:proofErr w:type="spellStart"/>
            <w:r>
              <w:rPr>
                <w:rFonts w:cs="Arial"/>
                <w:sz w:val="24"/>
                <w:szCs w:val="24"/>
              </w:rPr>
              <w:t>SwissBanking</w:t>
            </w:r>
            <w:proofErr w:type="spellEnd"/>
            <w:r>
              <w:rPr>
                <w:rFonts w:cs="Arial"/>
                <w:sz w:val="24"/>
                <w:szCs w:val="24"/>
              </w:rPr>
              <w:t xml:space="preserve"> Design gefragt und gezeigt bekommen, wo ich dieses finde.</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D0E35" w:rsidRPr="00467858" w:rsidRDefault="00BD0E35" w:rsidP="00BD0E35">
            <w:pPr>
              <w:rPr>
                <w:rFonts w:cs="Arial"/>
                <w:sz w:val="24"/>
                <w:szCs w:val="24"/>
              </w:rPr>
            </w:pPr>
            <w:r>
              <w:rPr>
                <w:rFonts w:cs="Arial"/>
                <w:sz w:val="24"/>
                <w:szCs w:val="24"/>
              </w:rPr>
              <w:t>Dokumentationstexte werden separat geschrieben und später zusammengetragen.</w:t>
            </w:r>
          </w:p>
        </w:tc>
      </w:tr>
      <w:tr w:rsidR="00BD0E35" w:rsidRPr="00467858" w:rsidTr="00BD0E35">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BD0E35">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D0E35" w:rsidRDefault="00BD0E35" w:rsidP="00BD0E35">
            <w:pPr>
              <w:rPr>
                <w:rFonts w:cs="Arial"/>
                <w:sz w:val="24"/>
                <w:szCs w:val="24"/>
              </w:rPr>
            </w:pPr>
            <w:r>
              <w:rPr>
                <w:rFonts w:cs="Arial"/>
                <w:sz w:val="24"/>
                <w:szCs w:val="24"/>
              </w:rPr>
              <w:t>08:30 Uhr – 10:15 Uhr</w:t>
            </w:r>
          </w:p>
          <w:p w:rsidR="00BD0E35" w:rsidRDefault="00BD0E35" w:rsidP="00BD0E35">
            <w:pPr>
              <w:rPr>
                <w:rFonts w:cs="Arial"/>
                <w:sz w:val="24"/>
                <w:szCs w:val="24"/>
              </w:rPr>
            </w:pPr>
            <w:r>
              <w:rPr>
                <w:rFonts w:cs="Arial"/>
                <w:sz w:val="24"/>
                <w:szCs w:val="24"/>
              </w:rPr>
              <w:t>Kurze Pause</w:t>
            </w:r>
          </w:p>
          <w:p w:rsidR="00BD0E35" w:rsidRDefault="00BD0E35" w:rsidP="00BD0E35">
            <w:pPr>
              <w:rPr>
                <w:rFonts w:cs="Arial"/>
                <w:sz w:val="24"/>
                <w:szCs w:val="24"/>
              </w:rPr>
            </w:pPr>
            <w:r>
              <w:rPr>
                <w:rFonts w:cs="Arial"/>
                <w:sz w:val="24"/>
                <w:szCs w:val="24"/>
              </w:rPr>
              <w:t>10:20 Uhr – 12:30 Uhr</w:t>
            </w:r>
          </w:p>
          <w:p w:rsidR="00BD0E35" w:rsidRDefault="00BD0E35" w:rsidP="00BD0E35">
            <w:pPr>
              <w:rPr>
                <w:rFonts w:cs="Arial"/>
                <w:sz w:val="24"/>
                <w:szCs w:val="24"/>
              </w:rPr>
            </w:pPr>
            <w:r>
              <w:rPr>
                <w:rFonts w:cs="Arial"/>
                <w:sz w:val="24"/>
                <w:szCs w:val="24"/>
              </w:rPr>
              <w:t xml:space="preserve">Mittagspause </w:t>
            </w:r>
          </w:p>
          <w:p w:rsidR="00BD0E35" w:rsidRDefault="00BD0E35" w:rsidP="00BD0E35">
            <w:pPr>
              <w:rPr>
                <w:rFonts w:cs="Arial"/>
                <w:sz w:val="24"/>
                <w:szCs w:val="24"/>
              </w:rPr>
            </w:pPr>
            <w:r>
              <w:rPr>
                <w:rFonts w:cs="Arial"/>
                <w:sz w:val="24"/>
                <w:szCs w:val="24"/>
              </w:rPr>
              <w:t>13:30 Uhr – 17:00 Uhr</w:t>
            </w:r>
          </w:p>
          <w:p w:rsidR="00BD0E35" w:rsidRDefault="00BD0E35" w:rsidP="00BD0E35">
            <w:pPr>
              <w:rPr>
                <w:rFonts w:cs="Arial"/>
                <w:sz w:val="24"/>
                <w:szCs w:val="24"/>
              </w:rPr>
            </w:pPr>
            <w:r>
              <w:rPr>
                <w:rFonts w:cs="Arial"/>
                <w:sz w:val="24"/>
                <w:szCs w:val="24"/>
              </w:rPr>
              <w:t>Kurze Pause</w:t>
            </w:r>
          </w:p>
          <w:p w:rsidR="00BD0E35" w:rsidRPr="006A7E57" w:rsidRDefault="00BD0E35" w:rsidP="00BD0E35">
            <w:pPr>
              <w:rPr>
                <w:rFonts w:cs="Arial"/>
                <w:sz w:val="24"/>
                <w:szCs w:val="24"/>
              </w:rPr>
            </w:pPr>
            <w:r>
              <w:rPr>
                <w:rFonts w:cs="Arial"/>
                <w:sz w:val="24"/>
                <w:szCs w:val="24"/>
              </w:rPr>
              <w:t>17:10 Uhr – 18:00 Uhr</w:t>
            </w:r>
          </w:p>
        </w:tc>
      </w:tr>
      <w:tr w:rsidR="00BD0E35" w:rsidRPr="00467858" w:rsidTr="00BD0E35">
        <w:tc>
          <w:tcPr>
            <w:tcW w:w="3045" w:type="dxa"/>
            <w:tcBorders>
              <w:top w:val="single" w:sz="4" w:space="0" w:color="auto"/>
            </w:tcBorders>
            <w:shd w:val="clear" w:color="auto" w:fill="F2F2F2" w:themeFill="background1" w:themeFillShade="F2"/>
          </w:tcPr>
          <w:p w:rsidR="00BD0E35" w:rsidRPr="00467858" w:rsidRDefault="00BD0E35" w:rsidP="00BD0E35">
            <w:pPr>
              <w:rPr>
                <w:rFonts w:cs="Arial"/>
                <w:sz w:val="24"/>
                <w:szCs w:val="24"/>
              </w:rPr>
            </w:pPr>
            <w:r>
              <w:rPr>
                <w:rFonts w:cs="Arial"/>
                <w:sz w:val="24"/>
                <w:szCs w:val="24"/>
              </w:rPr>
              <w:t>Visum</w:t>
            </w:r>
          </w:p>
        </w:tc>
        <w:tc>
          <w:tcPr>
            <w:tcW w:w="6015" w:type="dxa"/>
            <w:tcBorders>
              <w:top w:val="single" w:sz="4" w:space="0" w:color="auto"/>
            </w:tcBorders>
          </w:tcPr>
          <w:p w:rsidR="00BD0E35" w:rsidRDefault="00BD0E35" w:rsidP="00BD0E35">
            <w:pPr>
              <w:rPr>
                <w:rFonts w:cs="Arial"/>
                <w:sz w:val="24"/>
                <w:szCs w:val="24"/>
              </w:rPr>
            </w:pPr>
          </w:p>
        </w:tc>
      </w:tr>
    </w:tbl>
    <w:p w:rsidR="00BD0E35" w:rsidRDefault="00BD0E35" w:rsidP="00BD0E35"/>
    <w:p w:rsidR="00BD0E35" w:rsidRPr="00BD0E35" w:rsidRDefault="00BD0E35" w:rsidP="00BD0E35"/>
    <w:p w:rsidR="00BD0E35" w:rsidRDefault="00BD0E35" w:rsidP="00BD0E35">
      <w:pPr>
        <w:pStyle w:val="berschrift2"/>
      </w:pPr>
      <w:bookmarkStart w:id="44" w:name="_Toc447551266"/>
      <w:r>
        <w:lastRenderedPageBreak/>
        <w:t>Arbeitsjournal</w:t>
      </w:r>
    </w:p>
    <w:p w:rsidR="00BD0E35" w:rsidRDefault="00BD0E35" w:rsidP="00BD0E35">
      <w:pPr>
        <w:pStyle w:val="berschrift3"/>
      </w:pPr>
      <w:r>
        <w:t>Montag, 5. April 2016</w:t>
      </w:r>
    </w:p>
    <w:tbl>
      <w:tblPr>
        <w:tblStyle w:val="Tabellenraster"/>
        <w:tblpPr w:leftFromText="141" w:rightFromText="141" w:vertAnchor="page" w:horzAnchor="margin" w:tblpY="30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BD0E35" w:rsidRPr="00467858" w:rsidTr="00453A29">
        <w:tc>
          <w:tcPr>
            <w:tcW w:w="3045" w:type="dxa"/>
            <w:tcBorders>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Erreichte Ziele</w:t>
            </w:r>
          </w:p>
        </w:tc>
        <w:tc>
          <w:tcPr>
            <w:tcW w:w="6015" w:type="dxa"/>
            <w:tcBorders>
              <w:bottom w:val="single" w:sz="4" w:space="0" w:color="auto"/>
            </w:tcBorders>
          </w:tcPr>
          <w:p w:rsidR="00BD0E35" w:rsidRDefault="000D14DB" w:rsidP="00BD0E35">
            <w:pPr>
              <w:pStyle w:val="Listenabsatz"/>
              <w:numPr>
                <w:ilvl w:val="0"/>
                <w:numId w:val="31"/>
              </w:numPr>
              <w:spacing w:line="240" w:lineRule="auto"/>
              <w:ind w:left="317" w:hanging="317"/>
              <w:rPr>
                <w:rFonts w:cs="Arial"/>
                <w:sz w:val="24"/>
                <w:szCs w:val="24"/>
              </w:rPr>
            </w:pPr>
            <w:proofErr w:type="spellStart"/>
            <w:r>
              <w:rPr>
                <w:rFonts w:cs="Arial"/>
                <w:sz w:val="24"/>
                <w:szCs w:val="24"/>
              </w:rPr>
              <w:t>Versionierungs</w:t>
            </w:r>
            <w:proofErr w:type="spellEnd"/>
            <w:r>
              <w:rPr>
                <w:rFonts w:cs="Arial"/>
                <w:sz w:val="24"/>
                <w:szCs w:val="24"/>
              </w:rPr>
              <w:t>-Text in IPA-Doku übernehmen</w:t>
            </w:r>
          </w:p>
          <w:p w:rsidR="000D14DB" w:rsidRPr="00467858" w:rsidRDefault="00322469" w:rsidP="00BD0E35">
            <w:pPr>
              <w:pStyle w:val="Listenabsatz"/>
              <w:numPr>
                <w:ilvl w:val="0"/>
                <w:numId w:val="31"/>
              </w:numPr>
              <w:spacing w:line="240" w:lineRule="auto"/>
              <w:ind w:left="317" w:hanging="317"/>
              <w:rPr>
                <w:rFonts w:cs="Arial"/>
                <w:sz w:val="24"/>
                <w:szCs w:val="24"/>
              </w:rPr>
            </w:pPr>
            <w:r>
              <w:rPr>
                <w:rFonts w:cs="Arial"/>
                <w:sz w:val="24"/>
                <w:szCs w:val="24"/>
              </w:rPr>
              <w:t>Arbeitsjournal (</w:t>
            </w:r>
            <w:r w:rsidR="000D14DB">
              <w:rPr>
                <w:rFonts w:cs="Arial"/>
                <w:sz w:val="24"/>
                <w:szCs w:val="24"/>
              </w:rPr>
              <w:t>Tag 1</w:t>
            </w:r>
            <w:r>
              <w:rPr>
                <w:rFonts w:cs="Arial"/>
                <w:sz w:val="24"/>
                <w:szCs w:val="24"/>
              </w:rPr>
              <w:t>)</w:t>
            </w:r>
            <w:r w:rsidR="000D14DB">
              <w:rPr>
                <w:rFonts w:cs="Arial"/>
                <w:sz w:val="24"/>
                <w:szCs w:val="24"/>
              </w:rPr>
              <w:t xml:space="preserve"> in die IPA-Doku </w:t>
            </w:r>
            <w:r w:rsidR="001B7419">
              <w:rPr>
                <w:rFonts w:cs="Arial"/>
                <w:sz w:val="24"/>
                <w:szCs w:val="24"/>
              </w:rPr>
              <w:t>überne</w:t>
            </w:r>
            <w:r w:rsidR="001B7419">
              <w:rPr>
                <w:rFonts w:cs="Arial"/>
                <w:sz w:val="24"/>
                <w:szCs w:val="24"/>
              </w:rPr>
              <w:t>h</w:t>
            </w:r>
            <w:r w:rsidR="001B7419">
              <w:rPr>
                <w:rFonts w:cs="Arial"/>
                <w:sz w:val="24"/>
                <w:szCs w:val="24"/>
              </w:rPr>
              <w:t>men</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BD0E35" w:rsidRPr="00467858" w:rsidRDefault="00BD0E35" w:rsidP="00453A29">
            <w:pPr>
              <w:rPr>
                <w:rFonts w:cs="Arial"/>
                <w:sz w:val="24"/>
                <w:szCs w:val="24"/>
              </w:rPr>
            </w:pPr>
            <w:r>
              <w:rPr>
                <w:rFonts w:cs="Arial"/>
                <w:sz w:val="24"/>
                <w:szCs w:val="24"/>
              </w:rPr>
              <w:t>keine</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BD0E35" w:rsidRPr="00F32731" w:rsidRDefault="00F32731" w:rsidP="00F32731">
            <w:pPr>
              <w:pStyle w:val="Listenabsatz"/>
              <w:numPr>
                <w:ilvl w:val="0"/>
                <w:numId w:val="31"/>
              </w:numPr>
              <w:spacing w:line="240" w:lineRule="auto"/>
              <w:ind w:left="317" w:hanging="317"/>
              <w:rPr>
                <w:rFonts w:cs="Arial"/>
                <w:sz w:val="24"/>
                <w:szCs w:val="24"/>
              </w:rPr>
            </w:pPr>
            <w:r w:rsidRPr="00F32731">
              <w:rPr>
                <w:rFonts w:cs="Arial"/>
                <w:sz w:val="24"/>
                <w:szCs w:val="24"/>
              </w:rPr>
              <w:t>Erstellen einer Nutzerhandbuch-Struktur</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BD0E35" w:rsidRPr="004A34C6" w:rsidRDefault="00BD0E35" w:rsidP="00453A29">
            <w:pPr>
              <w:rPr>
                <w:rFonts w:cs="Arial"/>
                <w:sz w:val="24"/>
                <w:szCs w:val="24"/>
              </w:rPr>
            </w:pPr>
            <w:r>
              <w:rPr>
                <w:rFonts w:cs="Arial"/>
                <w:sz w:val="24"/>
                <w:szCs w:val="24"/>
              </w:rPr>
              <w:t>keine</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Default="00BD0E35" w:rsidP="00453A29">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BD0E35" w:rsidRDefault="00F32731" w:rsidP="00453A29">
            <w:pPr>
              <w:rPr>
                <w:rFonts w:cs="Arial"/>
                <w:sz w:val="24"/>
                <w:szCs w:val="24"/>
              </w:rPr>
            </w:pPr>
            <w:r>
              <w:rPr>
                <w:rFonts w:cs="Arial"/>
                <w:sz w:val="24"/>
                <w:szCs w:val="24"/>
              </w:rPr>
              <w:t>Texte zu Hause korrigieren lassen.</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BD0E35" w:rsidRPr="00467858" w:rsidRDefault="00BD0E35" w:rsidP="00453A29">
            <w:pPr>
              <w:rPr>
                <w:rFonts w:cs="Arial"/>
                <w:sz w:val="24"/>
                <w:szCs w:val="24"/>
              </w:rPr>
            </w:pPr>
            <w:r>
              <w:rPr>
                <w:rFonts w:cs="Arial"/>
                <w:sz w:val="24"/>
                <w:szCs w:val="24"/>
              </w:rPr>
              <w:t>keine</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BD0E35" w:rsidRPr="00467858" w:rsidRDefault="00BD0E35" w:rsidP="00453A29">
            <w:pPr>
              <w:rPr>
                <w:rFonts w:cs="Arial"/>
                <w:sz w:val="24"/>
                <w:szCs w:val="24"/>
              </w:rPr>
            </w:pPr>
            <w:r>
              <w:rPr>
                <w:rFonts w:cs="Arial"/>
                <w:sz w:val="24"/>
                <w:szCs w:val="24"/>
              </w:rPr>
              <w:t>keine</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BD0E35" w:rsidRPr="00467858" w:rsidRDefault="00163D75" w:rsidP="00453A29">
            <w:pPr>
              <w:rPr>
                <w:rFonts w:cs="Arial"/>
                <w:sz w:val="24"/>
                <w:szCs w:val="24"/>
              </w:rPr>
            </w:pPr>
            <w:r>
              <w:rPr>
                <w:rFonts w:cs="Arial"/>
                <w:sz w:val="24"/>
                <w:szCs w:val="24"/>
              </w:rPr>
              <w:t>-</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D0E35" w:rsidRPr="00467858" w:rsidRDefault="00163D75" w:rsidP="00453A29">
            <w:pPr>
              <w:rPr>
                <w:rFonts w:cs="Arial"/>
                <w:sz w:val="24"/>
                <w:szCs w:val="24"/>
              </w:rPr>
            </w:pPr>
            <w:r>
              <w:rPr>
                <w:rFonts w:cs="Arial"/>
                <w:sz w:val="24"/>
                <w:szCs w:val="24"/>
              </w:rPr>
              <w:t>-</w:t>
            </w:r>
          </w:p>
        </w:tc>
      </w:tr>
      <w:tr w:rsidR="00BD0E35" w:rsidRPr="00467858" w:rsidTr="00453A29">
        <w:tc>
          <w:tcPr>
            <w:tcW w:w="3045" w:type="dxa"/>
            <w:tcBorders>
              <w:top w:val="single" w:sz="4" w:space="0" w:color="auto"/>
              <w:bottom w:val="single" w:sz="4" w:space="0" w:color="auto"/>
            </w:tcBorders>
            <w:shd w:val="clear" w:color="auto" w:fill="F2F2F2" w:themeFill="background1" w:themeFillShade="F2"/>
          </w:tcPr>
          <w:p w:rsidR="00BD0E35" w:rsidRPr="00467858" w:rsidRDefault="00BD0E35" w:rsidP="00453A29">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D0E35" w:rsidRDefault="00BD0E35" w:rsidP="00453A29">
            <w:pPr>
              <w:rPr>
                <w:rFonts w:cs="Arial"/>
                <w:sz w:val="24"/>
                <w:szCs w:val="24"/>
              </w:rPr>
            </w:pPr>
            <w:r>
              <w:rPr>
                <w:rFonts w:cs="Arial"/>
                <w:sz w:val="24"/>
                <w:szCs w:val="24"/>
              </w:rPr>
              <w:t>08:30 Uhr – 12:30 Uhr</w:t>
            </w:r>
          </w:p>
          <w:p w:rsidR="00BD0E35" w:rsidRDefault="00BD0E35" w:rsidP="00453A29">
            <w:pPr>
              <w:rPr>
                <w:rFonts w:cs="Arial"/>
                <w:sz w:val="24"/>
                <w:szCs w:val="24"/>
              </w:rPr>
            </w:pPr>
            <w:r>
              <w:rPr>
                <w:rFonts w:cs="Arial"/>
                <w:sz w:val="24"/>
                <w:szCs w:val="24"/>
              </w:rPr>
              <w:t xml:space="preserve">Mittagspause </w:t>
            </w:r>
          </w:p>
          <w:p w:rsidR="00BD0E35" w:rsidRPr="006A7E57" w:rsidRDefault="00BD0E35" w:rsidP="00453A29">
            <w:pPr>
              <w:rPr>
                <w:rFonts w:cs="Arial"/>
                <w:sz w:val="24"/>
                <w:szCs w:val="24"/>
              </w:rPr>
            </w:pPr>
            <w:r>
              <w:rPr>
                <w:rFonts w:cs="Arial"/>
                <w:sz w:val="24"/>
                <w:szCs w:val="24"/>
              </w:rPr>
              <w:t>13:30 Uhr – 18:00 Uhr</w:t>
            </w:r>
            <w:bookmarkStart w:id="45" w:name="_GoBack"/>
            <w:bookmarkEnd w:id="45"/>
          </w:p>
        </w:tc>
      </w:tr>
      <w:tr w:rsidR="00BD0E35" w:rsidRPr="00467858" w:rsidTr="00453A29">
        <w:tc>
          <w:tcPr>
            <w:tcW w:w="3045" w:type="dxa"/>
            <w:tcBorders>
              <w:top w:val="single" w:sz="4" w:space="0" w:color="auto"/>
            </w:tcBorders>
            <w:shd w:val="clear" w:color="auto" w:fill="F2F2F2" w:themeFill="background1" w:themeFillShade="F2"/>
          </w:tcPr>
          <w:p w:rsidR="00BD0E35" w:rsidRPr="00467858" w:rsidRDefault="00BD0E35" w:rsidP="00453A29">
            <w:pPr>
              <w:rPr>
                <w:rFonts w:cs="Arial"/>
                <w:sz w:val="24"/>
                <w:szCs w:val="24"/>
              </w:rPr>
            </w:pPr>
            <w:r>
              <w:rPr>
                <w:rFonts w:cs="Arial"/>
                <w:sz w:val="24"/>
                <w:szCs w:val="24"/>
              </w:rPr>
              <w:t>Visum</w:t>
            </w:r>
          </w:p>
        </w:tc>
        <w:tc>
          <w:tcPr>
            <w:tcW w:w="6015" w:type="dxa"/>
            <w:tcBorders>
              <w:top w:val="single" w:sz="4" w:space="0" w:color="auto"/>
            </w:tcBorders>
          </w:tcPr>
          <w:p w:rsidR="00BD0E35" w:rsidRDefault="00BD0E35" w:rsidP="00453A29">
            <w:pPr>
              <w:rPr>
                <w:rFonts w:cs="Arial"/>
                <w:sz w:val="24"/>
                <w:szCs w:val="24"/>
              </w:rPr>
            </w:pPr>
          </w:p>
        </w:tc>
      </w:tr>
    </w:tbl>
    <w:p w:rsidR="00BD0E35" w:rsidRDefault="00BD0E35" w:rsidP="00BD0E35"/>
    <w:p w:rsidR="00BD0E35" w:rsidRPr="00BD0E35" w:rsidRDefault="00BD0E35" w:rsidP="00BD0E35"/>
    <w:p w:rsidR="00BD0E35" w:rsidRDefault="00BD0E35" w:rsidP="00BD0E35">
      <w:pPr>
        <w:pStyle w:val="berschrift1"/>
        <w:numPr>
          <w:ilvl w:val="0"/>
          <w:numId w:val="0"/>
        </w:numPr>
        <w:ind w:left="432"/>
      </w:pPr>
    </w:p>
    <w:p w:rsidR="00BD0E35" w:rsidRDefault="00BD0E35" w:rsidP="00BD0E35"/>
    <w:p w:rsidR="00BD0E35" w:rsidRDefault="00BD0E35" w:rsidP="00BD0E35"/>
    <w:p w:rsidR="00BD0E35" w:rsidRDefault="00BD0E35"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873FC2" w:rsidRDefault="00873FC2" w:rsidP="00BD0E35"/>
    <w:p w:rsidR="00BD0E35" w:rsidRPr="00BD0E35" w:rsidRDefault="00BD0E35" w:rsidP="00BD0E35"/>
    <w:p w:rsidR="00347FD7" w:rsidRDefault="00347FD7" w:rsidP="00206C8B">
      <w:pPr>
        <w:pStyle w:val="berschrift1"/>
      </w:pPr>
      <w:r>
        <w:lastRenderedPageBreak/>
        <w:t>Projektdokumentation</w:t>
      </w:r>
      <w:bookmarkEnd w:id="44"/>
    </w:p>
    <w:p w:rsidR="00C93CA8" w:rsidRDefault="00C93CA8" w:rsidP="00C93CA8">
      <w:pPr>
        <w:pStyle w:val="berschrift2"/>
      </w:pPr>
      <w:proofErr w:type="spellStart"/>
      <w:r>
        <w:t>Versionierung</w:t>
      </w:r>
      <w:proofErr w:type="spellEnd"/>
    </w:p>
    <w:p w:rsidR="008A4988" w:rsidRDefault="008A4988" w:rsidP="00054E8B">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8A4988" w:rsidRDefault="008A4988" w:rsidP="00054E8B"/>
    <w:p w:rsidR="008A4988" w:rsidRDefault="008A4988" w:rsidP="00054E8B">
      <w:r>
        <w:t xml:space="preserve">Die Versionsnummer des </w:t>
      </w:r>
      <w:proofErr w:type="spellStart"/>
      <w:r>
        <w:t>Repositorys</w:t>
      </w:r>
      <w:proofErr w:type="spellEnd"/>
      <w:r>
        <w:t xml:space="preserve"> setzt sich folgendermassen zusammen:</w:t>
      </w:r>
    </w:p>
    <w:p w:rsidR="008A4988" w:rsidRDefault="008A4988" w:rsidP="008A4988"/>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8A4988" w:rsidRPr="00D06366"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8A4988"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8A4988" w:rsidRPr="00D06366" w:rsidRDefault="00D06366" w:rsidP="00D06366">
      <w:pPr>
        <w:pStyle w:val="Fuzeile"/>
        <w:rPr>
          <w:rFonts w:ascii="Arial" w:hAnsi="Arial" w:cs="Arial"/>
        </w:rPr>
      </w:pPr>
      <w:r w:rsidRPr="00D06366">
        <w:rPr>
          <w:rFonts w:ascii="Arial" w:hAnsi="Arial" w:cs="Arial"/>
        </w:rPr>
        <w:t>Abbildung: Quelle Wikipedia</w:t>
      </w:r>
    </w:p>
    <w:p w:rsidR="00D06366" w:rsidRDefault="00D06366" w:rsidP="008A4988"/>
    <w:p w:rsidR="00D06366" w:rsidRDefault="00D06366" w:rsidP="008A4988"/>
    <w:p w:rsidR="00054E8B" w:rsidRDefault="000D658F" w:rsidP="000D658F">
      <w:pPr>
        <w:pStyle w:val="berschrift2"/>
      </w:pPr>
      <w:r>
        <w:t>Backup</w:t>
      </w:r>
    </w:p>
    <w:p w:rsidR="00054E8B" w:rsidRDefault="00054E8B" w:rsidP="00054E8B">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054E8B" w:rsidRDefault="00054E8B" w:rsidP="00054E8B"/>
    <w:p w:rsidR="00054E8B" w:rsidRDefault="00054E8B" w:rsidP="000D658F">
      <w:pPr>
        <w:pStyle w:val="berschrift2"/>
      </w:pPr>
      <w:proofErr w:type="spellStart"/>
      <w:r>
        <w:t>Commits</w:t>
      </w:r>
      <w:proofErr w:type="spellEnd"/>
      <w:r>
        <w:t>:</w:t>
      </w:r>
    </w:p>
    <w:p w:rsidR="00054E8B" w:rsidRDefault="00054E8B" w:rsidP="00054E8B">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054E8B" w:rsidRDefault="00054E8B" w:rsidP="00054E8B"/>
    <w:p w:rsidR="00054E8B" w:rsidRPr="008A4988" w:rsidRDefault="00054E8B" w:rsidP="008A4988"/>
    <w:p w:rsidR="00C93CA8" w:rsidRDefault="00C93CA8" w:rsidP="00C93CA8"/>
    <w:p w:rsidR="00054E8B" w:rsidRPr="00C93CA8" w:rsidRDefault="00054E8B" w:rsidP="00C93CA8"/>
    <w:p w:rsidR="0054599E" w:rsidRDefault="0054599E" w:rsidP="0054599E">
      <w:r>
        <w:lastRenderedPageBreak/>
        <w:t>Soll/Ist vergleich</w:t>
      </w:r>
    </w:p>
    <w:p w:rsidR="0054599E" w:rsidRDefault="0054599E" w:rsidP="0054599E">
      <w:r>
        <w:t>Risikoanalyse</w:t>
      </w:r>
    </w:p>
    <w:p w:rsidR="0054599E" w:rsidRDefault="0054599E" w:rsidP="0054599E">
      <w:r>
        <w:t>Design</w:t>
      </w:r>
    </w:p>
    <w:p w:rsidR="0054599E" w:rsidRDefault="0054599E" w:rsidP="0054599E">
      <w:r>
        <w:t>Testing</w:t>
      </w:r>
    </w:p>
    <w:p w:rsidR="003F57E8" w:rsidRDefault="003F57E8" w:rsidP="0054599E">
      <w:r>
        <w:t>Abschlussbericht</w:t>
      </w:r>
    </w:p>
    <w:p w:rsidR="003F57E8" w:rsidRDefault="00486153" w:rsidP="0054599E">
      <w:r>
        <w:t>Rückblick</w:t>
      </w:r>
    </w:p>
    <w:p w:rsidR="00486153" w:rsidRDefault="00486153" w:rsidP="0054599E">
      <w:proofErr w:type="spellStart"/>
      <w:r>
        <w:t>Lessons</w:t>
      </w:r>
      <w:proofErr w:type="spellEnd"/>
      <w:r>
        <w:t xml:space="preserve"> </w:t>
      </w:r>
      <w:proofErr w:type="spellStart"/>
      <w:r>
        <w:t>learned</w:t>
      </w:r>
      <w:proofErr w:type="spellEnd"/>
      <w:r>
        <w:t xml:space="preserve"> &amp; Was ist gut gelaufen</w:t>
      </w:r>
    </w:p>
    <w:p w:rsidR="00486153" w:rsidRDefault="00486153" w:rsidP="0054599E">
      <w:r>
        <w:t>Was schief gelaufen ist</w:t>
      </w:r>
    </w:p>
    <w:p w:rsidR="00486153" w:rsidRDefault="00486153" w:rsidP="0054599E">
      <w:r>
        <w:t>Mit welchen Funktionen kann das Projekt sinnvoll erweitert werden?</w:t>
      </w:r>
    </w:p>
    <w:p w:rsidR="00486153" w:rsidRDefault="00486153" w:rsidP="0054599E">
      <w:r>
        <w:t>Resultat</w:t>
      </w:r>
    </w:p>
    <w:p w:rsidR="00C93CA8" w:rsidRDefault="00C93CA8" w:rsidP="00C93CA8">
      <w:pPr>
        <w:pStyle w:val="berschrift1"/>
      </w:pPr>
      <w:r>
        <w:t>Quellenverzeichnis</w:t>
      </w:r>
    </w:p>
    <w:p w:rsidR="00C93CA8" w:rsidRDefault="00C93CA8" w:rsidP="00C93CA8">
      <w:pPr>
        <w:pStyle w:val="berschrift2"/>
      </w:pPr>
      <w:r>
        <w:t>Webseiten</w:t>
      </w:r>
    </w:p>
    <w:p w:rsidR="00C93CA8" w:rsidRDefault="00C93CA8" w:rsidP="00C93CA8">
      <w:pPr>
        <w:pStyle w:val="berschrift3"/>
      </w:pPr>
      <w:r>
        <w:t>Wikipedia</w:t>
      </w:r>
    </w:p>
    <w:p w:rsidR="00C93CA8" w:rsidRDefault="00C93CA8" w:rsidP="00C93CA8">
      <w:pPr>
        <w:pStyle w:val="berschrift4"/>
      </w:pPr>
      <w:proofErr w:type="spellStart"/>
      <w:r>
        <w:t>Versionierung</w:t>
      </w:r>
      <w:proofErr w:type="spellEnd"/>
    </w:p>
    <w:p w:rsidR="00C93CA8" w:rsidRDefault="00C93CA8" w:rsidP="00C93CA8">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C93CA8" w:rsidRPr="00C93CA8" w:rsidRDefault="00C93CA8" w:rsidP="00C93CA8">
      <w:pPr>
        <w:numPr>
          <w:ilvl w:val="0"/>
          <w:numId w:val="16"/>
        </w:numPr>
        <w:tabs>
          <w:tab w:val="clear" w:pos="1429"/>
          <w:tab w:val="num" w:pos="357"/>
        </w:tabs>
        <w:ind w:left="357"/>
      </w:pPr>
      <w:r>
        <w:t>Als Referenz für den Text benutzt</w:t>
      </w:r>
    </w:p>
    <w:p w:rsidR="00C93CA8" w:rsidRDefault="00756C93"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9" w:history="1">
        <w:r w:rsidR="00C93CA8" w:rsidRPr="00D06366">
          <w:t>https://de.wikipedia.org/wiki/Versionsnummer</w:t>
        </w:r>
      </w:hyperlink>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C93CA8" w:rsidRPr="00D06366" w:rsidRDefault="00C93CA8" w:rsidP="0054599E"/>
    <w:p w:rsidR="00486153" w:rsidRPr="00D06366" w:rsidRDefault="00486153" w:rsidP="0054599E"/>
    <w:p w:rsidR="0054599E" w:rsidRPr="00D06366" w:rsidRDefault="0054599E" w:rsidP="0054599E"/>
    <w:p w:rsidR="001D3603" w:rsidRPr="00D06366" w:rsidRDefault="001D3603" w:rsidP="001D3603"/>
    <w:sectPr w:rsidR="001D3603" w:rsidRPr="00D06366" w:rsidSect="00F84987">
      <w:headerReference w:type="default" r:id="rId10"/>
      <w:footerReference w:type="default" r:id="rId11"/>
      <w:headerReference w:type="first" r:id="rId12"/>
      <w:footerReference w:type="first" r:id="rId13"/>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C93" w:rsidRDefault="00756C93">
      <w:r>
        <w:separator/>
      </w:r>
    </w:p>
  </w:endnote>
  <w:endnote w:type="continuationSeparator" w:id="0">
    <w:p w:rsidR="00756C93" w:rsidRDefault="0075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0068DE" w:rsidRDefault="00C45AA0" w:rsidP="008F3357">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04.04.2016 16:38:00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283FC2">
      <w:rPr>
        <w:rStyle w:val="Seitenzahl"/>
        <w:noProof/>
      </w:rPr>
      <w:t>10</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C93" w:rsidRDefault="00756C93">
      <w:r>
        <w:separator/>
      </w:r>
    </w:p>
  </w:footnote>
  <w:footnote w:type="continuationSeparator" w:id="0">
    <w:p w:rsidR="00756C93" w:rsidRDefault="00756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3B2713" w:rsidRDefault="00C45AA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2558F0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0">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6">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4"/>
  </w:num>
  <w:num w:numId="5">
    <w:abstractNumId w:val="17"/>
  </w:num>
  <w:num w:numId="6">
    <w:abstractNumId w:val="23"/>
  </w:num>
  <w:num w:numId="7">
    <w:abstractNumId w:val="27"/>
  </w:num>
  <w:num w:numId="8">
    <w:abstractNumId w:val="8"/>
  </w:num>
  <w:num w:numId="9">
    <w:abstractNumId w:val="9"/>
  </w:num>
  <w:num w:numId="10">
    <w:abstractNumId w:val="26"/>
  </w:num>
  <w:num w:numId="11">
    <w:abstractNumId w:val="30"/>
  </w:num>
  <w:num w:numId="12">
    <w:abstractNumId w:val="28"/>
  </w:num>
  <w:num w:numId="13">
    <w:abstractNumId w:val="20"/>
  </w:num>
  <w:num w:numId="14">
    <w:abstractNumId w:val="11"/>
  </w:num>
  <w:num w:numId="15">
    <w:abstractNumId w:val="19"/>
  </w:num>
  <w:num w:numId="16">
    <w:abstractNumId w:val="18"/>
  </w:num>
  <w:num w:numId="17">
    <w:abstractNumId w:val="15"/>
  </w:num>
  <w:num w:numId="18">
    <w:abstractNumId w:val="25"/>
  </w:num>
  <w:num w:numId="19">
    <w:abstractNumId w:val="13"/>
  </w:num>
  <w:num w:numId="20">
    <w:abstractNumId w:val="22"/>
  </w:num>
  <w:num w:numId="21">
    <w:abstractNumId w:val="10"/>
  </w:num>
  <w:num w:numId="22">
    <w:abstractNumId w:val="6"/>
  </w:num>
  <w:num w:numId="23">
    <w:abstractNumId w:val="4"/>
  </w:num>
  <w:num w:numId="24">
    <w:abstractNumId w:val="21"/>
  </w:num>
  <w:num w:numId="25">
    <w:abstractNumId w:val="3"/>
  </w:num>
  <w:num w:numId="26">
    <w:abstractNumId w:val="2"/>
  </w:num>
  <w:num w:numId="27">
    <w:abstractNumId w:val="1"/>
  </w:num>
  <w:num w:numId="28">
    <w:abstractNumId w:val="14"/>
  </w:num>
  <w:num w:numId="29">
    <w:abstractNumId w:val="31"/>
  </w:num>
  <w:num w:numId="30">
    <w:abstractNumId w:val="29"/>
  </w:num>
  <w:num w:numId="31">
    <w:abstractNumId w:val="16"/>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43AA7"/>
    <w:rsid w:val="000452D6"/>
    <w:rsid w:val="00052274"/>
    <w:rsid w:val="00054E8B"/>
    <w:rsid w:val="000760BB"/>
    <w:rsid w:val="000807E2"/>
    <w:rsid w:val="000954F0"/>
    <w:rsid w:val="00096EE1"/>
    <w:rsid w:val="000C4E38"/>
    <w:rsid w:val="000D10A1"/>
    <w:rsid w:val="000D14DB"/>
    <w:rsid w:val="000D19B9"/>
    <w:rsid w:val="000D2428"/>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53A4"/>
    <w:rsid w:val="00195729"/>
    <w:rsid w:val="001969B0"/>
    <w:rsid w:val="001A34F1"/>
    <w:rsid w:val="001A42A2"/>
    <w:rsid w:val="001A46EA"/>
    <w:rsid w:val="001B1248"/>
    <w:rsid w:val="001B5A48"/>
    <w:rsid w:val="001B7419"/>
    <w:rsid w:val="001D3603"/>
    <w:rsid w:val="001D63A0"/>
    <w:rsid w:val="001E0029"/>
    <w:rsid w:val="001F4BDD"/>
    <w:rsid w:val="002010EA"/>
    <w:rsid w:val="00206C8B"/>
    <w:rsid w:val="00206F62"/>
    <w:rsid w:val="002070BE"/>
    <w:rsid w:val="00216C4A"/>
    <w:rsid w:val="002309B5"/>
    <w:rsid w:val="00234302"/>
    <w:rsid w:val="0023642C"/>
    <w:rsid w:val="00283FC2"/>
    <w:rsid w:val="00295D45"/>
    <w:rsid w:val="002A04C5"/>
    <w:rsid w:val="002A1AD1"/>
    <w:rsid w:val="002A2F80"/>
    <w:rsid w:val="002C3B65"/>
    <w:rsid w:val="002C4501"/>
    <w:rsid w:val="003050A3"/>
    <w:rsid w:val="003103B7"/>
    <w:rsid w:val="00312697"/>
    <w:rsid w:val="00312AA0"/>
    <w:rsid w:val="00322469"/>
    <w:rsid w:val="00343B92"/>
    <w:rsid w:val="00347FD7"/>
    <w:rsid w:val="00350353"/>
    <w:rsid w:val="00357E5E"/>
    <w:rsid w:val="00390B85"/>
    <w:rsid w:val="003B2713"/>
    <w:rsid w:val="003B6DFF"/>
    <w:rsid w:val="003E5605"/>
    <w:rsid w:val="003F57E8"/>
    <w:rsid w:val="00402904"/>
    <w:rsid w:val="00434716"/>
    <w:rsid w:val="004362D0"/>
    <w:rsid w:val="00437533"/>
    <w:rsid w:val="00440381"/>
    <w:rsid w:val="00442F7F"/>
    <w:rsid w:val="00450E0F"/>
    <w:rsid w:val="0045286B"/>
    <w:rsid w:val="0046532F"/>
    <w:rsid w:val="004739AF"/>
    <w:rsid w:val="0047511A"/>
    <w:rsid w:val="0047669C"/>
    <w:rsid w:val="00486153"/>
    <w:rsid w:val="004A0E10"/>
    <w:rsid w:val="004F323D"/>
    <w:rsid w:val="00501E76"/>
    <w:rsid w:val="00512896"/>
    <w:rsid w:val="00531243"/>
    <w:rsid w:val="005434C7"/>
    <w:rsid w:val="0054599E"/>
    <w:rsid w:val="00547F1E"/>
    <w:rsid w:val="005503FE"/>
    <w:rsid w:val="00570C5A"/>
    <w:rsid w:val="005756B1"/>
    <w:rsid w:val="00576405"/>
    <w:rsid w:val="00580177"/>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E0AE2"/>
    <w:rsid w:val="006E0E75"/>
    <w:rsid w:val="006F63C3"/>
    <w:rsid w:val="006F6734"/>
    <w:rsid w:val="007019A0"/>
    <w:rsid w:val="00720EE1"/>
    <w:rsid w:val="00721B4C"/>
    <w:rsid w:val="00741214"/>
    <w:rsid w:val="0074599A"/>
    <w:rsid w:val="00746997"/>
    <w:rsid w:val="00752376"/>
    <w:rsid w:val="0075671F"/>
    <w:rsid w:val="00756C93"/>
    <w:rsid w:val="007652F4"/>
    <w:rsid w:val="007766BC"/>
    <w:rsid w:val="007842F8"/>
    <w:rsid w:val="007A31C2"/>
    <w:rsid w:val="007C47D0"/>
    <w:rsid w:val="007E4EAE"/>
    <w:rsid w:val="007E6139"/>
    <w:rsid w:val="007F1722"/>
    <w:rsid w:val="007F2B8A"/>
    <w:rsid w:val="00801FB9"/>
    <w:rsid w:val="00803334"/>
    <w:rsid w:val="00804D3C"/>
    <w:rsid w:val="00807C98"/>
    <w:rsid w:val="00827A7C"/>
    <w:rsid w:val="00827F13"/>
    <w:rsid w:val="008339D7"/>
    <w:rsid w:val="00835AA1"/>
    <w:rsid w:val="008517D2"/>
    <w:rsid w:val="008526B5"/>
    <w:rsid w:val="0085431C"/>
    <w:rsid w:val="008666A6"/>
    <w:rsid w:val="00873FC2"/>
    <w:rsid w:val="008767BE"/>
    <w:rsid w:val="00877CB3"/>
    <w:rsid w:val="00882F56"/>
    <w:rsid w:val="008910BA"/>
    <w:rsid w:val="008A2DC8"/>
    <w:rsid w:val="008A4988"/>
    <w:rsid w:val="008B789B"/>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2F28"/>
    <w:rsid w:val="00982B58"/>
    <w:rsid w:val="00983D17"/>
    <w:rsid w:val="00996842"/>
    <w:rsid w:val="009D2CF1"/>
    <w:rsid w:val="009D4FC6"/>
    <w:rsid w:val="00A017F0"/>
    <w:rsid w:val="00A25B91"/>
    <w:rsid w:val="00A3660E"/>
    <w:rsid w:val="00A430E1"/>
    <w:rsid w:val="00A45782"/>
    <w:rsid w:val="00A53D59"/>
    <w:rsid w:val="00A63D97"/>
    <w:rsid w:val="00A65BA3"/>
    <w:rsid w:val="00A77390"/>
    <w:rsid w:val="00A92A64"/>
    <w:rsid w:val="00AA0A1E"/>
    <w:rsid w:val="00AB0A6A"/>
    <w:rsid w:val="00AC0081"/>
    <w:rsid w:val="00AC17D2"/>
    <w:rsid w:val="00AD3CDB"/>
    <w:rsid w:val="00AE16D7"/>
    <w:rsid w:val="00AE3C80"/>
    <w:rsid w:val="00B0002E"/>
    <w:rsid w:val="00B313F1"/>
    <w:rsid w:val="00B451E1"/>
    <w:rsid w:val="00B50CC4"/>
    <w:rsid w:val="00B6288F"/>
    <w:rsid w:val="00B65CC3"/>
    <w:rsid w:val="00B705BB"/>
    <w:rsid w:val="00B8024B"/>
    <w:rsid w:val="00B827F8"/>
    <w:rsid w:val="00BB0771"/>
    <w:rsid w:val="00BB2742"/>
    <w:rsid w:val="00BB7B13"/>
    <w:rsid w:val="00BC0E4B"/>
    <w:rsid w:val="00BC1D6B"/>
    <w:rsid w:val="00BC6ACA"/>
    <w:rsid w:val="00BD0E35"/>
    <w:rsid w:val="00BD30E8"/>
    <w:rsid w:val="00BD6832"/>
    <w:rsid w:val="00BF5AAD"/>
    <w:rsid w:val="00BF5B98"/>
    <w:rsid w:val="00C0448B"/>
    <w:rsid w:val="00C10317"/>
    <w:rsid w:val="00C150F4"/>
    <w:rsid w:val="00C15304"/>
    <w:rsid w:val="00C23F73"/>
    <w:rsid w:val="00C27F2F"/>
    <w:rsid w:val="00C40B45"/>
    <w:rsid w:val="00C45AA0"/>
    <w:rsid w:val="00C50F51"/>
    <w:rsid w:val="00C64D2E"/>
    <w:rsid w:val="00C67A2C"/>
    <w:rsid w:val="00C73FF5"/>
    <w:rsid w:val="00C86BE4"/>
    <w:rsid w:val="00C93CA8"/>
    <w:rsid w:val="00CA70A0"/>
    <w:rsid w:val="00CE5957"/>
    <w:rsid w:val="00D0300C"/>
    <w:rsid w:val="00D06366"/>
    <w:rsid w:val="00D1147E"/>
    <w:rsid w:val="00D23D6E"/>
    <w:rsid w:val="00D2635F"/>
    <w:rsid w:val="00D34D15"/>
    <w:rsid w:val="00D371F3"/>
    <w:rsid w:val="00D54913"/>
    <w:rsid w:val="00D56C92"/>
    <w:rsid w:val="00D66780"/>
    <w:rsid w:val="00D86E3C"/>
    <w:rsid w:val="00DA5F5A"/>
    <w:rsid w:val="00DB081C"/>
    <w:rsid w:val="00DB3F02"/>
    <w:rsid w:val="00DC3A8F"/>
    <w:rsid w:val="00DC61BA"/>
    <w:rsid w:val="00DD57F0"/>
    <w:rsid w:val="00DD731E"/>
    <w:rsid w:val="00DE2067"/>
    <w:rsid w:val="00DF1B3D"/>
    <w:rsid w:val="00E14A3A"/>
    <w:rsid w:val="00E27D6C"/>
    <w:rsid w:val="00E4204F"/>
    <w:rsid w:val="00E63414"/>
    <w:rsid w:val="00E65915"/>
    <w:rsid w:val="00E90180"/>
    <w:rsid w:val="00EA6A32"/>
    <w:rsid w:val="00EA7EAA"/>
    <w:rsid w:val="00EB288C"/>
    <w:rsid w:val="00EB41F7"/>
    <w:rsid w:val="00EB48C5"/>
    <w:rsid w:val="00EC32E7"/>
    <w:rsid w:val="00EC3C23"/>
    <w:rsid w:val="00EC55E8"/>
    <w:rsid w:val="00ED3711"/>
    <w:rsid w:val="00EE495C"/>
    <w:rsid w:val="00EF254F"/>
    <w:rsid w:val="00F2238D"/>
    <w:rsid w:val="00F2742A"/>
    <w:rsid w:val="00F32731"/>
    <w:rsid w:val="00F35CEB"/>
    <w:rsid w:val="00F36BB2"/>
    <w:rsid w:val="00F63A9F"/>
    <w:rsid w:val="00F81DB1"/>
    <w:rsid w:val="00F84987"/>
    <w:rsid w:val="00F917BF"/>
    <w:rsid w:val="00FA0994"/>
    <w:rsid w:val="00FA69F6"/>
    <w:rsid w:val="00FB7AC0"/>
    <w:rsid w:val="00FC053F"/>
    <w:rsid w:val="00FC2797"/>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ersionsnumm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4E08-FA5B-4E2A-A823-D9A202E1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11</Pages>
  <Words>2264</Words>
  <Characters>14269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16501</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26</cp:revision>
  <cp:lastPrinted>2016-04-04T14:38:00Z</cp:lastPrinted>
  <dcterms:created xsi:type="dcterms:W3CDTF">2016-04-04T19:04:00Z</dcterms:created>
  <dcterms:modified xsi:type="dcterms:W3CDTF">2016-04-05T07:28:00Z</dcterms:modified>
</cp:coreProperties>
</file>