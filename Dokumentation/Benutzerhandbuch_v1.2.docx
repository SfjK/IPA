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2F0AA6" w:rsidP="00206F62">
      <w:pPr>
        <w:rPr>
          <w:rFonts w:ascii="Sabon" w:hAnsi="Sabon"/>
          <w:color w:val="FF0000"/>
          <w:szCs w:val="22"/>
        </w:rPr>
      </w:pPr>
      <w:r>
        <w:rPr>
          <w:rFonts w:ascii="Sabon" w:hAnsi="Sabon"/>
          <w:color w:val="FF0000"/>
          <w:szCs w:val="22"/>
        </w:rPr>
        <w:t>v1.1</w:t>
      </w:r>
    </w:p>
    <w:p w:rsidR="002010EA" w:rsidRDefault="002F0AA6" w:rsidP="002010EA">
      <w:pPr>
        <w:pBdr>
          <w:bottom w:val="single" w:sz="6" w:space="1" w:color="FF0000"/>
        </w:pBdr>
        <w:rPr>
          <w:rFonts w:ascii="Sabon" w:hAnsi="Sabon"/>
          <w:bCs/>
          <w:sz w:val="56"/>
          <w:szCs w:val="56"/>
        </w:rPr>
      </w:pPr>
      <w:r>
        <w:rPr>
          <w:rFonts w:ascii="Sabon" w:hAnsi="Sabon"/>
          <w:bCs/>
          <w:sz w:val="56"/>
          <w:szCs w:val="56"/>
        </w:rPr>
        <w:t>Benutzerhandbuch</w:t>
      </w:r>
    </w:p>
    <w:p w:rsidR="002010EA" w:rsidRPr="00CA70A0" w:rsidRDefault="002F0AA6" w:rsidP="002010EA">
      <w:pPr>
        <w:pBdr>
          <w:bottom w:val="single" w:sz="6" w:space="1" w:color="FF0000"/>
        </w:pBdr>
        <w:rPr>
          <w:rFonts w:ascii="Sabon" w:hAnsi="Sabon"/>
          <w:sz w:val="28"/>
          <w:szCs w:val="28"/>
        </w:rPr>
      </w:pPr>
      <w:r>
        <w:rPr>
          <w:rFonts w:ascii="Sabon" w:hAnsi="Sabon"/>
          <w:sz w:val="28"/>
          <w:szCs w:val="28"/>
        </w:rPr>
        <w:t>Ticketingsystem</w:t>
      </w:r>
    </w:p>
    <w:p w:rsidR="00CA70A0" w:rsidRPr="002010EA" w:rsidRDefault="00CA70A0" w:rsidP="002010EA">
      <w:pPr>
        <w:pBdr>
          <w:bottom w:val="single" w:sz="6" w:space="1" w:color="FF0000"/>
        </w:pBdr>
        <w:rPr>
          <w:rFonts w:ascii="Sabon" w:hAnsi="Sabon"/>
          <w:sz w:val="36"/>
          <w:szCs w:val="36"/>
        </w:rPr>
      </w:pPr>
    </w:p>
    <w:p w:rsidR="005756B1" w:rsidRDefault="00FA0994" w:rsidP="008F3357">
      <w:pPr>
        <w:pStyle w:val="berschrift1"/>
        <w:numPr>
          <w:ilvl w:val="0"/>
          <w:numId w:val="0"/>
        </w:numPr>
      </w:pPr>
      <w:r>
        <w:br w:type="page"/>
      </w:r>
    </w:p>
    <w:p w:rsidR="008F3357" w:rsidRPr="005C7AF8" w:rsidRDefault="008F3357" w:rsidP="008F3357">
      <w:pPr>
        <w:rPr>
          <w:b/>
        </w:rPr>
      </w:pPr>
      <w:r w:rsidRPr="005C7AF8">
        <w:rPr>
          <w:b/>
        </w:rPr>
        <w:lastRenderedPageBreak/>
        <w:t>Inhaltsverzeichnis</w:t>
      </w:r>
    </w:p>
    <w:p w:rsidR="008F3357" w:rsidRDefault="008F3357" w:rsidP="008F3357"/>
    <w:p w:rsidR="00AF6603" w:rsidRDefault="008F3357">
      <w:pPr>
        <w:pStyle w:val="Verzeichnis1"/>
        <w:rPr>
          <w:rFonts w:asciiTheme="minorHAnsi" w:eastAsiaTheme="minorEastAsia" w:hAnsiTheme="minorHAnsi" w:cstheme="minorBidi"/>
          <w:b w:val="0"/>
          <w:noProof/>
          <w:spacing w:val="0"/>
          <w:kern w:val="0"/>
          <w:szCs w:val="22"/>
          <w:lang w:eastAsia="ja-JP"/>
        </w:rPr>
      </w:pPr>
      <w:r>
        <w:rPr>
          <w:b w:val="0"/>
        </w:rPr>
        <w:fldChar w:fldCharType="begin"/>
      </w:r>
      <w:r>
        <w:rPr>
          <w:b w:val="0"/>
        </w:rPr>
        <w:instrText xml:space="preserve"> TOC \o "1-4" \h \z \u </w:instrText>
      </w:r>
      <w:r>
        <w:rPr>
          <w:b w:val="0"/>
        </w:rPr>
        <w:fldChar w:fldCharType="separate"/>
      </w:r>
      <w:hyperlink w:anchor="_Toc447727040" w:history="1">
        <w:r w:rsidR="00AF6603" w:rsidRPr="002F301F">
          <w:rPr>
            <w:rStyle w:val="Hyperlink"/>
            <w:noProof/>
          </w:rPr>
          <w:t>1</w:t>
        </w:r>
        <w:r w:rsidR="00AF6603">
          <w:rPr>
            <w:rFonts w:asciiTheme="minorHAnsi" w:eastAsiaTheme="minorEastAsia" w:hAnsiTheme="minorHAnsi" w:cstheme="minorBidi"/>
            <w:b w:val="0"/>
            <w:noProof/>
            <w:spacing w:val="0"/>
            <w:kern w:val="0"/>
            <w:szCs w:val="22"/>
            <w:lang w:eastAsia="ja-JP"/>
          </w:rPr>
          <w:tab/>
        </w:r>
        <w:r w:rsidR="00AF6603" w:rsidRPr="002F301F">
          <w:rPr>
            <w:rStyle w:val="Hyperlink"/>
            <w:noProof/>
          </w:rPr>
          <w:t>Allgemeines</w:t>
        </w:r>
        <w:r w:rsidR="00AF6603">
          <w:rPr>
            <w:noProof/>
            <w:webHidden/>
          </w:rPr>
          <w:tab/>
        </w:r>
        <w:r w:rsidR="00AF6603">
          <w:rPr>
            <w:noProof/>
            <w:webHidden/>
          </w:rPr>
          <w:fldChar w:fldCharType="begin"/>
        </w:r>
        <w:r w:rsidR="00AF6603">
          <w:rPr>
            <w:noProof/>
            <w:webHidden/>
          </w:rPr>
          <w:instrText xml:space="preserve"> PAGEREF _Toc447727040 \h </w:instrText>
        </w:r>
        <w:r w:rsidR="00AF6603">
          <w:rPr>
            <w:noProof/>
            <w:webHidden/>
          </w:rPr>
        </w:r>
        <w:r w:rsidR="00AF6603">
          <w:rPr>
            <w:noProof/>
            <w:webHidden/>
          </w:rPr>
          <w:fldChar w:fldCharType="separate"/>
        </w:r>
        <w:r w:rsidR="00AF6603">
          <w:rPr>
            <w:noProof/>
            <w:webHidden/>
          </w:rPr>
          <w:t>2</w:t>
        </w:r>
        <w:r w:rsidR="00AF6603">
          <w:rPr>
            <w:noProof/>
            <w:webHidden/>
          </w:rPr>
          <w:fldChar w:fldCharType="end"/>
        </w:r>
      </w:hyperlink>
    </w:p>
    <w:p w:rsidR="00AF6603" w:rsidRDefault="00F866E7">
      <w:pPr>
        <w:pStyle w:val="Verzeichnis2"/>
        <w:rPr>
          <w:rFonts w:asciiTheme="minorHAnsi" w:eastAsiaTheme="minorEastAsia" w:hAnsiTheme="minorHAnsi" w:cstheme="minorBidi"/>
          <w:noProof/>
          <w:spacing w:val="0"/>
          <w:kern w:val="0"/>
          <w:szCs w:val="22"/>
          <w:lang w:eastAsia="ja-JP"/>
        </w:rPr>
      </w:pPr>
      <w:hyperlink w:anchor="_Toc447727041" w:history="1">
        <w:r w:rsidR="00AF6603" w:rsidRPr="002F301F">
          <w:rPr>
            <w:rStyle w:val="Hyperlink"/>
            <w:noProof/>
          </w:rPr>
          <w:t>1.1</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Wie kann das Ticketingsystem erreicht werden?</w:t>
        </w:r>
        <w:r w:rsidR="00AF6603">
          <w:rPr>
            <w:noProof/>
            <w:webHidden/>
          </w:rPr>
          <w:tab/>
        </w:r>
        <w:r w:rsidR="00AF6603">
          <w:rPr>
            <w:noProof/>
            <w:webHidden/>
          </w:rPr>
          <w:fldChar w:fldCharType="begin"/>
        </w:r>
        <w:r w:rsidR="00AF6603">
          <w:rPr>
            <w:noProof/>
            <w:webHidden/>
          </w:rPr>
          <w:instrText xml:space="preserve"> PAGEREF _Toc447727041 \h </w:instrText>
        </w:r>
        <w:r w:rsidR="00AF6603">
          <w:rPr>
            <w:noProof/>
            <w:webHidden/>
          </w:rPr>
        </w:r>
        <w:r w:rsidR="00AF6603">
          <w:rPr>
            <w:noProof/>
            <w:webHidden/>
          </w:rPr>
          <w:fldChar w:fldCharType="separate"/>
        </w:r>
        <w:r w:rsidR="00AF6603">
          <w:rPr>
            <w:noProof/>
            <w:webHidden/>
          </w:rPr>
          <w:t>2</w:t>
        </w:r>
        <w:r w:rsidR="00AF6603">
          <w:rPr>
            <w:noProof/>
            <w:webHidden/>
          </w:rPr>
          <w:fldChar w:fldCharType="end"/>
        </w:r>
      </w:hyperlink>
    </w:p>
    <w:p w:rsidR="00AF6603" w:rsidRDefault="00F866E7">
      <w:pPr>
        <w:pStyle w:val="Verzeichnis2"/>
        <w:rPr>
          <w:rFonts w:asciiTheme="minorHAnsi" w:eastAsiaTheme="minorEastAsia" w:hAnsiTheme="minorHAnsi" w:cstheme="minorBidi"/>
          <w:noProof/>
          <w:spacing w:val="0"/>
          <w:kern w:val="0"/>
          <w:szCs w:val="22"/>
          <w:lang w:eastAsia="ja-JP"/>
        </w:rPr>
      </w:pPr>
      <w:hyperlink w:anchor="_Toc447727042" w:history="1">
        <w:r w:rsidR="00AF6603" w:rsidRPr="002F301F">
          <w:rPr>
            <w:rStyle w:val="Hyperlink"/>
            <w:noProof/>
          </w:rPr>
          <w:t>1.2</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Lesezeichen</w:t>
        </w:r>
        <w:r w:rsidR="00AF6603">
          <w:rPr>
            <w:noProof/>
            <w:webHidden/>
          </w:rPr>
          <w:tab/>
        </w:r>
        <w:r w:rsidR="00AF6603">
          <w:rPr>
            <w:noProof/>
            <w:webHidden/>
          </w:rPr>
          <w:fldChar w:fldCharType="begin"/>
        </w:r>
        <w:r w:rsidR="00AF6603">
          <w:rPr>
            <w:noProof/>
            <w:webHidden/>
          </w:rPr>
          <w:instrText xml:space="preserve"> PAGEREF _Toc447727042 \h </w:instrText>
        </w:r>
        <w:r w:rsidR="00AF6603">
          <w:rPr>
            <w:noProof/>
            <w:webHidden/>
          </w:rPr>
        </w:r>
        <w:r w:rsidR="00AF6603">
          <w:rPr>
            <w:noProof/>
            <w:webHidden/>
          </w:rPr>
          <w:fldChar w:fldCharType="separate"/>
        </w:r>
        <w:r w:rsidR="00AF6603">
          <w:rPr>
            <w:noProof/>
            <w:webHidden/>
          </w:rPr>
          <w:t>2</w:t>
        </w:r>
        <w:r w:rsidR="00AF6603">
          <w:rPr>
            <w:noProof/>
            <w:webHidden/>
          </w:rPr>
          <w:fldChar w:fldCharType="end"/>
        </w:r>
      </w:hyperlink>
    </w:p>
    <w:p w:rsidR="00AF6603" w:rsidRDefault="00F866E7">
      <w:pPr>
        <w:pStyle w:val="Verzeichnis1"/>
        <w:rPr>
          <w:rFonts w:asciiTheme="minorHAnsi" w:eastAsiaTheme="minorEastAsia" w:hAnsiTheme="minorHAnsi" w:cstheme="minorBidi"/>
          <w:b w:val="0"/>
          <w:noProof/>
          <w:spacing w:val="0"/>
          <w:kern w:val="0"/>
          <w:szCs w:val="22"/>
          <w:lang w:eastAsia="ja-JP"/>
        </w:rPr>
      </w:pPr>
      <w:hyperlink w:anchor="_Toc447727043" w:history="1">
        <w:r w:rsidR="00AF6603" w:rsidRPr="002F301F">
          <w:rPr>
            <w:rStyle w:val="Hyperlink"/>
            <w:noProof/>
          </w:rPr>
          <w:t>2</w:t>
        </w:r>
        <w:r w:rsidR="00AF6603">
          <w:rPr>
            <w:rFonts w:asciiTheme="minorHAnsi" w:eastAsiaTheme="minorEastAsia" w:hAnsiTheme="minorHAnsi" w:cstheme="minorBidi"/>
            <w:b w:val="0"/>
            <w:noProof/>
            <w:spacing w:val="0"/>
            <w:kern w:val="0"/>
            <w:szCs w:val="22"/>
            <w:lang w:eastAsia="ja-JP"/>
          </w:rPr>
          <w:tab/>
        </w:r>
        <w:r w:rsidR="00AF6603" w:rsidRPr="002F301F">
          <w:rPr>
            <w:rStyle w:val="Hyperlink"/>
            <w:noProof/>
          </w:rPr>
          <w:t>Login</w:t>
        </w:r>
        <w:r w:rsidR="00AF6603">
          <w:rPr>
            <w:noProof/>
            <w:webHidden/>
          </w:rPr>
          <w:tab/>
        </w:r>
        <w:r w:rsidR="00AF6603">
          <w:rPr>
            <w:noProof/>
            <w:webHidden/>
          </w:rPr>
          <w:fldChar w:fldCharType="begin"/>
        </w:r>
        <w:r w:rsidR="00AF6603">
          <w:rPr>
            <w:noProof/>
            <w:webHidden/>
          </w:rPr>
          <w:instrText xml:space="preserve"> PAGEREF _Toc447727043 \h </w:instrText>
        </w:r>
        <w:r w:rsidR="00AF6603">
          <w:rPr>
            <w:noProof/>
            <w:webHidden/>
          </w:rPr>
        </w:r>
        <w:r w:rsidR="00AF6603">
          <w:rPr>
            <w:noProof/>
            <w:webHidden/>
          </w:rPr>
          <w:fldChar w:fldCharType="separate"/>
        </w:r>
        <w:r w:rsidR="00AF6603">
          <w:rPr>
            <w:noProof/>
            <w:webHidden/>
          </w:rPr>
          <w:t>2</w:t>
        </w:r>
        <w:r w:rsidR="00AF6603">
          <w:rPr>
            <w:noProof/>
            <w:webHidden/>
          </w:rPr>
          <w:fldChar w:fldCharType="end"/>
        </w:r>
      </w:hyperlink>
    </w:p>
    <w:p w:rsidR="00AF6603" w:rsidRDefault="00F866E7">
      <w:pPr>
        <w:pStyle w:val="Verzeichnis2"/>
        <w:rPr>
          <w:rFonts w:asciiTheme="minorHAnsi" w:eastAsiaTheme="minorEastAsia" w:hAnsiTheme="minorHAnsi" w:cstheme="minorBidi"/>
          <w:noProof/>
          <w:spacing w:val="0"/>
          <w:kern w:val="0"/>
          <w:szCs w:val="22"/>
          <w:lang w:eastAsia="ja-JP"/>
        </w:rPr>
      </w:pPr>
      <w:hyperlink w:anchor="_Toc447727044" w:history="1">
        <w:r w:rsidR="00AF6603" w:rsidRPr="002F301F">
          <w:rPr>
            <w:rStyle w:val="Hyperlink"/>
            <w:noProof/>
          </w:rPr>
          <w:t>2.1</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Passwort speichern</w:t>
        </w:r>
        <w:r w:rsidR="00AF6603">
          <w:rPr>
            <w:noProof/>
            <w:webHidden/>
          </w:rPr>
          <w:tab/>
        </w:r>
        <w:r w:rsidR="00AF6603">
          <w:rPr>
            <w:noProof/>
            <w:webHidden/>
          </w:rPr>
          <w:fldChar w:fldCharType="begin"/>
        </w:r>
        <w:r w:rsidR="00AF6603">
          <w:rPr>
            <w:noProof/>
            <w:webHidden/>
          </w:rPr>
          <w:instrText xml:space="preserve"> PAGEREF _Toc447727044 \h </w:instrText>
        </w:r>
        <w:r w:rsidR="00AF6603">
          <w:rPr>
            <w:noProof/>
            <w:webHidden/>
          </w:rPr>
        </w:r>
        <w:r w:rsidR="00AF6603">
          <w:rPr>
            <w:noProof/>
            <w:webHidden/>
          </w:rPr>
          <w:fldChar w:fldCharType="separate"/>
        </w:r>
        <w:r w:rsidR="00AF6603">
          <w:rPr>
            <w:noProof/>
            <w:webHidden/>
          </w:rPr>
          <w:t>2</w:t>
        </w:r>
        <w:r w:rsidR="00AF6603">
          <w:rPr>
            <w:noProof/>
            <w:webHidden/>
          </w:rPr>
          <w:fldChar w:fldCharType="end"/>
        </w:r>
      </w:hyperlink>
    </w:p>
    <w:p w:rsidR="00AF6603" w:rsidRDefault="00F866E7">
      <w:pPr>
        <w:pStyle w:val="Verzeichnis2"/>
        <w:rPr>
          <w:rFonts w:asciiTheme="minorHAnsi" w:eastAsiaTheme="minorEastAsia" w:hAnsiTheme="minorHAnsi" w:cstheme="minorBidi"/>
          <w:noProof/>
          <w:spacing w:val="0"/>
          <w:kern w:val="0"/>
          <w:szCs w:val="22"/>
          <w:lang w:eastAsia="ja-JP"/>
        </w:rPr>
      </w:pPr>
      <w:hyperlink w:anchor="_Toc447727045" w:history="1">
        <w:r w:rsidR="00AF6603" w:rsidRPr="002F301F">
          <w:rPr>
            <w:rStyle w:val="Hyperlink"/>
            <w:noProof/>
          </w:rPr>
          <w:t>2.2</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Direktzugriff auf Seiteninhalte</w:t>
        </w:r>
        <w:r w:rsidR="00AF6603">
          <w:rPr>
            <w:noProof/>
            <w:webHidden/>
          </w:rPr>
          <w:tab/>
        </w:r>
        <w:r w:rsidR="00AF6603">
          <w:rPr>
            <w:noProof/>
            <w:webHidden/>
          </w:rPr>
          <w:fldChar w:fldCharType="begin"/>
        </w:r>
        <w:r w:rsidR="00AF6603">
          <w:rPr>
            <w:noProof/>
            <w:webHidden/>
          </w:rPr>
          <w:instrText xml:space="preserve"> PAGEREF _Toc447727045 \h </w:instrText>
        </w:r>
        <w:r w:rsidR="00AF6603">
          <w:rPr>
            <w:noProof/>
            <w:webHidden/>
          </w:rPr>
        </w:r>
        <w:r w:rsidR="00AF6603">
          <w:rPr>
            <w:noProof/>
            <w:webHidden/>
          </w:rPr>
          <w:fldChar w:fldCharType="separate"/>
        </w:r>
        <w:r w:rsidR="00AF6603">
          <w:rPr>
            <w:noProof/>
            <w:webHidden/>
          </w:rPr>
          <w:t>2</w:t>
        </w:r>
        <w:r w:rsidR="00AF6603">
          <w:rPr>
            <w:noProof/>
            <w:webHidden/>
          </w:rPr>
          <w:fldChar w:fldCharType="end"/>
        </w:r>
      </w:hyperlink>
    </w:p>
    <w:p w:rsidR="00AF6603" w:rsidRDefault="00F866E7">
      <w:pPr>
        <w:pStyle w:val="Verzeichnis1"/>
        <w:rPr>
          <w:rFonts w:asciiTheme="minorHAnsi" w:eastAsiaTheme="minorEastAsia" w:hAnsiTheme="minorHAnsi" w:cstheme="minorBidi"/>
          <w:b w:val="0"/>
          <w:noProof/>
          <w:spacing w:val="0"/>
          <w:kern w:val="0"/>
          <w:szCs w:val="22"/>
          <w:lang w:eastAsia="ja-JP"/>
        </w:rPr>
      </w:pPr>
      <w:hyperlink w:anchor="_Toc447727046" w:history="1">
        <w:r w:rsidR="00AF6603" w:rsidRPr="002F301F">
          <w:rPr>
            <w:rStyle w:val="Hyperlink"/>
            <w:noProof/>
          </w:rPr>
          <w:t>3</w:t>
        </w:r>
        <w:r w:rsidR="00AF6603">
          <w:rPr>
            <w:rFonts w:asciiTheme="minorHAnsi" w:eastAsiaTheme="minorEastAsia" w:hAnsiTheme="minorHAnsi" w:cstheme="minorBidi"/>
            <w:b w:val="0"/>
            <w:noProof/>
            <w:spacing w:val="0"/>
            <w:kern w:val="0"/>
            <w:szCs w:val="22"/>
            <w:lang w:eastAsia="ja-JP"/>
          </w:rPr>
          <w:tab/>
        </w:r>
        <w:r w:rsidR="00AF6603" w:rsidRPr="002F301F">
          <w:rPr>
            <w:rStyle w:val="Hyperlink"/>
            <w:noProof/>
          </w:rPr>
          <w:t>Ticketverwaltung</w:t>
        </w:r>
        <w:r w:rsidR="00AF6603">
          <w:rPr>
            <w:noProof/>
            <w:webHidden/>
          </w:rPr>
          <w:tab/>
        </w:r>
        <w:r w:rsidR="00AF6603">
          <w:rPr>
            <w:noProof/>
            <w:webHidden/>
          </w:rPr>
          <w:fldChar w:fldCharType="begin"/>
        </w:r>
        <w:r w:rsidR="00AF6603">
          <w:rPr>
            <w:noProof/>
            <w:webHidden/>
          </w:rPr>
          <w:instrText xml:space="preserve"> PAGEREF _Toc447727046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2"/>
        <w:rPr>
          <w:rFonts w:asciiTheme="minorHAnsi" w:eastAsiaTheme="minorEastAsia" w:hAnsiTheme="minorHAnsi" w:cstheme="minorBidi"/>
          <w:noProof/>
          <w:spacing w:val="0"/>
          <w:kern w:val="0"/>
          <w:szCs w:val="22"/>
          <w:lang w:eastAsia="ja-JP"/>
        </w:rPr>
      </w:pPr>
      <w:hyperlink w:anchor="_Toc447727047" w:history="1">
        <w:r w:rsidR="00AF6603" w:rsidRPr="002F301F">
          <w:rPr>
            <w:rStyle w:val="Hyperlink"/>
            <w:noProof/>
          </w:rPr>
          <w:t>3.1</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Ticketübersicht</w:t>
        </w:r>
        <w:r w:rsidR="00AF6603">
          <w:rPr>
            <w:noProof/>
            <w:webHidden/>
          </w:rPr>
          <w:tab/>
        </w:r>
        <w:r w:rsidR="00AF6603">
          <w:rPr>
            <w:noProof/>
            <w:webHidden/>
          </w:rPr>
          <w:fldChar w:fldCharType="begin"/>
        </w:r>
        <w:r w:rsidR="00AF6603">
          <w:rPr>
            <w:noProof/>
            <w:webHidden/>
          </w:rPr>
          <w:instrText xml:space="preserve"> PAGEREF _Toc447727047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3"/>
        <w:tabs>
          <w:tab w:val="left" w:pos="1320"/>
        </w:tabs>
        <w:rPr>
          <w:rFonts w:asciiTheme="minorHAnsi" w:eastAsiaTheme="minorEastAsia" w:hAnsiTheme="minorHAnsi" w:cstheme="minorBidi"/>
          <w:noProof/>
          <w:spacing w:val="0"/>
          <w:kern w:val="0"/>
          <w:szCs w:val="22"/>
          <w:lang w:eastAsia="ja-JP"/>
        </w:rPr>
      </w:pPr>
      <w:hyperlink w:anchor="_Toc447727048" w:history="1">
        <w:r w:rsidR="00AF6603" w:rsidRPr="002F301F">
          <w:rPr>
            <w:rStyle w:val="Hyperlink"/>
            <w:noProof/>
          </w:rPr>
          <w:t>3.1.1</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Ticketfilter</w:t>
        </w:r>
        <w:r w:rsidR="00AF6603">
          <w:rPr>
            <w:noProof/>
            <w:webHidden/>
          </w:rPr>
          <w:tab/>
        </w:r>
        <w:r w:rsidR="00AF6603">
          <w:rPr>
            <w:noProof/>
            <w:webHidden/>
          </w:rPr>
          <w:fldChar w:fldCharType="begin"/>
        </w:r>
        <w:r w:rsidR="00AF6603">
          <w:rPr>
            <w:noProof/>
            <w:webHidden/>
          </w:rPr>
          <w:instrText xml:space="preserve"> PAGEREF _Toc447727048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2"/>
        <w:rPr>
          <w:rFonts w:asciiTheme="minorHAnsi" w:eastAsiaTheme="minorEastAsia" w:hAnsiTheme="minorHAnsi" w:cstheme="minorBidi"/>
          <w:noProof/>
          <w:spacing w:val="0"/>
          <w:kern w:val="0"/>
          <w:szCs w:val="22"/>
          <w:lang w:eastAsia="ja-JP"/>
        </w:rPr>
      </w:pPr>
      <w:hyperlink w:anchor="_Toc447727049" w:history="1">
        <w:r w:rsidR="00AF6603" w:rsidRPr="002F301F">
          <w:rPr>
            <w:rStyle w:val="Hyperlink"/>
            <w:noProof/>
          </w:rPr>
          <w:t>3.2</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Ticket erstellen</w:t>
        </w:r>
        <w:r w:rsidR="00AF6603">
          <w:rPr>
            <w:noProof/>
            <w:webHidden/>
          </w:rPr>
          <w:tab/>
        </w:r>
        <w:r w:rsidR="00AF6603">
          <w:rPr>
            <w:noProof/>
            <w:webHidden/>
          </w:rPr>
          <w:fldChar w:fldCharType="begin"/>
        </w:r>
        <w:r w:rsidR="00AF6603">
          <w:rPr>
            <w:noProof/>
            <w:webHidden/>
          </w:rPr>
          <w:instrText xml:space="preserve"> PAGEREF _Toc447727049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2"/>
        <w:rPr>
          <w:rFonts w:asciiTheme="minorHAnsi" w:eastAsiaTheme="minorEastAsia" w:hAnsiTheme="minorHAnsi" w:cstheme="minorBidi"/>
          <w:noProof/>
          <w:spacing w:val="0"/>
          <w:kern w:val="0"/>
          <w:szCs w:val="22"/>
          <w:lang w:eastAsia="ja-JP"/>
        </w:rPr>
      </w:pPr>
      <w:hyperlink w:anchor="_Toc447727050" w:history="1">
        <w:r w:rsidR="00AF6603" w:rsidRPr="002F301F">
          <w:rPr>
            <w:rStyle w:val="Hyperlink"/>
            <w:noProof/>
          </w:rPr>
          <w:t>3.3</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Ticket-Detailansicht</w:t>
        </w:r>
        <w:r w:rsidR="00AF6603">
          <w:rPr>
            <w:noProof/>
            <w:webHidden/>
          </w:rPr>
          <w:tab/>
        </w:r>
        <w:r w:rsidR="00AF6603">
          <w:rPr>
            <w:noProof/>
            <w:webHidden/>
          </w:rPr>
          <w:fldChar w:fldCharType="begin"/>
        </w:r>
        <w:r w:rsidR="00AF6603">
          <w:rPr>
            <w:noProof/>
            <w:webHidden/>
          </w:rPr>
          <w:instrText xml:space="preserve"> PAGEREF _Toc447727050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2"/>
        <w:rPr>
          <w:rFonts w:asciiTheme="minorHAnsi" w:eastAsiaTheme="minorEastAsia" w:hAnsiTheme="minorHAnsi" w:cstheme="minorBidi"/>
          <w:noProof/>
          <w:spacing w:val="0"/>
          <w:kern w:val="0"/>
          <w:szCs w:val="22"/>
          <w:lang w:eastAsia="ja-JP"/>
        </w:rPr>
      </w:pPr>
      <w:hyperlink w:anchor="_Toc447727051" w:history="1">
        <w:r w:rsidR="00AF6603" w:rsidRPr="002F301F">
          <w:rPr>
            <w:rStyle w:val="Hyperlink"/>
            <w:noProof/>
          </w:rPr>
          <w:t>3.4</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Ticket bearbeiten</w:t>
        </w:r>
        <w:r w:rsidR="00AF6603">
          <w:rPr>
            <w:noProof/>
            <w:webHidden/>
          </w:rPr>
          <w:tab/>
        </w:r>
        <w:r w:rsidR="00AF6603">
          <w:rPr>
            <w:noProof/>
            <w:webHidden/>
          </w:rPr>
          <w:fldChar w:fldCharType="begin"/>
        </w:r>
        <w:r w:rsidR="00AF6603">
          <w:rPr>
            <w:noProof/>
            <w:webHidden/>
          </w:rPr>
          <w:instrText xml:space="preserve"> PAGEREF _Toc447727051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1"/>
        <w:rPr>
          <w:rFonts w:asciiTheme="minorHAnsi" w:eastAsiaTheme="minorEastAsia" w:hAnsiTheme="minorHAnsi" w:cstheme="minorBidi"/>
          <w:b w:val="0"/>
          <w:noProof/>
          <w:spacing w:val="0"/>
          <w:kern w:val="0"/>
          <w:szCs w:val="22"/>
          <w:lang w:eastAsia="ja-JP"/>
        </w:rPr>
      </w:pPr>
      <w:hyperlink w:anchor="_Toc447727052" w:history="1">
        <w:r w:rsidR="00AF6603" w:rsidRPr="002F301F">
          <w:rPr>
            <w:rStyle w:val="Hyperlink"/>
            <w:noProof/>
          </w:rPr>
          <w:t>4</w:t>
        </w:r>
        <w:r w:rsidR="00AF6603">
          <w:rPr>
            <w:rFonts w:asciiTheme="minorHAnsi" w:eastAsiaTheme="minorEastAsia" w:hAnsiTheme="minorHAnsi" w:cstheme="minorBidi"/>
            <w:b w:val="0"/>
            <w:noProof/>
            <w:spacing w:val="0"/>
            <w:kern w:val="0"/>
            <w:szCs w:val="22"/>
            <w:lang w:eastAsia="ja-JP"/>
          </w:rPr>
          <w:tab/>
        </w:r>
        <w:r w:rsidR="00AF6603" w:rsidRPr="002F301F">
          <w:rPr>
            <w:rStyle w:val="Hyperlink"/>
            <w:noProof/>
          </w:rPr>
          <w:t>Benutzerverwaltung</w:t>
        </w:r>
        <w:r w:rsidR="00AF6603">
          <w:rPr>
            <w:noProof/>
            <w:webHidden/>
          </w:rPr>
          <w:tab/>
        </w:r>
        <w:r w:rsidR="00AF6603">
          <w:rPr>
            <w:noProof/>
            <w:webHidden/>
          </w:rPr>
          <w:fldChar w:fldCharType="begin"/>
        </w:r>
        <w:r w:rsidR="00AF6603">
          <w:rPr>
            <w:noProof/>
            <w:webHidden/>
          </w:rPr>
          <w:instrText xml:space="preserve"> PAGEREF _Toc447727052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2"/>
        <w:rPr>
          <w:rFonts w:asciiTheme="minorHAnsi" w:eastAsiaTheme="minorEastAsia" w:hAnsiTheme="minorHAnsi" w:cstheme="minorBidi"/>
          <w:noProof/>
          <w:spacing w:val="0"/>
          <w:kern w:val="0"/>
          <w:szCs w:val="22"/>
          <w:lang w:eastAsia="ja-JP"/>
        </w:rPr>
      </w:pPr>
      <w:hyperlink w:anchor="_Toc447727053" w:history="1">
        <w:r w:rsidR="00AF6603" w:rsidRPr="002F301F">
          <w:rPr>
            <w:rStyle w:val="Hyperlink"/>
            <w:noProof/>
          </w:rPr>
          <w:t>4.1</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Benutzerprofil</w:t>
        </w:r>
        <w:r w:rsidR="00AF6603">
          <w:rPr>
            <w:noProof/>
            <w:webHidden/>
          </w:rPr>
          <w:tab/>
        </w:r>
        <w:r w:rsidR="00AF6603">
          <w:rPr>
            <w:noProof/>
            <w:webHidden/>
          </w:rPr>
          <w:fldChar w:fldCharType="begin"/>
        </w:r>
        <w:r w:rsidR="00AF6603">
          <w:rPr>
            <w:noProof/>
            <w:webHidden/>
          </w:rPr>
          <w:instrText xml:space="preserve"> PAGEREF _Toc447727053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3"/>
        <w:tabs>
          <w:tab w:val="left" w:pos="1320"/>
        </w:tabs>
        <w:rPr>
          <w:rFonts w:asciiTheme="minorHAnsi" w:eastAsiaTheme="minorEastAsia" w:hAnsiTheme="minorHAnsi" w:cstheme="minorBidi"/>
          <w:noProof/>
          <w:spacing w:val="0"/>
          <w:kern w:val="0"/>
          <w:szCs w:val="22"/>
          <w:lang w:eastAsia="ja-JP"/>
        </w:rPr>
      </w:pPr>
      <w:hyperlink w:anchor="_Toc447727054" w:history="1">
        <w:r w:rsidR="00AF6603" w:rsidRPr="002F301F">
          <w:rPr>
            <w:rStyle w:val="Hyperlink"/>
            <w:noProof/>
          </w:rPr>
          <w:t>4.1.1</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Benutzerübersicht</w:t>
        </w:r>
        <w:r w:rsidR="00AF6603">
          <w:rPr>
            <w:noProof/>
            <w:webHidden/>
          </w:rPr>
          <w:tab/>
        </w:r>
        <w:r w:rsidR="00AF6603">
          <w:rPr>
            <w:noProof/>
            <w:webHidden/>
          </w:rPr>
          <w:fldChar w:fldCharType="begin"/>
        </w:r>
        <w:r w:rsidR="00AF6603">
          <w:rPr>
            <w:noProof/>
            <w:webHidden/>
          </w:rPr>
          <w:instrText xml:space="preserve"> PAGEREF _Toc447727054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3"/>
        <w:tabs>
          <w:tab w:val="left" w:pos="1320"/>
        </w:tabs>
        <w:rPr>
          <w:rFonts w:asciiTheme="minorHAnsi" w:eastAsiaTheme="minorEastAsia" w:hAnsiTheme="minorHAnsi" w:cstheme="minorBidi"/>
          <w:noProof/>
          <w:spacing w:val="0"/>
          <w:kern w:val="0"/>
          <w:szCs w:val="22"/>
          <w:lang w:eastAsia="ja-JP"/>
        </w:rPr>
      </w:pPr>
      <w:hyperlink w:anchor="_Toc447727055" w:history="1">
        <w:r w:rsidR="00AF6603" w:rsidRPr="002F301F">
          <w:rPr>
            <w:rStyle w:val="Hyperlink"/>
            <w:noProof/>
          </w:rPr>
          <w:t>4.1.2</w:t>
        </w:r>
        <w:r w:rsidR="00AF6603">
          <w:rPr>
            <w:rFonts w:asciiTheme="minorHAnsi" w:eastAsiaTheme="minorEastAsia" w:hAnsiTheme="minorHAnsi" w:cstheme="minorBidi"/>
            <w:noProof/>
            <w:spacing w:val="0"/>
            <w:kern w:val="0"/>
            <w:szCs w:val="22"/>
            <w:lang w:eastAsia="ja-JP"/>
          </w:rPr>
          <w:tab/>
        </w:r>
        <w:r w:rsidR="00AF6603" w:rsidRPr="002F301F">
          <w:rPr>
            <w:rStyle w:val="Hyperlink"/>
            <w:noProof/>
          </w:rPr>
          <w:t>Benutzer Detailansicht</w:t>
        </w:r>
        <w:r w:rsidR="00AF6603">
          <w:rPr>
            <w:noProof/>
            <w:webHidden/>
          </w:rPr>
          <w:tab/>
        </w:r>
        <w:r w:rsidR="00AF6603">
          <w:rPr>
            <w:noProof/>
            <w:webHidden/>
          </w:rPr>
          <w:fldChar w:fldCharType="begin"/>
        </w:r>
        <w:r w:rsidR="00AF6603">
          <w:rPr>
            <w:noProof/>
            <w:webHidden/>
          </w:rPr>
          <w:instrText xml:space="preserve"> PAGEREF _Toc447727055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AF6603" w:rsidRDefault="00F866E7">
      <w:pPr>
        <w:pStyle w:val="Verzeichnis1"/>
        <w:rPr>
          <w:rFonts w:asciiTheme="minorHAnsi" w:eastAsiaTheme="minorEastAsia" w:hAnsiTheme="minorHAnsi" w:cstheme="minorBidi"/>
          <w:b w:val="0"/>
          <w:noProof/>
          <w:spacing w:val="0"/>
          <w:kern w:val="0"/>
          <w:szCs w:val="22"/>
          <w:lang w:eastAsia="ja-JP"/>
        </w:rPr>
      </w:pPr>
      <w:hyperlink w:anchor="_Toc447727056" w:history="1">
        <w:r w:rsidR="00AF6603" w:rsidRPr="002F301F">
          <w:rPr>
            <w:rStyle w:val="Hyperlink"/>
            <w:noProof/>
          </w:rPr>
          <w:t>5</w:t>
        </w:r>
        <w:r w:rsidR="00AF6603">
          <w:rPr>
            <w:rFonts w:asciiTheme="minorHAnsi" w:eastAsiaTheme="minorEastAsia" w:hAnsiTheme="minorHAnsi" w:cstheme="minorBidi"/>
            <w:b w:val="0"/>
            <w:noProof/>
            <w:spacing w:val="0"/>
            <w:kern w:val="0"/>
            <w:szCs w:val="22"/>
            <w:lang w:eastAsia="ja-JP"/>
          </w:rPr>
          <w:tab/>
        </w:r>
        <w:r w:rsidR="00AF6603" w:rsidRPr="002F301F">
          <w:rPr>
            <w:rStyle w:val="Hyperlink"/>
            <w:noProof/>
          </w:rPr>
          <w:t>Logout</w:t>
        </w:r>
        <w:r w:rsidR="00AF6603">
          <w:rPr>
            <w:noProof/>
            <w:webHidden/>
          </w:rPr>
          <w:tab/>
        </w:r>
        <w:r w:rsidR="00AF6603">
          <w:rPr>
            <w:noProof/>
            <w:webHidden/>
          </w:rPr>
          <w:fldChar w:fldCharType="begin"/>
        </w:r>
        <w:r w:rsidR="00AF6603">
          <w:rPr>
            <w:noProof/>
            <w:webHidden/>
          </w:rPr>
          <w:instrText xml:space="preserve"> PAGEREF _Toc447727056 \h </w:instrText>
        </w:r>
        <w:r w:rsidR="00AF6603">
          <w:rPr>
            <w:noProof/>
            <w:webHidden/>
          </w:rPr>
        </w:r>
        <w:r w:rsidR="00AF6603">
          <w:rPr>
            <w:noProof/>
            <w:webHidden/>
          </w:rPr>
          <w:fldChar w:fldCharType="separate"/>
        </w:r>
        <w:r w:rsidR="00AF6603">
          <w:rPr>
            <w:noProof/>
            <w:webHidden/>
          </w:rPr>
          <w:t>3</w:t>
        </w:r>
        <w:r w:rsidR="00AF6603">
          <w:rPr>
            <w:noProof/>
            <w:webHidden/>
          </w:rPr>
          <w:fldChar w:fldCharType="end"/>
        </w:r>
      </w:hyperlink>
    </w:p>
    <w:p w:rsidR="00B022D4" w:rsidRDefault="008F3357" w:rsidP="005756B1">
      <w:r>
        <w:rPr>
          <w:b/>
        </w:rPr>
        <w:fldChar w:fldCharType="end"/>
      </w:r>
    </w:p>
    <w:p w:rsidR="00B022D4" w:rsidRDefault="00B022D4" w:rsidP="005756B1"/>
    <w:p w:rsidR="005756B1" w:rsidRDefault="005756B1" w:rsidP="005756B1"/>
    <w:p w:rsidR="005756B1" w:rsidRDefault="005756B1" w:rsidP="005756B1"/>
    <w:p w:rsidR="002F0AA6" w:rsidRDefault="002F0AA6" w:rsidP="002F0AA6">
      <w:pPr>
        <w:pStyle w:val="berschrift1"/>
      </w:pPr>
      <w:bookmarkStart w:id="0" w:name="_Toc447727040"/>
      <w:r>
        <w:t>Allgemeines</w:t>
      </w:r>
      <w:bookmarkEnd w:id="0"/>
    </w:p>
    <w:p w:rsidR="002F0AA6" w:rsidRDefault="002F0AA6" w:rsidP="002F0AA6">
      <w:pPr>
        <w:pStyle w:val="berschrift2"/>
      </w:pPr>
      <w:bookmarkStart w:id="1" w:name="_Toc447727041"/>
      <w:r>
        <w:t>Wie kann das Ticketingsystem erreicht werden</w:t>
      </w:r>
      <w:r w:rsidR="00DC06A1">
        <w:t>?</w:t>
      </w:r>
      <w:bookmarkEnd w:id="1"/>
    </w:p>
    <w:p w:rsidR="00DC06A1" w:rsidRPr="00DC06A1" w:rsidRDefault="00DC06A1" w:rsidP="00DC06A1">
      <w:pPr>
        <w:pStyle w:val="berschrift2"/>
      </w:pPr>
      <w:bookmarkStart w:id="2" w:name="_Toc447727042"/>
      <w:r>
        <w:t>Lesezeichen</w:t>
      </w:r>
      <w:bookmarkEnd w:id="2"/>
    </w:p>
    <w:p w:rsidR="002F0AA6" w:rsidRDefault="002F0AA6" w:rsidP="002F0AA6">
      <w:pPr>
        <w:pStyle w:val="berschrift1"/>
      </w:pPr>
      <w:bookmarkStart w:id="3" w:name="_Toc447727043"/>
      <w:r>
        <w:t>Login</w:t>
      </w:r>
      <w:bookmarkEnd w:id="3"/>
    </w:p>
    <w:p w:rsidR="00CE38DF" w:rsidRPr="00CE38DF" w:rsidRDefault="00CE38DF" w:rsidP="00CE38DF">
      <w:r>
        <w:t>Nach dem Einloggen werden Sie automatisch auf die Ticketübersicht weitergeleitet.</w:t>
      </w:r>
    </w:p>
    <w:p w:rsidR="00CE38DF" w:rsidRPr="00CE38DF" w:rsidRDefault="00CE38DF" w:rsidP="00CE38DF"/>
    <w:p w:rsidR="00DC06A1" w:rsidRDefault="00DC06A1" w:rsidP="00DC06A1">
      <w:pPr>
        <w:pStyle w:val="berschrift2"/>
      </w:pPr>
      <w:bookmarkStart w:id="4" w:name="_Toc447727044"/>
      <w:r>
        <w:t>Passwort speichern</w:t>
      </w:r>
      <w:bookmarkEnd w:id="4"/>
    </w:p>
    <w:p w:rsidR="00C16614" w:rsidRDefault="00AF6603" w:rsidP="00AF6603">
      <w:r>
        <w:t>Um das Login zu beschleunigen, können Sie das Passwort für das Ticketsystem</w:t>
      </w:r>
      <w:r w:rsidR="00C16614">
        <w:t xml:space="preserve"> </w:t>
      </w:r>
      <w:r>
        <w:t xml:space="preserve">von Ihrem Browser speichern lassen. </w:t>
      </w:r>
    </w:p>
    <w:p w:rsidR="00AF6603" w:rsidRDefault="00AF6603" w:rsidP="00AF6603">
      <w:r>
        <w:t>Nach jedem Einloggen auf der Login-Seite fragt Sie der Browser, ob dieser das Pas</w:t>
      </w:r>
      <w:r>
        <w:t>s</w:t>
      </w:r>
      <w:r>
        <w:t xml:space="preserve">wort für Sie speichern soll. Falls Sie das möchten, können Sie diese Frage bestätigen. Falls Sie das Passwort nicht speichern möchten, schliessen Sie den Dialog. Dieser wird beim nächsten einloggen wieder erscheinen. Wenn Sie </w:t>
      </w:r>
      <w:r w:rsidR="00C16614">
        <w:t>nicht möchten, dass dieser wieder erscheint</w:t>
      </w:r>
      <w:r>
        <w:t xml:space="preserve">, deaktivieren Sie den Dialog via der Auswahl „Diese </w:t>
      </w:r>
      <w:r w:rsidR="00FA4436">
        <w:t>Meldung</w:t>
      </w:r>
      <w:r>
        <w:t xml:space="preserve"> nicht mehr anzeigen“.</w:t>
      </w:r>
    </w:p>
    <w:p w:rsidR="00AF6603" w:rsidRPr="00AF6603" w:rsidRDefault="00AF6603" w:rsidP="00AF6603"/>
    <w:p w:rsidR="00DC06A1" w:rsidRDefault="00DC06A1" w:rsidP="00DC06A1">
      <w:pPr>
        <w:pStyle w:val="berschrift2"/>
      </w:pPr>
      <w:bookmarkStart w:id="5" w:name="_Toc447727045"/>
      <w:r>
        <w:lastRenderedPageBreak/>
        <w:t>Direktzugriff auf Seiteninhalte</w:t>
      </w:r>
      <w:bookmarkEnd w:id="5"/>
    </w:p>
    <w:p w:rsidR="00DC06A1" w:rsidRDefault="00FA4436" w:rsidP="00FA4436">
      <w:pPr>
        <w:pStyle w:val="berschrift1"/>
      </w:pPr>
      <w:r>
        <w:t>Navigation</w:t>
      </w:r>
    </w:p>
    <w:p w:rsidR="009C5E6F" w:rsidRDefault="00D40150" w:rsidP="00D40150">
      <w:r>
        <w:t>Die Navigation des Ticketsystem befindet sich an der oberen Seite des Ticketsystems. In Ihr finden Sie die wichtigsten Funktionen des Ticketingsystems</w:t>
      </w:r>
      <w:r w:rsidR="007C31BF">
        <w:t xml:space="preserve">. </w:t>
      </w:r>
    </w:p>
    <w:p w:rsidR="00D40150" w:rsidRDefault="007C31BF" w:rsidP="00D40150">
      <w:r>
        <w:t>Achtung: Bitte beachten Sie, dass sich die Navigationsleiuste Ihrer Zugrifsrechte a</w:t>
      </w:r>
      <w:r>
        <w:t>n</w:t>
      </w:r>
      <w:r w:rsidR="009C5E6F">
        <w:t>passt</w:t>
      </w:r>
      <w:r>
        <w:t xml:space="preserve"> und deshalb abgebildete Funktionen</w:t>
      </w:r>
      <w:r w:rsidR="009C5E6F">
        <w:t xml:space="preserve"> in der</w:t>
      </w:r>
      <w:r>
        <w:t xml:space="preserve"> nur als Administrator aufrufbar sind.</w:t>
      </w:r>
    </w:p>
    <w:p w:rsidR="009C5E6F" w:rsidRDefault="009C5E6F" w:rsidP="00D40150"/>
    <w:p w:rsidR="009C5E6F" w:rsidRDefault="009C5E6F" w:rsidP="00D40150">
      <w:r>
        <w:t>Navigationsoptionen:</w:t>
      </w:r>
    </w:p>
    <w:p w:rsidR="009C5E6F" w:rsidRDefault="009C5E6F" w:rsidP="00D40150">
      <w:r>
        <w:t>Ticketübersicht</w:t>
      </w:r>
    </w:p>
    <w:p w:rsidR="009C5E6F" w:rsidRDefault="009C5E6F" w:rsidP="00D40150">
      <w:r>
        <w:t>Ticket erfassen</w:t>
      </w:r>
    </w:p>
    <w:p w:rsidR="009C5E6F" w:rsidRDefault="009C5E6F" w:rsidP="00D40150">
      <w:r>
        <w:t>Nutzer erfassen</w:t>
      </w:r>
    </w:p>
    <w:p w:rsidR="009C5E6F" w:rsidRDefault="009C5E6F" w:rsidP="00D40150">
      <w:r>
        <w:t>Hilfe</w:t>
      </w:r>
    </w:p>
    <w:p w:rsidR="009C5E6F" w:rsidRDefault="009C5E6F" w:rsidP="00D40150">
      <w:r>
        <w:t>Profil</w:t>
      </w:r>
    </w:p>
    <w:p w:rsidR="009C5E6F" w:rsidRDefault="009C5E6F" w:rsidP="00D40150">
      <w:r>
        <w:t>Einstellungen</w:t>
      </w:r>
    </w:p>
    <w:p w:rsidR="009C5E6F" w:rsidRPr="00D40150" w:rsidRDefault="009C5E6F" w:rsidP="00D40150">
      <w:r>
        <w:t>Logout</w:t>
      </w:r>
    </w:p>
    <w:p w:rsidR="002F0AA6" w:rsidRDefault="002F0AA6" w:rsidP="002F0AA6">
      <w:pPr>
        <w:pStyle w:val="berschrift1"/>
      </w:pPr>
      <w:bookmarkStart w:id="6" w:name="_Toc447727046"/>
      <w:r>
        <w:t>Ticketverwaltung</w:t>
      </w:r>
      <w:bookmarkEnd w:id="6"/>
    </w:p>
    <w:p w:rsidR="002F0AA6" w:rsidRDefault="002F0AA6" w:rsidP="002F0AA6">
      <w:pPr>
        <w:pStyle w:val="berschrift2"/>
      </w:pPr>
      <w:bookmarkStart w:id="7" w:name="_Toc447727047"/>
      <w:r>
        <w:t>Ticketübersicht</w:t>
      </w:r>
      <w:bookmarkEnd w:id="7"/>
    </w:p>
    <w:p w:rsidR="00CE38DF" w:rsidRDefault="00CE38DF" w:rsidP="00CE38DF">
      <w:r>
        <w:t>Die Ticketübersicht ist per Klick auf das Swissbanking Logo oder Ticketübersichtsknopf in der Navigation erreichbar.</w:t>
      </w:r>
    </w:p>
    <w:p w:rsidR="000B7B8D" w:rsidRPr="00CE38DF" w:rsidRDefault="00CE38DF" w:rsidP="00CE38DF">
      <w:r>
        <w:t>Nach dem Aufrufen der Seite werden Ihnen alle aktuell</w:t>
      </w:r>
      <w:r w:rsidR="000B7B8D">
        <w:t>en</w:t>
      </w:r>
      <w:r>
        <w:t xml:space="preserve"> offenen Tickets angezeigt.</w:t>
      </w:r>
      <w:r w:rsidR="000B7B8D">
        <w:t xml:space="preserve"> Die Ansicht zeigt Ihnen wichtigsten Informationen der Tickets an. Per Klick auf „Ans</w:t>
      </w:r>
      <w:r w:rsidR="000B7B8D">
        <w:t>e</w:t>
      </w:r>
      <w:r w:rsidR="000B7B8D">
        <w:t>hen“ bei jeweilöigen Ticket können Sie dieses in einer Detailansicht öffnen.</w:t>
      </w:r>
    </w:p>
    <w:p w:rsidR="002F0AA6" w:rsidRDefault="002F0AA6" w:rsidP="002F0AA6">
      <w:pPr>
        <w:pStyle w:val="berschrift3"/>
      </w:pPr>
      <w:bookmarkStart w:id="8" w:name="_Toc447727048"/>
      <w:r>
        <w:t>Ticketfilter</w:t>
      </w:r>
      <w:bookmarkEnd w:id="8"/>
    </w:p>
    <w:p w:rsidR="000B7B8D" w:rsidRPr="000B7B8D" w:rsidRDefault="000B7B8D" w:rsidP="000B7B8D">
      <w:r>
        <w:t>Sie finden den Ticketfilter über der Ticketliste. Mit diesem können die Tickets nach mehreren bedinungen Sortiert werden. Wählen Sie dazu die Gewünschten bedingu</w:t>
      </w:r>
      <w:r>
        <w:t>n</w:t>
      </w:r>
      <w:r>
        <w:t>gen aus und klicken Sie auf den Knopf mit der Lupe. Um zur ursprünglichen anzeige zurück zu kehren können Sie den Filter per kurzem klicken auf das Swissbankinglogo oder dem zurücksetzen.</w:t>
      </w:r>
    </w:p>
    <w:p w:rsidR="002F0AA6" w:rsidRDefault="002F0AA6" w:rsidP="002F0AA6">
      <w:pPr>
        <w:pStyle w:val="berschrift2"/>
      </w:pPr>
      <w:bookmarkStart w:id="9" w:name="_Toc447727050"/>
      <w:r>
        <w:t>Ticket-Detailansicht</w:t>
      </w:r>
      <w:bookmarkEnd w:id="9"/>
    </w:p>
    <w:p w:rsidR="000B7B8D" w:rsidRDefault="000B7B8D" w:rsidP="000B7B8D">
      <w:pPr>
        <w:pStyle w:val="berschrift2"/>
      </w:pPr>
      <w:bookmarkStart w:id="10" w:name="_Toc447727049"/>
      <w:r>
        <w:t>Ticket erstellen</w:t>
      </w:r>
      <w:bookmarkEnd w:id="10"/>
    </w:p>
    <w:p w:rsidR="000B7B8D" w:rsidRPr="000B7B8D" w:rsidRDefault="000B7B8D" w:rsidP="000B7B8D"/>
    <w:p w:rsidR="002F0AA6" w:rsidRDefault="002F0AA6" w:rsidP="002F0AA6">
      <w:pPr>
        <w:pStyle w:val="berschrift2"/>
      </w:pPr>
      <w:bookmarkStart w:id="11" w:name="_Toc447727051"/>
      <w:r>
        <w:t>Ticket bearbeiten</w:t>
      </w:r>
      <w:bookmarkEnd w:id="11"/>
    </w:p>
    <w:p w:rsidR="007A7E20" w:rsidRPr="007A7E20" w:rsidRDefault="00CE38DF" w:rsidP="007A7E20">
      <w:r>
        <w:t xml:space="preserve">Hinweis: </w:t>
      </w:r>
      <w:r w:rsidR="007A7E20">
        <w:t>Diese Funktion ist nur als Administrator aufrufbar</w:t>
      </w:r>
    </w:p>
    <w:p w:rsidR="007A7E20" w:rsidRPr="007A7E20" w:rsidRDefault="007A7E20" w:rsidP="007A7E20"/>
    <w:p w:rsidR="002F0AA6" w:rsidRDefault="002F0AA6" w:rsidP="002F0AA6">
      <w:pPr>
        <w:pStyle w:val="berschrift1"/>
      </w:pPr>
      <w:bookmarkStart w:id="12" w:name="_Toc447727052"/>
      <w:r>
        <w:t>Benutzerverwaltung</w:t>
      </w:r>
      <w:bookmarkEnd w:id="12"/>
    </w:p>
    <w:p w:rsidR="002F0AA6" w:rsidRDefault="002F0AA6" w:rsidP="002F0AA6">
      <w:pPr>
        <w:pStyle w:val="berschrift2"/>
      </w:pPr>
      <w:bookmarkStart w:id="13" w:name="_Toc447727053"/>
      <w:r>
        <w:t>Benutzerprofil</w:t>
      </w:r>
      <w:bookmarkEnd w:id="13"/>
    </w:p>
    <w:p w:rsidR="00430F6D" w:rsidRDefault="00430F6D" w:rsidP="00430F6D">
      <w:r>
        <w:t>Ihr Benutzerprofil ist über die Webseiten-Navigation aufrufbar.</w:t>
      </w:r>
    </w:p>
    <w:p w:rsidR="00430F6D" w:rsidRDefault="00430F6D" w:rsidP="00430F6D">
      <w:r>
        <w:lastRenderedPageBreak/>
        <w:t>Hier werden Ihre Persönlichen Informationen angezeigt.</w:t>
      </w:r>
    </w:p>
    <w:p w:rsidR="00430F6D" w:rsidRDefault="00430F6D" w:rsidP="00430F6D"/>
    <w:p w:rsidR="00430F6D" w:rsidRDefault="00430F6D" w:rsidP="00430F6D">
      <w:r>
        <w:t>Mit dem Knopf „Speichern“ speichern Sie die neuen Informationen ab.</w:t>
      </w:r>
    </w:p>
    <w:p w:rsidR="00430F6D" w:rsidRDefault="00430F6D" w:rsidP="00430F6D">
      <w:r>
        <w:t>Mit dem Knopf zurück, werden Sie zu der Ticketübersicht weitergeleitet.</w:t>
      </w:r>
    </w:p>
    <w:p w:rsidR="00BE113E" w:rsidRDefault="00BE113E" w:rsidP="00430F6D"/>
    <w:p w:rsidR="00430F6D" w:rsidRDefault="00430F6D" w:rsidP="00430F6D">
      <w:pPr>
        <w:pStyle w:val="berschrift3"/>
      </w:pPr>
      <w:r>
        <w:t xml:space="preserve">Benutzerinformationen ändern </w:t>
      </w:r>
    </w:p>
    <w:p w:rsidR="00430F6D" w:rsidRDefault="00430F6D" w:rsidP="00430F6D">
      <w:r>
        <w:t>Wenn Sie diese ändern möchten, Schreiben Sie die neuen Daten in die Eingabefelder und drücken Sie speichern. Falls etwas mit Ihren eingegebenen Daten nicht stimmt, erden Sie aufgefordert, diese zu ändern. Drücken Sie anschliessend Nochmals auf Speichern, um die richtigen Daten zu übernehmen.</w:t>
      </w:r>
    </w:p>
    <w:p w:rsidR="00F73038" w:rsidRDefault="00F73038" w:rsidP="00430F6D">
      <w:bookmarkStart w:id="14" w:name="_GoBack"/>
      <w:bookmarkEnd w:id="14"/>
    </w:p>
    <w:p w:rsidR="00430F6D" w:rsidRDefault="00430F6D" w:rsidP="00430F6D">
      <w:pPr>
        <w:pStyle w:val="berschrift4"/>
      </w:pPr>
      <w:r>
        <w:t>Passwort ändern</w:t>
      </w:r>
    </w:p>
    <w:p w:rsidR="00430F6D" w:rsidRPr="00430F6D" w:rsidRDefault="00430F6D" w:rsidP="00430F6D">
      <w:r>
        <w:t>Um das Passwort zu ändern, geben Sie ein neues Passwort in das Feld „Neues Pas</w:t>
      </w:r>
      <w:r>
        <w:t>s</w:t>
      </w:r>
      <w:r>
        <w:t>wort“ ein. Drüclken Sie anschliessend auf Speichern.</w:t>
      </w:r>
    </w:p>
    <w:p w:rsidR="00CE38DF" w:rsidRPr="00CE38DF" w:rsidRDefault="00CE38DF" w:rsidP="00CE38DF"/>
    <w:p w:rsidR="007A7E20" w:rsidRDefault="002F0AA6" w:rsidP="007A7E20">
      <w:pPr>
        <w:pStyle w:val="berschrift3"/>
      </w:pPr>
      <w:bookmarkStart w:id="15" w:name="_Toc447727054"/>
      <w:r>
        <w:t>Benutzerübersicht</w:t>
      </w:r>
      <w:bookmarkEnd w:id="15"/>
    </w:p>
    <w:p w:rsidR="007A7E20" w:rsidRPr="007A7E20" w:rsidRDefault="00CE38DF" w:rsidP="007A7E20">
      <w:r>
        <w:t xml:space="preserve">Hinweis: </w:t>
      </w:r>
      <w:r w:rsidR="007A7E20">
        <w:t>Diese Funktion ist nur als Administrator aufrufbar</w:t>
      </w:r>
    </w:p>
    <w:p w:rsidR="002F0AA6" w:rsidRDefault="002F0AA6" w:rsidP="002F0AA6">
      <w:pPr>
        <w:pStyle w:val="berschrift3"/>
      </w:pPr>
      <w:bookmarkStart w:id="16" w:name="_Toc447727055"/>
      <w:r>
        <w:t>Benutzer Detailansicht</w:t>
      </w:r>
      <w:bookmarkEnd w:id="16"/>
    </w:p>
    <w:p w:rsidR="007A7E20" w:rsidRDefault="00CE38DF" w:rsidP="007A7E20">
      <w:r>
        <w:t xml:space="preserve">Hinweis: </w:t>
      </w:r>
      <w:r w:rsidR="007A7E20">
        <w:t>Diese Funktion ist nur als Administrator aufrufbar</w:t>
      </w:r>
    </w:p>
    <w:p w:rsidR="007A7E20" w:rsidRPr="007A7E20" w:rsidRDefault="007A7E20" w:rsidP="007A7E20"/>
    <w:p w:rsidR="007A7E20" w:rsidRPr="007A7E20" w:rsidRDefault="007A7E20" w:rsidP="007A7E20"/>
    <w:p w:rsidR="002F0AA6" w:rsidRDefault="002F0AA6" w:rsidP="002F0AA6">
      <w:pPr>
        <w:pStyle w:val="berschrift1"/>
      </w:pPr>
      <w:bookmarkStart w:id="17" w:name="_Toc447727056"/>
      <w:r>
        <w:t>Logout</w:t>
      </w:r>
      <w:bookmarkEnd w:id="17"/>
    </w:p>
    <w:p w:rsidR="00DC06A1" w:rsidRDefault="00C96002" w:rsidP="00DC06A1">
      <w:r>
        <w:t>Die Option „Logout“ ist in der Navigation des Ticketsystems zu finden.</w:t>
      </w:r>
    </w:p>
    <w:p w:rsidR="00C96002" w:rsidRPr="00DC06A1" w:rsidRDefault="00C96002" w:rsidP="00DC06A1">
      <w:r>
        <w:t>Wenn Sie diese Funktion benutzen, werden Sie abgemeldet und zur Log-in-Seite we</w:t>
      </w:r>
      <w:r>
        <w:t>i</w:t>
      </w:r>
      <w:r>
        <w:t>tergeleitet.</w:t>
      </w:r>
    </w:p>
    <w:p w:rsidR="004F7CC1" w:rsidRPr="004F7CC1" w:rsidRDefault="004F7CC1" w:rsidP="002F0AA6"/>
    <w:sectPr w:rsidR="004F7CC1" w:rsidRPr="004F7CC1" w:rsidSect="00F84987">
      <w:headerReference w:type="default" r:id="rId9"/>
      <w:footerReference w:type="default" r:id="rId10"/>
      <w:headerReference w:type="first" r:id="rId11"/>
      <w:footerReference w:type="first" r:id="rId12"/>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6E7" w:rsidRDefault="00F866E7">
      <w:r>
        <w:separator/>
      </w:r>
    </w:p>
  </w:endnote>
  <w:endnote w:type="continuationSeparator" w:id="0">
    <w:p w:rsidR="00F866E7" w:rsidRDefault="00F8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Pr="000068DE" w:rsidRDefault="000D328D" w:rsidP="008F3357">
    <w:pPr>
      <w:pStyle w:val="Fuzeile"/>
      <w:tabs>
        <w:tab w:val="clear" w:pos="2795"/>
        <w:tab w:val="clear" w:pos="4071"/>
        <w:tab w:val="clear" w:pos="4213"/>
        <w:tab w:val="clear" w:pos="4309"/>
        <w:tab w:val="center" w:pos="4962"/>
        <w:tab w:val="right" w:pos="8844"/>
      </w:tabs>
      <w:rPr>
        <w:rFonts w:ascii="Frutiger" w:hAnsi="Frutiger"/>
      </w:rPr>
    </w:pPr>
    <w:r>
      <w:rPr>
        <w:rStyle w:val="Seitenzahl"/>
      </w:rPr>
      <w:tab/>
    </w:r>
    <w:r w:rsidR="002F0AA6">
      <w:rPr>
        <w:rStyle w:val="Seitenzahl"/>
      </w:rPr>
      <w:tab/>
    </w:r>
    <w:r>
      <w:rPr>
        <w:rStyle w:val="Seitenzahl"/>
      </w:rPr>
      <w:fldChar w:fldCharType="begin"/>
    </w:r>
    <w:r>
      <w:rPr>
        <w:rStyle w:val="Seitenzahl"/>
      </w:rPr>
      <w:instrText xml:space="preserve"> PAGE </w:instrText>
    </w:r>
    <w:r>
      <w:rPr>
        <w:rStyle w:val="Seitenzahl"/>
      </w:rPr>
      <w:fldChar w:fldCharType="separate"/>
    </w:r>
    <w:r w:rsidR="00F73038">
      <w:rPr>
        <w:rStyle w:val="Seitenzahl"/>
        <w:noProof/>
      </w:rPr>
      <w:t>4</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Default="000D328D">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28D" w:rsidRDefault="000D328D" w:rsidP="007019A0">
                            <w:pPr>
                              <w:pStyle w:val="Fuzeile"/>
                            </w:pPr>
                            <w:r>
                              <w:t>Schweizerische Bankiervereinigung</w:t>
                            </w:r>
                            <w:r>
                              <w:tab/>
                              <w:t>Aeschenplatz 7</w:t>
                            </w:r>
                            <w:r>
                              <w:tab/>
                            </w:r>
                            <w:r>
                              <w:rPr>
                                <w:sz w:val="14"/>
                              </w:rPr>
                              <w:t>T</w:t>
                            </w:r>
                            <w:r>
                              <w:tab/>
                              <w:t>+</w:t>
                            </w:r>
                            <w:r>
                              <w:tab/>
                              <w:t>41 61 295 93 93</w:t>
                            </w:r>
                          </w:p>
                          <w:p w:rsidR="000D328D" w:rsidRDefault="000D328D" w:rsidP="007019A0">
                            <w:pPr>
                              <w:pStyle w:val="Fuzeile"/>
                            </w:pPr>
                            <w:r>
                              <w:t>Association suisse des banquiers</w:t>
                            </w:r>
                            <w:r>
                              <w:tab/>
                              <w:t>Postfach 4182</w:t>
                            </w:r>
                            <w:r>
                              <w:tab/>
                            </w:r>
                            <w:r>
                              <w:rPr>
                                <w:spacing w:val="-34"/>
                              </w:rPr>
                              <w:t xml:space="preserve"> </w:t>
                            </w:r>
                            <w:r>
                              <w:rPr>
                                <w:sz w:val="14"/>
                              </w:rPr>
                              <w:t>F</w:t>
                            </w:r>
                            <w:r>
                              <w:tab/>
                              <w:t>+</w:t>
                            </w:r>
                            <w:r>
                              <w:tab/>
                              <w:t>41 61 272 53 82</w:t>
                            </w:r>
                          </w:p>
                          <w:p w:rsidR="000D328D" w:rsidRPr="006A58B5" w:rsidRDefault="000D328D"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0D328D" w:rsidRPr="005756B1" w:rsidRDefault="000D328D" w:rsidP="007019A0">
                            <w:pPr>
                              <w:pStyle w:val="Fuzeile"/>
                            </w:pPr>
                            <w:r w:rsidRPr="005756B1">
                              <w:t>Swiss Bankers Association</w:t>
                            </w:r>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0D328D" w:rsidRDefault="000D328D" w:rsidP="007019A0">
                      <w:pPr>
                        <w:pStyle w:val="Fuzeile"/>
                      </w:pPr>
                      <w:r>
                        <w:t>Schweizerische Bankiervereinigung</w:t>
                      </w:r>
                      <w:r>
                        <w:tab/>
                        <w:t>Aeschenplatz 7</w:t>
                      </w:r>
                      <w:r>
                        <w:tab/>
                      </w:r>
                      <w:r>
                        <w:rPr>
                          <w:sz w:val="14"/>
                        </w:rPr>
                        <w:t>T</w:t>
                      </w:r>
                      <w:r>
                        <w:tab/>
                        <w:t>+</w:t>
                      </w:r>
                      <w:r>
                        <w:tab/>
                        <w:t>41 61 295 93 93</w:t>
                      </w:r>
                    </w:p>
                    <w:p w:rsidR="000D328D" w:rsidRDefault="000D328D" w:rsidP="007019A0">
                      <w:pPr>
                        <w:pStyle w:val="Fuzeile"/>
                      </w:pPr>
                      <w:r>
                        <w:t>Association suisse des banquiers</w:t>
                      </w:r>
                      <w:r>
                        <w:tab/>
                        <w:t>Postfach 4182</w:t>
                      </w:r>
                      <w:r>
                        <w:tab/>
                      </w:r>
                      <w:r>
                        <w:rPr>
                          <w:spacing w:val="-34"/>
                        </w:rPr>
                        <w:t xml:space="preserve"> </w:t>
                      </w:r>
                      <w:r>
                        <w:rPr>
                          <w:sz w:val="14"/>
                        </w:rPr>
                        <w:t>F</w:t>
                      </w:r>
                      <w:r>
                        <w:tab/>
                        <w:t>+</w:t>
                      </w:r>
                      <w:r>
                        <w:tab/>
                        <w:t>41 61 272 53 82</w:t>
                      </w:r>
                    </w:p>
                    <w:p w:rsidR="000D328D" w:rsidRPr="006A58B5" w:rsidRDefault="000D328D"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0D328D" w:rsidRPr="005756B1" w:rsidRDefault="000D328D" w:rsidP="007019A0">
                      <w:pPr>
                        <w:pStyle w:val="Fuzeile"/>
                      </w:pPr>
                      <w:r w:rsidRPr="005756B1">
                        <w:t>Swiss Bankers Association</w:t>
                      </w:r>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6E7" w:rsidRDefault="00F866E7">
      <w:r>
        <w:separator/>
      </w:r>
    </w:p>
  </w:footnote>
  <w:footnote w:type="continuationSeparator" w:id="0">
    <w:p w:rsidR="00F866E7" w:rsidRDefault="00F866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Pr="003B2713" w:rsidRDefault="000D328D"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6"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Default="000D328D">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95pt;height:10.95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EF08962C"/>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069C4B8F"/>
    <w:multiLevelType w:val="hybridMultilevel"/>
    <w:tmpl w:val="F11ECE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95924C8"/>
    <w:multiLevelType w:val="multilevel"/>
    <w:tmpl w:val="C90C6D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3">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3">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9">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7"/>
  </w:num>
  <w:num w:numId="5">
    <w:abstractNumId w:val="19"/>
  </w:num>
  <w:num w:numId="6">
    <w:abstractNumId w:val="26"/>
  </w:num>
  <w:num w:numId="7">
    <w:abstractNumId w:val="30"/>
  </w:num>
  <w:num w:numId="8">
    <w:abstractNumId w:val="9"/>
  </w:num>
  <w:num w:numId="9">
    <w:abstractNumId w:val="10"/>
  </w:num>
  <w:num w:numId="10">
    <w:abstractNumId w:val="29"/>
  </w:num>
  <w:num w:numId="11">
    <w:abstractNumId w:val="33"/>
  </w:num>
  <w:num w:numId="12">
    <w:abstractNumId w:val="31"/>
  </w:num>
  <w:num w:numId="13">
    <w:abstractNumId w:val="23"/>
  </w:num>
  <w:num w:numId="14">
    <w:abstractNumId w:val="12"/>
  </w:num>
  <w:num w:numId="15">
    <w:abstractNumId w:val="22"/>
  </w:num>
  <w:num w:numId="16">
    <w:abstractNumId w:val="20"/>
  </w:num>
  <w:num w:numId="17">
    <w:abstractNumId w:val="17"/>
  </w:num>
  <w:num w:numId="18">
    <w:abstractNumId w:val="28"/>
  </w:num>
  <w:num w:numId="19">
    <w:abstractNumId w:val="14"/>
  </w:num>
  <w:num w:numId="20">
    <w:abstractNumId w:val="25"/>
  </w:num>
  <w:num w:numId="21">
    <w:abstractNumId w:val="11"/>
  </w:num>
  <w:num w:numId="22">
    <w:abstractNumId w:val="6"/>
  </w:num>
  <w:num w:numId="23">
    <w:abstractNumId w:val="4"/>
  </w:num>
  <w:num w:numId="24">
    <w:abstractNumId w:val="24"/>
  </w:num>
  <w:num w:numId="25">
    <w:abstractNumId w:val="3"/>
  </w:num>
  <w:num w:numId="26">
    <w:abstractNumId w:val="2"/>
  </w:num>
  <w:num w:numId="27">
    <w:abstractNumId w:val="1"/>
  </w:num>
  <w:num w:numId="28">
    <w:abstractNumId w:val="15"/>
  </w:num>
  <w:num w:numId="29">
    <w:abstractNumId w:val="34"/>
  </w:num>
  <w:num w:numId="30">
    <w:abstractNumId w:val="32"/>
  </w:num>
  <w:num w:numId="31">
    <w:abstractNumId w:val="18"/>
  </w:num>
  <w:num w:numId="32">
    <w:abstractNumId w:val="13"/>
  </w:num>
  <w:num w:numId="33">
    <w:abstractNumId w:val="21"/>
  </w:num>
  <w:num w:numId="34">
    <w:abstractNumId w:val="16"/>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Keller">
    <w15:presenceInfo w15:providerId="Windows Live" w15:userId="f34190ba23042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68DE"/>
    <w:rsid w:val="00007467"/>
    <w:rsid w:val="00011DB9"/>
    <w:rsid w:val="00015981"/>
    <w:rsid w:val="00022C62"/>
    <w:rsid w:val="0002431C"/>
    <w:rsid w:val="00026B95"/>
    <w:rsid w:val="000331FE"/>
    <w:rsid w:val="00043AA7"/>
    <w:rsid w:val="000452D6"/>
    <w:rsid w:val="00052274"/>
    <w:rsid w:val="00054E8B"/>
    <w:rsid w:val="00055437"/>
    <w:rsid w:val="000760BB"/>
    <w:rsid w:val="000807E2"/>
    <w:rsid w:val="00082585"/>
    <w:rsid w:val="000945F4"/>
    <w:rsid w:val="000954F0"/>
    <w:rsid w:val="00096EE1"/>
    <w:rsid w:val="000A6A95"/>
    <w:rsid w:val="000B1B59"/>
    <w:rsid w:val="000B7B8D"/>
    <w:rsid w:val="000C2BFC"/>
    <w:rsid w:val="000C4E38"/>
    <w:rsid w:val="000D10A1"/>
    <w:rsid w:val="000D14DB"/>
    <w:rsid w:val="000D19B9"/>
    <w:rsid w:val="000D2428"/>
    <w:rsid w:val="000D328D"/>
    <w:rsid w:val="000D658F"/>
    <w:rsid w:val="000E23FD"/>
    <w:rsid w:val="000E33EA"/>
    <w:rsid w:val="000F0317"/>
    <w:rsid w:val="00116186"/>
    <w:rsid w:val="001179AE"/>
    <w:rsid w:val="00122F97"/>
    <w:rsid w:val="0012529B"/>
    <w:rsid w:val="00143254"/>
    <w:rsid w:val="00143424"/>
    <w:rsid w:val="001459E0"/>
    <w:rsid w:val="0015327C"/>
    <w:rsid w:val="00153C87"/>
    <w:rsid w:val="00156967"/>
    <w:rsid w:val="00163D75"/>
    <w:rsid w:val="0017174C"/>
    <w:rsid w:val="00186595"/>
    <w:rsid w:val="00191F76"/>
    <w:rsid w:val="001953A4"/>
    <w:rsid w:val="00195729"/>
    <w:rsid w:val="001969B0"/>
    <w:rsid w:val="00196B2D"/>
    <w:rsid w:val="001A34F1"/>
    <w:rsid w:val="001A42A2"/>
    <w:rsid w:val="001A46EA"/>
    <w:rsid w:val="001B1248"/>
    <w:rsid w:val="001B2595"/>
    <w:rsid w:val="001B5A48"/>
    <w:rsid w:val="001B7419"/>
    <w:rsid w:val="001D3603"/>
    <w:rsid w:val="001D63A0"/>
    <w:rsid w:val="001E0029"/>
    <w:rsid w:val="001F4BDD"/>
    <w:rsid w:val="002010EA"/>
    <w:rsid w:val="00206C8B"/>
    <w:rsid w:val="00206F62"/>
    <w:rsid w:val="002070BE"/>
    <w:rsid w:val="00216C4A"/>
    <w:rsid w:val="002235DC"/>
    <w:rsid w:val="002309B5"/>
    <w:rsid w:val="00234302"/>
    <w:rsid w:val="00235EE0"/>
    <w:rsid w:val="0023642C"/>
    <w:rsid w:val="00267D2D"/>
    <w:rsid w:val="00283FC2"/>
    <w:rsid w:val="00295D45"/>
    <w:rsid w:val="002A04C5"/>
    <w:rsid w:val="002A1AD1"/>
    <w:rsid w:val="002A2F80"/>
    <w:rsid w:val="002C3B65"/>
    <w:rsid w:val="002C4501"/>
    <w:rsid w:val="002F0AA6"/>
    <w:rsid w:val="003050A3"/>
    <w:rsid w:val="00305E79"/>
    <w:rsid w:val="003103B7"/>
    <w:rsid w:val="00312697"/>
    <w:rsid w:val="00312AA0"/>
    <w:rsid w:val="00322469"/>
    <w:rsid w:val="00343B92"/>
    <w:rsid w:val="00347FD7"/>
    <w:rsid w:val="00350353"/>
    <w:rsid w:val="00357E5E"/>
    <w:rsid w:val="00390B85"/>
    <w:rsid w:val="003B2713"/>
    <w:rsid w:val="003B6DFF"/>
    <w:rsid w:val="003D4BE8"/>
    <w:rsid w:val="003D533E"/>
    <w:rsid w:val="003E5605"/>
    <w:rsid w:val="003F57E8"/>
    <w:rsid w:val="003F7F99"/>
    <w:rsid w:val="00402904"/>
    <w:rsid w:val="00403B46"/>
    <w:rsid w:val="00430F6D"/>
    <w:rsid w:val="00433892"/>
    <w:rsid w:val="00434716"/>
    <w:rsid w:val="004362D0"/>
    <w:rsid w:val="00437533"/>
    <w:rsid w:val="00440381"/>
    <w:rsid w:val="00442F7F"/>
    <w:rsid w:val="00450E0F"/>
    <w:rsid w:val="0045286B"/>
    <w:rsid w:val="0045768A"/>
    <w:rsid w:val="0046532F"/>
    <w:rsid w:val="004739AF"/>
    <w:rsid w:val="0047511A"/>
    <w:rsid w:val="0047669C"/>
    <w:rsid w:val="00486153"/>
    <w:rsid w:val="004A0E10"/>
    <w:rsid w:val="004B38BD"/>
    <w:rsid w:val="004B4F59"/>
    <w:rsid w:val="004F323D"/>
    <w:rsid w:val="004F7CC1"/>
    <w:rsid w:val="00501E76"/>
    <w:rsid w:val="00512896"/>
    <w:rsid w:val="00527F7A"/>
    <w:rsid w:val="00531243"/>
    <w:rsid w:val="005434C7"/>
    <w:rsid w:val="0054599E"/>
    <w:rsid w:val="00547F1E"/>
    <w:rsid w:val="005503FE"/>
    <w:rsid w:val="0056395F"/>
    <w:rsid w:val="00570C5A"/>
    <w:rsid w:val="005756B1"/>
    <w:rsid w:val="00576405"/>
    <w:rsid w:val="00580177"/>
    <w:rsid w:val="00581750"/>
    <w:rsid w:val="00587CC1"/>
    <w:rsid w:val="005929B9"/>
    <w:rsid w:val="00594F3F"/>
    <w:rsid w:val="00595341"/>
    <w:rsid w:val="005A127F"/>
    <w:rsid w:val="005B0E1A"/>
    <w:rsid w:val="005B2ED4"/>
    <w:rsid w:val="005C250C"/>
    <w:rsid w:val="005C6D6B"/>
    <w:rsid w:val="005C7AF8"/>
    <w:rsid w:val="005E2BBC"/>
    <w:rsid w:val="006120AF"/>
    <w:rsid w:val="00617368"/>
    <w:rsid w:val="00621609"/>
    <w:rsid w:val="00624E9B"/>
    <w:rsid w:val="00624F30"/>
    <w:rsid w:val="00626357"/>
    <w:rsid w:val="00640435"/>
    <w:rsid w:val="00642086"/>
    <w:rsid w:val="00644DE3"/>
    <w:rsid w:val="00651665"/>
    <w:rsid w:val="00651CB1"/>
    <w:rsid w:val="006523DB"/>
    <w:rsid w:val="0066351F"/>
    <w:rsid w:val="00667E59"/>
    <w:rsid w:val="00677C7A"/>
    <w:rsid w:val="0069065A"/>
    <w:rsid w:val="00695A8D"/>
    <w:rsid w:val="006A58B5"/>
    <w:rsid w:val="006B2606"/>
    <w:rsid w:val="006B458E"/>
    <w:rsid w:val="006C3F1D"/>
    <w:rsid w:val="006D0C01"/>
    <w:rsid w:val="006D1416"/>
    <w:rsid w:val="006D6686"/>
    <w:rsid w:val="006E0AE2"/>
    <w:rsid w:val="006E0E75"/>
    <w:rsid w:val="006F1B9C"/>
    <w:rsid w:val="006F63C3"/>
    <w:rsid w:val="006F6734"/>
    <w:rsid w:val="006F6F2C"/>
    <w:rsid w:val="007019A0"/>
    <w:rsid w:val="00707EB5"/>
    <w:rsid w:val="00720EE1"/>
    <w:rsid w:val="00721B4C"/>
    <w:rsid w:val="00741214"/>
    <w:rsid w:val="00741562"/>
    <w:rsid w:val="00742E74"/>
    <w:rsid w:val="0074599A"/>
    <w:rsid w:val="00746997"/>
    <w:rsid w:val="00752376"/>
    <w:rsid w:val="0075671F"/>
    <w:rsid w:val="00756C93"/>
    <w:rsid w:val="00761CBF"/>
    <w:rsid w:val="007652F4"/>
    <w:rsid w:val="007766BC"/>
    <w:rsid w:val="00781B0C"/>
    <w:rsid w:val="007842F8"/>
    <w:rsid w:val="007A089A"/>
    <w:rsid w:val="007A31C2"/>
    <w:rsid w:val="007A7E20"/>
    <w:rsid w:val="007B4C9C"/>
    <w:rsid w:val="007C0CA7"/>
    <w:rsid w:val="007C31BF"/>
    <w:rsid w:val="007C47D0"/>
    <w:rsid w:val="007D7EDB"/>
    <w:rsid w:val="007E4EAE"/>
    <w:rsid w:val="007E6139"/>
    <w:rsid w:val="007F1722"/>
    <w:rsid w:val="007F2B8A"/>
    <w:rsid w:val="00801FB9"/>
    <w:rsid w:val="00803334"/>
    <w:rsid w:val="00804B1A"/>
    <w:rsid w:val="00804D3C"/>
    <w:rsid w:val="00807C98"/>
    <w:rsid w:val="00827A7C"/>
    <w:rsid w:val="00827F13"/>
    <w:rsid w:val="008339D7"/>
    <w:rsid w:val="00835AA1"/>
    <w:rsid w:val="008517D2"/>
    <w:rsid w:val="008526B5"/>
    <w:rsid w:val="0085431C"/>
    <w:rsid w:val="008666A6"/>
    <w:rsid w:val="00873FC2"/>
    <w:rsid w:val="008767BE"/>
    <w:rsid w:val="00877CB3"/>
    <w:rsid w:val="00881B9F"/>
    <w:rsid w:val="00882F56"/>
    <w:rsid w:val="008910BA"/>
    <w:rsid w:val="008A2DC8"/>
    <w:rsid w:val="008A4988"/>
    <w:rsid w:val="008B789B"/>
    <w:rsid w:val="008D1144"/>
    <w:rsid w:val="008D38EE"/>
    <w:rsid w:val="008D670E"/>
    <w:rsid w:val="008F3357"/>
    <w:rsid w:val="00903B9D"/>
    <w:rsid w:val="009040E3"/>
    <w:rsid w:val="00914F31"/>
    <w:rsid w:val="0091684A"/>
    <w:rsid w:val="00924312"/>
    <w:rsid w:val="0092759C"/>
    <w:rsid w:val="00932F18"/>
    <w:rsid w:val="0093688D"/>
    <w:rsid w:val="0094168D"/>
    <w:rsid w:val="00945935"/>
    <w:rsid w:val="00964FDD"/>
    <w:rsid w:val="00971E22"/>
    <w:rsid w:val="00972F28"/>
    <w:rsid w:val="00982B58"/>
    <w:rsid w:val="00983D17"/>
    <w:rsid w:val="00996842"/>
    <w:rsid w:val="009A7B49"/>
    <w:rsid w:val="009C5E6F"/>
    <w:rsid w:val="009D2CF1"/>
    <w:rsid w:val="009D4FC6"/>
    <w:rsid w:val="009E5457"/>
    <w:rsid w:val="00A017F0"/>
    <w:rsid w:val="00A25B91"/>
    <w:rsid w:val="00A3660E"/>
    <w:rsid w:val="00A430E1"/>
    <w:rsid w:val="00A45782"/>
    <w:rsid w:val="00A53D59"/>
    <w:rsid w:val="00A63D97"/>
    <w:rsid w:val="00A65BA3"/>
    <w:rsid w:val="00A77390"/>
    <w:rsid w:val="00A878E9"/>
    <w:rsid w:val="00A92A64"/>
    <w:rsid w:val="00AA0A1E"/>
    <w:rsid w:val="00AB0A6A"/>
    <w:rsid w:val="00AC0081"/>
    <w:rsid w:val="00AC17D2"/>
    <w:rsid w:val="00AD3CDB"/>
    <w:rsid w:val="00AE12EF"/>
    <w:rsid w:val="00AE16D7"/>
    <w:rsid w:val="00AE3C80"/>
    <w:rsid w:val="00AF6603"/>
    <w:rsid w:val="00B0002E"/>
    <w:rsid w:val="00B022D4"/>
    <w:rsid w:val="00B313F1"/>
    <w:rsid w:val="00B451E1"/>
    <w:rsid w:val="00B45FDC"/>
    <w:rsid w:val="00B50CC4"/>
    <w:rsid w:val="00B6288F"/>
    <w:rsid w:val="00B62E6F"/>
    <w:rsid w:val="00B65CC3"/>
    <w:rsid w:val="00B705BB"/>
    <w:rsid w:val="00B8024B"/>
    <w:rsid w:val="00B827F8"/>
    <w:rsid w:val="00B830CC"/>
    <w:rsid w:val="00BB0771"/>
    <w:rsid w:val="00BB2742"/>
    <w:rsid w:val="00BB7B13"/>
    <w:rsid w:val="00BC0E4B"/>
    <w:rsid w:val="00BC1D6B"/>
    <w:rsid w:val="00BC6ACA"/>
    <w:rsid w:val="00BD0E35"/>
    <w:rsid w:val="00BD21B5"/>
    <w:rsid w:val="00BD30E8"/>
    <w:rsid w:val="00BD6832"/>
    <w:rsid w:val="00BE113E"/>
    <w:rsid w:val="00BF5AAD"/>
    <w:rsid w:val="00BF5B98"/>
    <w:rsid w:val="00C0448B"/>
    <w:rsid w:val="00C10317"/>
    <w:rsid w:val="00C150F4"/>
    <w:rsid w:val="00C15304"/>
    <w:rsid w:val="00C16614"/>
    <w:rsid w:val="00C23F73"/>
    <w:rsid w:val="00C27F2F"/>
    <w:rsid w:val="00C40B45"/>
    <w:rsid w:val="00C45496"/>
    <w:rsid w:val="00C45AA0"/>
    <w:rsid w:val="00C50F51"/>
    <w:rsid w:val="00C64D2E"/>
    <w:rsid w:val="00C67A2C"/>
    <w:rsid w:val="00C73FF5"/>
    <w:rsid w:val="00C86BE4"/>
    <w:rsid w:val="00C9083D"/>
    <w:rsid w:val="00C921E2"/>
    <w:rsid w:val="00C93CA8"/>
    <w:rsid w:val="00C96002"/>
    <w:rsid w:val="00CA70A0"/>
    <w:rsid w:val="00CC12B8"/>
    <w:rsid w:val="00CE09A2"/>
    <w:rsid w:val="00CE20CB"/>
    <w:rsid w:val="00CE38DF"/>
    <w:rsid w:val="00CE5957"/>
    <w:rsid w:val="00D00BB1"/>
    <w:rsid w:val="00D0300C"/>
    <w:rsid w:val="00D06366"/>
    <w:rsid w:val="00D1147E"/>
    <w:rsid w:val="00D22A00"/>
    <w:rsid w:val="00D23D6E"/>
    <w:rsid w:val="00D2635F"/>
    <w:rsid w:val="00D34D15"/>
    <w:rsid w:val="00D371F3"/>
    <w:rsid w:val="00D40150"/>
    <w:rsid w:val="00D54913"/>
    <w:rsid w:val="00D56C92"/>
    <w:rsid w:val="00D66780"/>
    <w:rsid w:val="00D86E3C"/>
    <w:rsid w:val="00DA5F5A"/>
    <w:rsid w:val="00DB081C"/>
    <w:rsid w:val="00DB3F02"/>
    <w:rsid w:val="00DC06A1"/>
    <w:rsid w:val="00DC3A8F"/>
    <w:rsid w:val="00DC61BA"/>
    <w:rsid w:val="00DD159A"/>
    <w:rsid w:val="00DD57F0"/>
    <w:rsid w:val="00DD731E"/>
    <w:rsid w:val="00DE2067"/>
    <w:rsid w:val="00DE5629"/>
    <w:rsid w:val="00DF1B3D"/>
    <w:rsid w:val="00DF1FD3"/>
    <w:rsid w:val="00E14A3A"/>
    <w:rsid w:val="00E27D6C"/>
    <w:rsid w:val="00E3453E"/>
    <w:rsid w:val="00E4204F"/>
    <w:rsid w:val="00E44D96"/>
    <w:rsid w:val="00E53CE3"/>
    <w:rsid w:val="00E63414"/>
    <w:rsid w:val="00E65915"/>
    <w:rsid w:val="00E73341"/>
    <w:rsid w:val="00E90180"/>
    <w:rsid w:val="00EA6A32"/>
    <w:rsid w:val="00EA7EAA"/>
    <w:rsid w:val="00EB288C"/>
    <w:rsid w:val="00EB41F7"/>
    <w:rsid w:val="00EB48C5"/>
    <w:rsid w:val="00EC32E7"/>
    <w:rsid w:val="00EC3C23"/>
    <w:rsid w:val="00EC55E8"/>
    <w:rsid w:val="00ED3711"/>
    <w:rsid w:val="00EE2461"/>
    <w:rsid w:val="00EE2ABB"/>
    <w:rsid w:val="00EE495C"/>
    <w:rsid w:val="00EF254F"/>
    <w:rsid w:val="00F2238D"/>
    <w:rsid w:val="00F2742A"/>
    <w:rsid w:val="00F32731"/>
    <w:rsid w:val="00F35CEB"/>
    <w:rsid w:val="00F36BB2"/>
    <w:rsid w:val="00F558B3"/>
    <w:rsid w:val="00F63A9F"/>
    <w:rsid w:val="00F73038"/>
    <w:rsid w:val="00F81DB1"/>
    <w:rsid w:val="00F84987"/>
    <w:rsid w:val="00F864AD"/>
    <w:rsid w:val="00F866E7"/>
    <w:rsid w:val="00F917BF"/>
    <w:rsid w:val="00FA0994"/>
    <w:rsid w:val="00FA4436"/>
    <w:rsid w:val="00FA69F6"/>
    <w:rsid w:val="00FB7AC0"/>
    <w:rsid w:val="00FC053F"/>
    <w:rsid w:val="00FC2797"/>
    <w:rsid w:val="00FC54EC"/>
    <w:rsid w:val="00FC69A0"/>
    <w:rsid w:val="00FD042D"/>
    <w:rsid w:val="00FD0454"/>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5F87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283706">
      <w:bodyDiv w:val="1"/>
      <w:marLeft w:val="0"/>
      <w:marRight w:val="0"/>
      <w:marTop w:val="0"/>
      <w:marBottom w:val="0"/>
      <w:divBdr>
        <w:top w:val="none" w:sz="0" w:space="0" w:color="auto"/>
        <w:left w:val="none" w:sz="0" w:space="0" w:color="auto"/>
        <w:bottom w:val="none" w:sz="0" w:space="0" w:color="auto"/>
        <w:right w:val="none" w:sz="0" w:space="0" w:color="auto"/>
      </w:divBdr>
    </w:div>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974AF-4289-409F-A50E-1A6A01F7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4</Pages>
  <Words>651</Words>
  <Characters>4105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4747</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97</cp:revision>
  <cp:lastPrinted>2016-04-06T14:44:00Z</cp:lastPrinted>
  <dcterms:created xsi:type="dcterms:W3CDTF">2016-04-04T19:04:00Z</dcterms:created>
  <dcterms:modified xsi:type="dcterms:W3CDTF">2016-04-08T09:47:00Z</dcterms:modified>
</cp:coreProperties>
</file>