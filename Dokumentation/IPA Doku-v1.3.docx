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8F3357" w:rsidP="00206F62">
      <w:pPr>
        <w:rPr>
          <w:rFonts w:ascii="Sabon" w:hAnsi="Sabon"/>
          <w:color w:val="FF0000"/>
          <w:szCs w:val="22"/>
        </w:rPr>
      </w:pPr>
      <w:r>
        <w:rPr>
          <w:rFonts w:ascii="Sabon" w:hAnsi="Sabon"/>
          <w:color w:val="FF0000"/>
          <w:szCs w:val="22"/>
        </w:rPr>
        <w:fldChar w:fldCharType="begin">
          <w:ffData>
            <w:name w:val="Text1"/>
            <w:enabled/>
            <w:calcOnExit w:val="0"/>
            <w:textInput>
              <w:default w:val="April 2016"/>
            </w:textInput>
          </w:ffData>
        </w:fldChar>
      </w:r>
      <w:bookmarkStart w:id="0" w:name="Text1"/>
      <w:r>
        <w:rPr>
          <w:rFonts w:ascii="Sabon" w:hAnsi="Sabon"/>
          <w:color w:val="FF0000"/>
          <w:szCs w:val="22"/>
        </w:rPr>
        <w:instrText xml:space="preserve"> FORMTEXT </w:instrText>
      </w:r>
      <w:r>
        <w:rPr>
          <w:rFonts w:ascii="Sabon" w:hAnsi="Sabon"/>
          <w:color w:val="FF0000"/>
          <w:szCs w:val="22"/>
        </w:rPr>
      </w:r>
      <w:r>
        <w:rPr>
          <w:rFonts w:ascii="Sabon" w:hAnsi="Sabon"/>
          <w:color w:val="FF0000"/>
          <w:szCs w:val="22"/>
        </w:rPr>
        <w:fldChar w:fldCharType="separate"/>
      </w:r>
      <w:r>
        <w:rPr>
          <w:rFonts w:ascii="Sabon" w:hAnsi="Sabon"/>
          <w:noProof/>
          <w:color w:val="FF0000"/>
          <w:szCs w:val="22"/>
        </w:rPr>
        <w:t>April 2016</w:t>
      </w:r>
      <w:r>
        <w:rPr>
          <w:rFonts w:ascii="Sabon" w:hAnsi="Sabon"/>
          <w:color w:val="FF0000"/>
          <w:szCs w:val="22"/>
        </w:rPr>
        <w:fldChar w:fldCharType="end"/>
      </w:r>
      <w:bookmarkEnd w:id="0"/>
    </w:p>
    <w:p w:rsidR="002010EA" w:rsidRDefault="00651CB1" w:rsidP="002010EA">
      <w:pPr>
        <w:pBdr>
          <w:bottom w:val="single" w:sz="6" w:space="1" w:color="FF0000"/>
        </w:pBdr>
        <w:rPr>
          <w:rFonts w:ascii="Sabon" w:hAnsi="Sabon"/>
          <w:bCs/>
          <w:sz w:val="56"/>
          <w:szCs w:val="56"/>
        </w:rPr>
      </w:pPr>
      <w:r>
        <w:rPr>
          <w:rFonts w:ascii="Sabon" w:hAnsi="Sabon"/>
          <w:bCs/>
          <w:sz w:val="56"/>
          <w:szCs w:val="56"/>
        </w:rPr>
        <w:fldChar w:fldCharType="begin">
          <w:ffData>
            <w:name w:val="Text2"/>
            <w:enabled/>
            <w:calcOnExit w:val="0"/>
            <w:textInput>
              <w:default w:val="IPA-Bericht"/>
            </w:textInput>
          </w:ffData>
        </w:fldChar>
      </w:r>
      <w:bookmarkStart w:id="1" w:name="Text2"/>
      <w:r>
        <w:rPr>
          <w:rFonts w:ascii="Sabon" w:hAnsi="Sabon"/>
          <w:bCs/>
          <w:sz w:val="56"/>
          <w:szCs w:val="56"/>
        </w:rPr>
        <w:instrText xml:space="preserve"> FORMTEXT </w:instrText>
      </w:r>
      <w:r>
        <w:rPr>
          <w:rFonts w:ascii="Sabon" w:hAnsi="Sabon"/>
          <w:bCs/>
          <w:sz w:val="56"/>
          <w:szCs w:val="56"/>
        </w:rPr>
      </w:r>
      <w:r>
        <w:rPr>
          <w:rFonts w:ascii="Sabon" w:hAnsi="Sabon"/>
          <w:bCs/>
          <w:sz w:val="56"/>
          <w:szCs w:val="56"/>
        </w:rPr>
        <w:fldChar w:fldCharType="separate"/>
      </w:r>
      <w:r>
        <w:rPr>
          <w:rFonts w:ascii="Sabon" w:hAnsi="Sabon"/>
          <w:bCs/>
          <w:noProof/>
          <w:sz w:val="56"/>
          <w:szCs w:val="56"/>
        </w:rPr>
        <w:t>IPA-Bericht</w:t>
      </w:r>
      <w:r>
        <w:rPr>
          <w:rFonts w:ascii="Sabon" w:hAnsi="Sabon"/>
          <w:bCs/>
          <w:sz w:val="56"/>
          <w:szCs w:val="56"/>
        </w:rPr>
        <w:fldChar w:fldCharType="end"/>
      </w:r>
      <w:bookmarkEnd w:id="1"/>
    </w:p>
    <w:p w:rsidR="002010EA" w:rsidRPr="00CA70A0" w:rsidRDefault="008F3357" w:rsidP="002010EA">
      <w:pPr>
        <w:pBdr>
          <w:bottom w:val="single" w:sz="6" w:space="1" w:color="FF0000"/>
        </w:pBdr>
        <w:rPr>
          <w:rFonts w:ascii="Sabon" w:hAnsi="Sabon"/>
          <w:sz w:val="28"/>
          <w:szCs w:val="28"/>
        </w:rPr>
      </w:pPr>
      <w:r>
        <w:rPr>
          <w:rFonts w:ascii="Sabon" w:hAnsi="Sabon"/>
          <w:sz w:val="28"/>
          <w:szCs w:val="28"/>
        </w:rPr>
        <w:fldChar w:fldCharType="begin">
          <w:ffData>
            <w:name w:val="Text3"/>
            <w:enabled/>
            <w:calcOnExit w:val="0"/>
            <w:textInput>
              <w:default w:val="Samuel Keller"/>
            </w:textInput>
          </w:ffData>
        </w:fldChar>
      </w:r>
      <w:bookmarkStart w:id="2" w:name="Text3"/>
      <w:r>
        <w:rPr>
          <w:rFonts w:ascii="Sabon" w:hAnsi="Sabon"/>
          <w:sz w:val="28"/>
          <w:szCs w:val="28"/>
        </w:rPr>
        <w:instrText xml:space="preserve"> FORMTEXT </w:instrText>
      </w:r>
      <w:r>
        <w:rPr>
          <w:rFonts w:ascii="Sabon" w:hAnsi="Sabon"/>
          <w:sz w:val="28"/>
          <w:szCs w:val="28"/>
        </w:rPr>
      </w:r>
      <w:r>
        <w:rPr>
          <w:rFonts w:ascii="Sabon" w:hAnsi="Sabon"/>
          <w:sz w:val="28"/>
          <w:szCs w:val="28"/>
        </w:rPr>
        <w:fldChar w:fldCharType="separate"/>
      </w:r>
      <w:r>
        <w:rPr>
          <w:rFonts w:ascii="Sabon" w:hAnsi="Sabon"/>
          <w:noProof/>
          <w:sz w:val="28"/>
          <w:szCs w:val="28"/>
        </w:rPr>
        <w:t>Samuel Keller</w:t>
      </w:r>
      <w:r>
        <w:rPr>
          <w:rFonts w:ascii="Sabon" w:hAnsi="Sabon"/>
          <w:sz w:val="28"/>
          <w:szCs w:val="28"/>
        </w:rPr>
        <w:fldChar w:fldCharType="end"/>
      </w:r>
      <w:bookmarkEnd w:id="2"/>
    </w:p>
    <w:p w:rsidR="00CA70A0" w:rsidRPr="002010EA" w:rsidRDefault="00CA70A0" w:rsidP="002010EA">
      <w:pPr>
        <w:pBdr>
          <w:bottom w:val="single" w:sz="6" w:space="1" w:color="FF0000"/>
        </w:pBdr>
        <w:rPr>
          <w:rFonts w:ascii="Sabon" w:hAnsi="Sabon"/>
          <w:sz w:val="36"/>
          <w:szCs w:val="36"/>
        </w:rPr>
      </w:pPr>
    </w:p>
    <w:p w:rsidR="005756B1" w:rsidRDefault="00FA0994" w:rsidP="008F3357">
      <w:pPr>
        <w:pStyle w:val="berschrift1"/>
        <w:numPr>
          <w:ilvl w:val="0"/>
          <w:numId w:val="0"/>
        </w:numPr>
      </w:pPr>
      <w:r>
        <w:br w:type="page"/>
      </w:r>
    </w:p>
    <w:p w:rsidR="008F3357" w:rsidRPr="005C7AF8" w:rsidRDefault="008F3357" w:rsidP="008F3357">
      <w:pPr>
        <w:rPr>
          <w:b/>
        </w:rPr>
      </w:pPr>
      <w:r w:rsidRPr="005C7AF8">
        <w:rPr>
          <w:b/>
        </w:rPr>
        <w:lastRenderedPageBreak/>
        <w:t>Inhaltsverzeichnis</w:t>
      </w:r>
    </w:p>
    <w:p w:rsidR="008F3357" w:rsidRDefault="008F3357" w:rsidP="008F3357"/>
    <w:p w:rsidR="00B022D4" w:rsidRDefault="008F3357">
      <w:pPr>
        <w:pStyle w:val="Verzeichnis1"/>
        <w:rPr>
          <w:rFonts w:asciiTheme="minorHAnsi" w:eastAsiaTheme="minorEastAsia" w:hAnsiTheme="minorHAnsi" w:cstheme="minorBidi"/>
          <w:b w:val="0"/>
          <w:noProof/>
          <w:spacing w:val="0"/>
          <w:kern w:val="0"/>
          <w:szCs w:val="22"/>
          <w:lang w:eastAsia="ja-JP"/>
        </w:rPr>
      </w:pPr>
      <w:r>
        <w:rPr>
          <w:b w:val="0"/>
        </w:rPr>
        <w:fldChar w:fldCharType="begin"/>
      </w:r>
      <w:r>
        <w:rPr>
          <w:b w:val="0"/>
        </w:rPr>
        <w:instrText xml:space="preserve"> TOC \o "1-4" \h \z \u </w:instrText>
      </w:r>
      <w:r>
        <w:rPr>
          <w:b w:val="0"/>
        </w:rPr>
        <w:fldChar w:fldCharType="separate"/>
      </w:r>
      <w:hyperlink w:anchor="_Toc447699416" w:history="1">
        <w:r w:rsidR="00B022D4" w:rsidRPr="009D7F2E">
          <w:rPr>
            <w:rStyle w:val="Hyperlink"/>
            <w:noProof/>
          </w:rPr>
          <w:t>1</w:t>
        </w:r>
        <w:r w:rsidR="00B022D4">
          <w:rPr>
            <w:rFonts w:asciiTheme="minorHAnsi" w:eastAsiaTheme="minorEastAsia" w:hAnsiTheme="minorHAnsi" w:cstheme="minorBidi"/>
            <w:b w:val="0"/>
            <w:noProof/>
            <w:spacing w:val="0"/>
            <w:kern w:val="0"/>
            <w:szCs w:val="22"/>
            <w:lang w:eastAsia="ja-JP"/>
          </w:rPr>
          <w:tab/>
        </w:r>
        <w:r w:rsidR="00B022D4" w:rsidRPr="009D7F2E">
          <w:rPr>
            <w:rStyle w:val="Hyperlink"/>
            <w:noProof/>
          </w:rPr>
          <w:t>Obligatorischer Teil</w:t>
        </w:r>
        <w:r w:rsidR="00B022D4">
          <w:rPr>
            <w:noProof/>
            <w:webHidden/>
          </w:rPr>
          <w:tab/>
        </w:r>
        <w:r w:rsidR="00B022D4">
          <w:rPr>
            <w:noProof/>
            <w:webHidden/>
          </w:rPr>
          <w:fldChar w:fldCharType="begin"/>
        </w:r>
        <w:r w:rsidR="00B022D4">
          <w:rPr>
            <w:noProof/>
            <w:webHidden/>
          </w:rPr>
          <w:instrText xml:space="preserve"> PAGEREF _Toc447699416 \h </w:instrText>
        </w:r>
        <w:r w:rsidR="00B022D4">
          <w:rPr>
            <w:noProof/>
            <w:webHidden/>
          </w:rPr>
        </w:r>
        <w:r w:rsidR="00B022D4">
          <w:rPr>
            <w:noProof/>
            <w:webHidden/>
          </w:rPr>
          <w:fldChar w:fldCharType="separate"/>
        </w:r>
        <w:r w:rsidR="009E63F9">
          <w:rPr>
            <w:noProof/>
            <w:webHidden/>
          </w:rPr>
          <w:t>3</w:t>
        </w:r>
        <w:r w:rsidR="00B022D4">
          <w:rPr>
            <w:noProof/>
            <w:webHidden/>
          </w:rPr>
          <w:fldChar w:fldCharType="end"/>
        </w:r>
      </w:hyperlink>
    </w:p>
    <w:p w:rsidR="00B022D4" w:rsidRDefault="00B6716F">
      <w:pPr>
        <w:pStyle w:val="Verzeichnis2"/>
        <w:rPr>
          <w:rFonts w:asciiTheme="minorHAnsi" w:eastAsiaTheme="minorEastAsia" w:hAnsiTheme="minorHAnsi" w:cstheme="minorBidi"/>
          <w:noProof/>
          <w:spacing w:val="0"/>
          <w:kern w:val="0"/>
          <w:szCs w:val="22"/>
          <w:lang w:eastAsia="ja-JP"/>
        </w:rPr>
      </w:pPr>
      <w:hyperlink w:anchor="_Toc447699417" w:history="1">
        <w:r w:rsidR="00B022D4" w:rsidRPr="009D7F2E">
          <w:rPr>
            <w:rStyle w:val="Hyperlink"/>
            <w:noProof/>
          </w:rPr>
          <w:t>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Ausgangslage</w:t>
        </w:r>
        <w:r w:rsidR="00B022D4">
          <w:rPr>
            <w:noProof/>
            <w:webHidden/>
          </w:rPr>
          <w:tab/>
        </w:r>
        <w:r w:rsidR="00B022D4">
          <w:rPr>
            <w:noProof/>
            <w:webHidden/>
          </w:rPr>
          <w:fldChar w:fldCharType="begin"/>
        </w:r>
        <w:r w:rsidR="00B022D4">
          <w:rPr>
            <w:noProof/>
            <w:webHidden/>
          </w:rPr>
          <w:instrText xml:space="preserve"> PAGEREF _Toc447699417 \h </w:instrText>
        </w:r>
        <w:r w:rsidR="00B022D4">
          <w:rPr>
            <w:noProof/>
            <w:webHidden/>
          </w:rPr>
        </w:r>
        <w:r w:rsidR="00B022D4">
          <w:rPr>
            <w:noProof/>
            <w:webHidden/>
          </w:rPr>
          <w:fldChar w:fldCharType="separate"/>
        </w:r>
        <w:r w:rsidR="009E63F9">
          <w:rPr>
            <w:noProof/>
            <w:webHidden/>
          </w:rPr>
          <w:t>3</w:t>
        </w:r>
        <w:r w:rsidR="00B022D4">
          <w:rPr>
            <w:noProof/>
            <w:webHidden/>
          </w:rPr>
          <w:fldChar w:fldCharType="end"/>
        </w:r>
      </w:hyperlink>
    </w:p>
    <w:p w:rsidR="00B022D4" w:rsidRDefault="00B6716F">
      <w:pPr>
        <w:pStyle w:val="Verzeichnis2"/>
        <w:rPr>
          <w:rFonts w:asciiTheme="minorHAnsi" w:eastAsiaTheme="minorEastAsia" w:hAnsiTheme="minorHAnsi" w:cstheme="minorBidi"/>
          <w:noProof/>
          <w:spacing w:val="0"/>
          <w:kern w:val="0"/>
          <w:szCs w:val="22"/>
          <w:lang w:eastAsia="ja-JP"/>
        </w:rPr>
      </w:pPr>
      <w:hyperlink w:anchor="_Toc447699418" w:history="1">
        <w:r w:rsidR="00B022D4" w:rsidRPr="009D7F2E">
          <w:rPr>
            <w:rStyle w:val="Hyperlink"/>
            <w:noProof/>
          </w:rPr>
          <w:t>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Detaillierte Aufgabenstellung</w:t>
        </w:r>
        <w:r w:rsidR="00B022D4">
          <w:rPr>
            <w:noProof/>
            <w:webHidden/>
          </w:rPr>
          <w:tab/>
        </w:r>
        <w:r w:rsidR="00B022D4">
          <w:rPr>
            <w:noProof/>
            <w:webHidden/>
          </w:rPr>
          <w:fldChar w:fldCharType="begin"/>
        </w:r>
        <w:r w:rsidR="00B022D4">
          <w:rPr>
            <w:noProof/>
            <w:webHidden/>
          </w:rPr>
          <w:instrText xml:space="preserve"> PAGEREF _Toc447699418 \h </w:instrText>
        </w:r>
        <w:r w:rsidR="00B022D4">
          <w:rPr>
            <w:noProof/>
            <w:webHidden/>
          </w:rPr>
        </w:r>
        <w:r w:rsidR="00B022D4">
          <w:rPr>
            <w:noProof/>
            <w:webHidden/>
          </w:rPr>
          <w:fldChar w:fldCharType="separate"/>
        </w:r>
        <w:r w:rsidR="009E63F9">
          <w:rPr>
            <w:noProof/>
            <w:webHidden/>
          </w:rPr>
          <w:t>3</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19" w:history="1">
        <w:r w:rsidR="00B022D4" w:rsidRPr="009D7F2E">
          <w:rPr>
            <w:rStyle w:val="Hyperlink"/>
            <w:noProof/>
          </w:rPr>
          <w:t>1.2.1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Login</w:t>
        </w:r>
        <w:r w:rsidR="00B022D4">
          <w:rPr>
            <w:noProof/>
            <w:webHidden/>
          </w:rPr>
          <w:tab/>
        </w:r>
        <w:r w:rsidR="00B022D4">
          <w:rPr>
            <w:noProof/>
            <w:webHidden/>
          </w:rPr>
          <w:fldChar w:fldCharType="begin"/>
        </w:r>
        <w:r w:rsidR="00B022D4">
          <w:rPr>
            <w:noProof/>
            <w:webHidden/>
          </w:rPr>
          <w:instrText xml:space="preserve"> PAGEREF _Toc447699419 \h </w:instrText>
        </w:r>
        <w:r w:rsidR="00B022D4">
          <w:rPr>
            <w:noProof/>
            <w:webHidden/>
          </w:rPr>
        </w:r>
        <w:r w:rsidR="00B022D4">
          <w:rPr>
            <w:noProof/>
            <w:webHidden/>
          </w:rPr>
          <w:fldChar w:fldCharType="separate"/>
        </w:r>
        <w:r w:rsidR="009E63F9">
          <w:rPr>
            <w:noProof/>
            <w:webHidden/>
          </w:rPr>
          <w:t>3</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20" w:history="1">
        <w:r w:rsidR="00B022D4" w:rsidRPr="009D7F2E">
          <w:rPr>
            <w:rStyle w:val="Hyperlink"/>
            <w:noProof/>
          </w:rPr>
          <w:t>1.2.2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Benutzerverwaltung</w:t>
        </w:r>
        <w:r w:rsidR="00B022D4">
          <w:rPr>
            <w:noProof/>
            <w:webHidden/>
          </w:rPr>
          <w:tab/>
        </w:r>
        <w:r w:rsidR="00B022D4">
          <w:rPr>
            <w:noProof/>
            <w:webHidden/>
          </w:rPr>
          <w:fldChar w:fldCharType="begin"/>
        </w:r>
        <w:r w:rsidR="00B022D4">
          <w:rPr>
            <w:noProof/>
            <w:webHidden/>
          </w:rPr>
          <w:instrText xml:space="preserve"> PAGEREF _Toc447699420 \h </w:instrText>
        </w:r>
        <w:r w:rsidR="00B022D4">
          <w:rPr>
            <w:noProof/>
            <w:webHidden/>
          </w:rPr>
        </w:r>
        <w:r w:rsidR="00B022D4">
          <w:rPr>
            <w:noProof/>
            <w:webHidden/>
          </w:rPr>
          <w:fldChar w:fldCharType="separate"/>
        </w:r>
        <w:r w:rsidR="009E63F9">
          <w:rPr>
            <w:noProof/>
            <w:webHidden/>
          </w:rPr>
          <w:t>3</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21" w:history="1">
        <w:r w:rsidR="00B022D4" w:rsidRPr="009D7F2E">
          <w:rPr>
            <w:rStyle w:val="Hyperlink"/>
            <w:noProof/>
          </w:rPr>
          <w:t>1.2.3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Die Verwaltung von Tickets</w:t>
        </w:r>
        <w:r w:rsidR="00B022D4">
          <w:rPr>
            <w:noProof/>
            <w:webHidden/>
          </w:rPr>
          <w:tab/>
        </w:r>
        <w:r w:rsidR="00B022D4">
          <w:rPr>
            <w:noProof/>
            <w:webHidden/>
          </w:rPr>
          <w:fldChar w:fldCharType="begin"/>
        </w:r>
        <w:r w:rsidR="00B022D4">
          <w:rPr>
            <w:noProof/>
            <w:webHidden/>
          </w:rPr>
          <w:instrText xml:space="preserve"> PAGEREF _Toc447699421 \h </w:instrText>
        </w:r>
        <w:r w:rsidR="00B022D4">
          <w:rPr>
            <w:noProof/>
            <w:webHidden/>
          </w:rPr>
        </w:r>
        <w:r w:rsidR="00B022D4">
          <w:rPr>
            <w:noProof/>
            <w:webHidden/>
          </w:rPr>
          <w:fldChar w:fldCharType="separate"/>
        </w:r>
        <w:r w:rsidR="009E63F9">
          <w:rPr>
            <w:noProof/>
            <w:webHidden/>
          </w:rPr>
          <w:t>4</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22" w:history="1">
        <w:r w:rsidR="00B022D4" w:rsidRPr="009D7F2E">
          <w:rPr>
            <w:rStyle w:val="Hyperlink"/>
            <w:noProof/>
          </w:rPr>
          <w:t>1.2.4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Ticket Workflow</w:t>
        </w:r>
        <w:r w:rsidR="00B022D4">
          <w:rPr>
            <w:noProof/>
            <w:webHidden/>
          </w:rPr>
          <w:tab/>
        </w:r>
        <w:r w:rsidR="00B022D4">
          <w:rPr>
            <w:noProof/>
            <w:webHidden/>
          </w:rPr>
          <w:fldChar w:fldCharType="begin"/>
        </w:r>
        <w:r w:rsidR="00B022D4">
          <w:rPr>
            <w:noProof/>
            <w:webHidden/>
          </w:rPr>
          <w:instrText xml:space="preserve"> PAGEREF _Toc447699422 \h </w:instrText>
        </w:r>
        <w:r w:rsidR="00B022D4">
          <w:rPr>
            <w:noProof/>
            <w:webHidden/>
          </w:rPr>
        </w:r>
        <w:r w:rsidR="00B022D4">
          <w:rPr>
            <w:noProof/>
            <w:webHidden/>
          </w:rPr>
          <w:fldChar w:fldCharType="separate"/>
        </w:r>
        <w:r w:rsidR="009E63F9">
          <w:rPr>
            <w:noProof/>
            <w:webHidden/>
          </w:rPr>
          <w:t>4</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23" w:history="1">
        <w:r w:rsidR="00B022D4" w:rsidRPr="009D7F2E">
          <w:rPr>
            <w:rStyle w:val="Hyperlink"/>
            <w:noProof/>
          </w:rPr>
          <w:t>1.2.5</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Dokumentation</w:t>
        </w:r>
        <w:r w:rsidR="00B022D4">
          <w:rPr>
            <w:noProof/>
            <w:webHidden/>
          </w:rPr>
          <w:tab/>
        </w:r>
        <w:r w:rsidR="00B022D4">
          <w:rPr>
            <w:noProof/>
            <w:webHidden/>
          </w:rPr>
          <w:fldChar w:fldCharType="begin"/>
        </w:r>
        <w:r w:rsidR="00B022D4">
          <w:rPr>
            <w:noProof/>
            <w:webHidden/>
          </w:rPr>
          <w:instrText xml:space="preserve"> PAGEREF _Toc447699423 \h </w:instrText>
        </w:r>
        <w:r w:rsidR="00B022D4">
          <w:rPr>
            <w:noProof/>
            <w:webHidden/>
          </w:rPr>
        </w:r>
        <w:r w:rsidR="00B022D4">
          <w:rPr>
            <w:noProof/>
            <w:webHidden/>
          </w:rPr>
          <w:fldChar w:fldCharType="separate"/>
        </w:r>
        <w:r w:rsidR="009E63F9">
          <w:rPr>
            <w:noProof/>
            <w:webHidden/>
          </w:rPr>
          <w:t>4</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24" w:history="1">
        <w:r w:rsidR="00B022D4" w:rsidRPr="009D7F2E">
          <w:rPr>
            <w:rStyle w:val="Hyperlink"/>
            <w:noProof/>
          </w:rPr>
          <w:t>1.2.6</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Design</w:t>
        </w:r>
        <w:r w:rsidR="00B022D4">
          <w:rPr>
            <w:noProof/>
            <w:webHidden/>
          </w:rPr>
          <w:tab/>
        </w:r>
        <w:r w:rsidR="00B022D4">
          <w:rPr>
            <w:noProof/>
            <w:webHidden/>
          </w:rPr>
          <w:fldChar w:fldCharType="begin"/>
        </w:r>
        <w:r w:rsidR="00B022D4">
          <w:rPr>
            <w:noProof/>
            <w:webHidden/>
          </w:rPr>
          <w:instrText xml:space="preserve"> PAGEREF _Toc447699424 \h </w:instrText>
        </w:r>
        <w:r w:rsidR="00B022D4">
          <w:rPr>
            <w:noProof/>
            <w:webHidden/>
          </w:rPr>
        </w:r>
        <w:r w:rsidR="00B022D4">
          <w:rPr>
            <w:noProof/>
            <w:webHidden/>
          </w:rPr>
          <w:fldChar w:fldCharType="separate"/>
        </w:r>
        <w:r w:rsidR="009E63F9">
          <w:rPr>
            <w:noProof/>
            <w:webHidden/>
          </w:rPr>
          <w:t>5</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25" w:history="1">
        <w:r w:rsidR="00B022D4" w:rsidRPr="009D7F2E">
          <w:rPr>
            <w:rStyle w:val="Hyperlink"/>
            <w:noProof/>
          </w:rPr>
          <w:t>1.2.7</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Testing</w:t>
        </w:r>
        <w:r w:rsidR="00B022D4">
          <w:rPr>
            <w:noProof/>
            <w:webHidden/>
          </w:rPr>
          <w:tab/>
        </w:r>
        <w:r w:rsidR="00B022D4">
          <w:rPr>
            <w:noProof/>
            <w:webHidden/>
          </w:rPr>
          <w:fldChar w:fldCharType="begin"/>
        </w:r>
        <w:r w:rsidR="00B022D4">
          <w:rPr>
            <w:noProof/>
            <w:webHidden/>
          </w:rPr>
          <w:instrText xml:space="preserve"> PAGEREF _Toc447699425 \h </w:instrText>
        </w:r>
        <w:r w:rsidR="00B022D4">
          <w:rPr>
            <w:noProof/>
            <w:webHidden/>
          </w:rPr>
        </w:r>
        <w:r w:rsidR="00B022D4">
          <w:rPr>
            <w:noProof/>
            <w:webHidden/>
          </w:rPr>
          <w:fldChar w:fldCharType="separate"/>
        </w:r>
        <w:r w:rsidR="009E63F9">
          <w:rPr>
            <w:noProof/>
            <w:webHidden/>
          </w:rPr>
          <w:t>5</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26" w:history="1">
        <w:r w:rsidR="00B022D4" w:rsidRPr="009D7F2E">
          <w:rPr>
            <w:rStyle w:val="Hyperlink"/>
            <w:noProof/>
          </w:rPr>
          <w:t>1.2.8</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Versionsverwaltung</w:t>
        </w:r>
        <w:r w:rsidR="00B022D4">
          <w:rPr>
            <w:noProof/>
            <w:webHidden/>
          </w:rPr>
          <w:tab/>
        </w:r>
        <w:r w:rsidR="00B022D4">
          <w:rPr>
            <w:noProof/>
            <w:webHidden/>
          </w:rPr>
          <w:fldChar w:fldCharType="begin"/>
        </w:r>
        <w:r w:rsidR="00B022D4">
          <w:rPr>
            <w:noProof/>
            <w:webHidden/>
          </w:rPr>
          <w:instrText xml:space="preserve"> PAGEREF _Toc447699426 \h </w:instrText>
        </w:r>
        <w:r w:rsidR="00B022D4">
          <w:rPr>
            <w:noProof/>
            <w:webHidden/>
          </w:rPr>
        </w:r>
        <w:r w:rsidR="00B022D4">
          <w:rPr>
            <w:noProof/>
            <w:webHidden/>
          </w:rPr>
          <w:fldChar w:fldCharType="separate"/>
        </w:r>
        <w:r w:rsidR="009E63F9">
          <w:rPr>
            <w:noProof/>
            <w:webHidden/>
          </w:rPr>
          <w:t>5</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27" w:history="1">
        <w:r w:rsidR="00B022D4" w:rsidRPr="009D7F2E">
          <w:rPr>
            <w:rStyle w:val="Hyperlink"/>
            <w:noProof/>
          </w:rPr>
          <w:t>1.2.9</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Abgrenzungen</w:t>
        </w:r>
        <w:r w:rsidR="00B022D4">
          <w:rPr>
            <w:noProof/>
            <w:webHidden/>
          </w:rPr>
          <w:tab/>
        </w:r>
        <w:r w:rsidR="00B022D4">
          <w:rPr>
            <w:noProof/>
            <w:webHidden/>
          </w:rPr>
          <w:fldChar w:fldCharType="begin"/>
        </w:r>
        <w:r w:rsidR="00B022D4">
          <w:rPr>
            <w:noProof/>
            <w:webHidden/>
          </w:rPr>
          <w:instrText xml:space="preserve"> PAGEREF _Toc447699427 \h </w:instrText>
        </w:r>
        <w:r w:rsidR="00B022D4">
          <w:rPr>
            <w:noProof/>
            <w:webHidden/>
          </w:rPr>
        </w:r>
        <w:r w:rsidR="00B022D4">
          <w:rPr>
            <w:noProof/>
            <w:webHidden/>
          </w:rPr>
          <w:fldChar w:fldCharType="separate"/>
        </w:r>
        <w:r w:rsidR="009E63F9">
          <w:rPr>
            <w:noProof/>
            <w:webHidden/>
          </w:rPr>
          <w:t>5</w:t>
        </w:r>
        <w:r w:rsidR="00B022D4">
          <w:rPr>
            <w:noProof/>
            <w:webHidden/>
          </w:rPr>
          <w:fldChar w:fldCharType="end"/>
        </w:r>
      </w:hyperlink>
    </w:p>
    <w:p w:rsidR="00B022D4" w:rsidRDefault="00B6716F">
      <w:pPr>
        <w:pStyle w:val="Verzeichnis3"/>
        <w:tabs>
          <w:tab w:val="left" w:pos="1540"/>
        </w:tabs>
        <w:rPr>
          <w:rFonts w:asciiTheme="minorHAnsi" w:eastAsiaTheme="minorEastAsia" w:hAnsiTheme="minorHAnsi" w:cstheme="minorBidi"/>
          <w:noProof/>
          <w:spacing w:val="0"/>
          <w:kern w:val="0"/>
          <w:szCs w:val="22"/>
          <w:lang w:eastAsia="ja-JP"/>
        </w:rPr>
      </w:pPr>
      <w:hyperlink w:anchor="_Toc447699428" w:history="1">
        <w:r w:rsidR="00B022D4" w:rsidRPr="009D7F2E">
          <w:rPr>
            <w:rStyle w:val="Hyperlink"/>
            <w:noProof/>
          </w:rPr>
          <w:t>1.2.10</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Zeitplan</w:t>
        </w:r>
        <w:r w:rsidR="00B022D4">
          <w:rPr>
            <w:noProof/>
            <w:webHidden/>
          </w:rPr>
          <w:tab/>
        </w:r>
        <w:r w:rsidR="00B022D4">
          <w:rPr>
            <w:noProof/>
            <w:webHidden/>
          </w:rPr>
          <w:fldChar w:fldCharType="begin"/>
        </w:r>
        <w:r w:rsidR="00B022D4">
          <w:rPr>
            <w:noProof/>
            <w:webHidden/>
          </w:rPr>
          <w:instrText xml:space="preserve"> PAGEREF _Toc447699428 \h </w:instrText>
        </w:r>
        <w:r w:rsidR="00B022D4">
          <w:rPr>
            <w:noProof/>
            <w:webHidden/>
          </w:rPr>
        </w:r>
        <w:r w:rsidR="00B022D4">
          <w:rPr>
            <w:noProof/>
            <w:webHidden/>
          </w:rPr>
          <w:fldChar w:fldCharType="separate"/>
        </w:r>
        <w:r w:rsidR="009E63F9">
          <w:rPr>
            <w:noProof/>
            <w:webHidden/>
          </w:rPr>
          <w:t>5</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29" w:history="1">
        <w:r w:rsidR="00B022D4" w:rsidRPr="009D7F2E">
          <w:rPr>
            <w:rStyle w:val="Hyperlink"/>
            <w:noProof/>
          </w:rPr>
          <w:t>1.2.10.1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Initialisierung (Montag, 04.04.2016)</w:t>
        </w:r>
        <w:r w:rsidR="00B022D4">
          <w:rPr>
            <w:noProof/>
            <w:webHidden/>
          </w:rPr>
          <w:tab/>
        </w:r>
        <w:r w:rsidR="00B022D4">
          <w:rPr>
            <w:noProof/>
            <w:webHidden/>
          </w:rPr>
          <w:fldChar w:fldCharType="begin"/>
        </w:r>
        <w:r w:rsidR="00B022D4">
          <w:rPr>
            <w:noProof/>
            <w:webHidden/>
          </w:rPr>
          <w:instrText xml:space="preserve"> PAGEREF _Toc447699429 \h </w:instrText>
        </w:r>
        <w:r w:rsidR="00B022D4">
          <w:rPr>
            <w:noProof/>
            <w:webHidden/>
          </w:rPr>
        </w:r>
        <w:r w:rsidR="00B022D4">
          <w:rPr>
            <w:noProof/>
            <w:webHidden/>
          </w:rPr>
          <w:fldChar w:fldCharType="separate"/>
        </w:r>
        <w:r w:rsidR="009E63F9">
          <w:rPr>
            <w:noProof/>
            <w:webHidden/>
          </w:rPr>
          <w:t>5</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30" w:history="1">
        <w:r w:rsidR="00B022D4" w:rsidRPr="009D7F2E">
          <w:rPr>
            <w:rStyle w:val="Hyperlink"/>
            <w:noProof/>
          </w:rPr>
          <w:t>1.2.10.2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Analyse (Dienstag, 05.04.2016)</w:t>
        </w:r>
        <w:r w:rsidR="00B022D4">
          <w:rPr>
            <w:noProof/>
            <w:webHidden/>
          </w:rPr>
          <w:tab/>
        </w:r>
        <w:r w:rsidR="00B022D4">
          <w:rPr>
            <w:noProof/>
            <w:webHidden/>
          </w:rPr>
          <w:fldChar w:fldCharType="begin"/>
        </w:r>
        <w:r w:rsidR="00B022D4">
          <w:rPr>
            <w:noProof/>
            <w:webHidden/>
          </w:rPr>
          <w:instrText xml:space="preserve"> PAGEREF _Toc447699430 \h </w:instrText>
        </w:r>
        <w:r w:rsidR="00B022D4">
          <w:rPr>
            <w:noProof/>
            <w:webHidden/>
          </w:rPr>
        </w:r>
        <w:r w:rsidR="00B022D4">
          <w:rPr>
            <w:noProof/>
            <w:webHidden/>
          </w:rPr>
          <w:fldChar w:fldCharType="separate"/>
        </w:r>
        <w:r w:rsidR="009E63F9">
          <w:rPr>
            <w:noProof/>
            <w:webHidden/>
          </w:rPr>
          <w:t>5</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31" w:history="1">
        <w:r w:rsidR="00B022D4" w:rsidRPr="009D7F2E">
          <w:rPr>
            <w:rStyle w:val="Hyperlink"/>
            <w:noProof/>
          </w:rPr>
          <w:t>1.2.10.3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Entwurf (Mittwoch, 06.04.2016)</w:t>
        </w:r>
        <w:r w:rsidR="00B022D4">
          <w:rPr>
            <w:noProof/>
            <w:webHidden/>
          </w:rPr>
          <w:tab/>
        </w:r>
        <w:r w:rsidR="00B022D4">
          <w:rPr>
            <w:noProof/>
            <w:webHidden/>
          </w:rPr>
          <w:fldChar w:fldCharType="begin"/>
        </w:r>
        <w:r w:rsidR="00B022D4">
          <w:rPr>
            <w:noProof/>
            <w:webHidden/>
          </w:rPr>
          <w:instrText xml:space="preserve"> PAGEREF _Toc447699431 \h </w:instrText>
        </w:r>
        <w:r w:rsidR="00B022D4">
          <w:rPr>
            <w:noProof/>
            <w:webHidden/>
          </w:rPr>
        </w:r>
        <w:r w:rsidR="00B022D4">
          <w:rPr>
            <w:noProof/>
            <w:webHidden/>
          </w:rPr>
          <w:fldChar w:fldCharType="separate"/>
        </w:r>
        <w:r w:rsidR="009E63F9">
          <w:rPr>
            <w:noProof/>
            <w:webHidden/>
          </w:rPr>
          <w:t>5</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32" w:history="1">
        <w:r w:rsidR="00B022D4" w:rsidRPr="009D7F2E">
          <w:rPr>
            <w:rStyle w:val="Hyperlink"/>
            <w:noProof/>
          </w:rPr>
          <w:t>1.2.10.4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Implementierung (Mittwoch, 06.04.2016 - Dienstag, 12.04.2016)</w:t>
        </w:r>
        <w:r w:rsidR="00B022D4">
          <w:rPr>
            <w:noProof/>
            <w:webHidden/>
          </w:rPr>
          <w:tab/>
        </w:r>
        <w:r w:rsidR="00B022D4">
          <w:rPr>
            <w:noProof/>
            <w:webHidden/>
          </w:rPr>
          <w:fldChar w:fldCharType="begin"/>
        </w:r>
        <w:r w:rsidR="00B022D4">
          <w:rPr>
            <w:noProof/>
            <w:webHidden/>
          </w:rPr>
          <w:instrText xml:space="preserve"> PAGEREF _Toc447699432 \h </w:instrText>
        </w:r>
        <w:r w:rsidR="00B022D4">
          <w:rPr>
            <w:noProof/>
            <w:webHidden/>
          </w:rPr>
        </w:r>
        <w:r w:rsidR="00B022D4">
          <w:rPr>
            <w:noProof/>
            <w:webHidden/>
          </w:rPr>
          <w:fldChar w:fldCharType="separate"/>
        </w:r>
        <w:r w:rsidR="009E63F9">
          <w:rPr>
            <w:noProof/>
            <w:webHidden/>
          </w:rPr>
          <w:t>6</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33" w:history="1">
        <w:r w:rsidR="00B022D4" w:rsidRPr="009D7F2E">
          <w:rPr>
            <w:rStyle w:val="Hyperlink"/>
            <w:noProof/>
          </w:rPr>
          <w:t>1.2.10.5</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Testing (Montag, 11.04.2016 - Dienstag, 13.04.2016)</w:t>
        </w:r>
        <w:r w:rsidR="00B022D4">
          <w:rPr>
            <w:noProof/>
            <w:webHidden/>
          </w:rPr>
          <w:tab/>
        </w:r>
        <w:r w:rsidR="00B022D4">
          <w:rPr>
            <w:noProof/>
            <w:webHidden/>
          </w:rPr>
          <w:fldChar w:fldCharType="begin"/>
        </w:r>
        <w:r w:rsidR="00B022D4">
          <w:rPr>
            <w:noProof/>
            <w:webHidden/>
          </w:rPr>
          <w:instrText xml:space="preserve"> PAGEREF _Toc447699433 \h </w:instrText>
        </w:r>
        <w:r w:rsidR="00B022D4">
          <w:rPr>
            <w:noProof/>
            <w:webHidden/>
          </w:rPr>
        </w:r>
        <w:r w:rsidR="00B022D4">
          <w:rPr>
            <w:noProof/>
            <w:webHidden/>
          </w:rPr>
          <w:fldChar w:fldCharType="separate"/>
        </w:r>
        <w:r w:rsidR="009E63F9">
          <w:rPr>
            <w:noProof/>
            <w:webHidden/>
          </w:rPr>
          <w:t>6</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34" w:history="1">
        <w:r w:rsidR="00B022D4" w:rsidRPr="009D7F2E">
          <w:rPr>
            <w:rStyle w:val="Hyperlink"/>
            <w:noProof/>
          </w:rPr>
          <w:t>1.2.10.6</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Abschlussphase (Montag, 13.04.2016 - Dienstag, 14.04.2016)</w:t>
        </w:r>
        <w:r w:rsidR="00B022D4">
          <w:rPr>
            <w:noProof/>
            <w:webHidden/>
          </w:rPr>
          <w:tab/>
        </w:r>
        <w:r w:rsidR="00B022D4">
          <w:rPr>
            <w:noProof/>
            <w:webHidden/>
          </w:rPr>
          <w:fldChar w:fldCharType="begin"/>
        </w:r>
        <w:r w:rsidR="00B022D4">
          <w:rPr>
            <w:noProof/>
            <w:webHidden/>
          </w:rPr>
          <w:instrText xml:space="preserve"> PAGEREF _Toc447699434 \h </w:instrText>
        </w:r>
        <w:r w:rsidR="00B022D4">
          <w:rPr>
            <w:noProof/>
            <w:webHidden/>
          </w:rPr>
        </w:r>
        <w:r w:rsidR="00B022D4">
          <w:rPr>
            <w:noProof/>
            <w:webHidden/>
          </w:rPr>
          <w:fldChar w:fldCharType="separate"/>
        </w:r>
        <w:r w:rsidR="009E63F9">
          <w:rPr>
            <w:noProof/>
            <w:webHidden/>
          </w:rPr>
          <w:t>6</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35" w:history="1">
        <w:r w:rsidR="00B022D4" w:rsidRPr="009D7F2E">
          <w:rPr>
            <w:rStyle w:val="Hyperlink"/>
            <w:noProof/>
          </w:rPr>
          <w:t>1.2.10.7</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Buffer (Freitag, 15.04.2016)</w:t>
        </w:r>
        <w:r w:rsidR="00B022D4">
          <w:rPr>
            <w:noProof/>
            <w:webHidden/>
          </w:rPr>
          <w:tab/>
        </w:r>
        <w:r w:rsidR="00B022D4">
          <w:rPr>
            <w:noProof/>
            <w:webHidden/>
          </w:rPr>
          <w:fldChar w:fldCharType="begin"/>
        </w:r>
        <w:r w:rsidR="00B022D4">
          <w:rPr>
            <w:noProof/>
            <w:webHidden/>
          </w:rPr>
          <w:instrText xml:space="preserve"> PAGEREF _Toc447699435 \h </w:instrText>
        </w:r>
        <w:r w:rsidR="00B022D4">
          <w:rPr>
            <w:noProof/>
            <w:webHidden/>
          </w:rPr>
        </w:r>
        <w:r w:rsidR="00B022D4">
          <w:rPr>
            <w:noProof/>
            <w:webHidden/>
          </w:rPr>
          <w:fldChar w:fldCharType="separate"/>
        </w:r>
        <w:r w:rsidR="009E63F9">
          <w:rPr>
            <w:noProof/>
            <w:webHidden/>
          </w:rPr>
          <w:t>6</w:t>
        </w:r>
        <w:r w:rsidR="00B022D4">
          <w:rPr>
            <w:noProof/>
            <w:webHidden/>
          </w:rPr>
          <w:fldChar w:fldCharType="end"/>
        </w:r>
      </w:hyperlink>
    </w:p>
    <w:p w:rsidR="00B022D4" w:rsidRDefault="00B6716F">
      <w:pPr>
        <w:pStyle w:val="Verzeichnis3"/>
        <w:tabs>
          <w:tab w:val="left" w:pos="1540"/>
        </w:tabs>
        <w:rPr>
          <w:rFonts w:asciiTheme="minorHAnsi" w:eastAsiaTheme="minorEastAsia" w:hAnsiTheme="minorHAnsi" w:cstheme="minorBidi"/>
          <w:noProof/>
          <w:spacing w:val="0"/>
          <w:kern w:val="0"/>
          <w:szCs w:val="22"/>
          <w:lang w:eastAsia="ja-JP"/>
        </w:rPr>
      </w:pPr>
      <w:hyperlink w:anchor="_Toc447699436" w:history="1">
        <w:r w:rsidR="00B022D4" w:rsidRPr="009D7F2E">
          <w:rPr>
            <w:rStyle w:val="Hyperlink"/>
            <w:noProof/>
          </w:rPr>
          <w:t>1.2.11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Mittel und Methoden</w:t>
        </w:r>
        <w:r w:rsidR="00B022D4">
          <w:rPr>
            <w:noProof/>
            <w:webHidden/>
          </w:rPr>
          <w:tab/>
        </w:r>
        <w:r w:rsidR="00B022D4">
          <w:rPr>
            <w:noProof/>
            <w:webHidden/>
          </w:rPr>
          <w:fldChar w:fldCharType="begin"/>
        </w:r>
        <w:r w:rsidR="00B022D4">
          <w:rPr>
            <w:noProof/>
            <w:webHidden/>
          </w:rPr>
          <w:instrText xml:space="preserve"> PAGEREF _Toc447699436 \h </w:instrText>
        </w:r>
        <w:r w:rsidR="00B022D4">
          <w:rPr>
            <w:noProof/>
            <w:webHidden/>
          </w:rPr>
        </w:r>
        <w:r w:rsidR="00B022D4">
          <w:rPr>
            <w:noProof/>
            <w:webHidden/>
          </w:rPr>
          <w:fldChar w:fldCharType="separate"/>
        </w:r>
        <w:r w:rsidR="009E63F9">
          <w:rPr>
            <w:noProof/>
            <w:webHidden/>
          </w:rPr>
          <w:t>6</w:t>
        </w:r>
        <w:r w:rsidR="00B022D4">
          <w:rPr>
            <w:noProof/>
            <w:webHidden/>
          </w:rPr>
          <w:fldChar w:fldCharType="end"/>
        </w:r>
      </w:hyperlink>
    </w:p>
    <w:p w:rsidR="00B022D4" w:rsidRDefault="00B6716F">
      <w:pPr>
        <w:pStyle w:val="Verzeichnis3"/>
        <w:tabs>
          <w:tab w:val="left" w:pos="1540"/>
        </w:tabs>
        <w:rPr>
          <w:rFonts w:asciiTheme="minorHAnsi" w:eastAsiaTheme="minorEastAsia" w:hAnsiTheme="minorHAnsi" w:cstheme="minorBidi"/>
          <w:noProof/>
          <w:spacing w:val="0"/>
          <w:kern w:val="0"/>
          <w:szCs w:val="22"/>
          <w:lang w:eastAsia="ja-JP"/>
        </w:rPr>
      </w:pPr>
      <w:hyperlink w:anchor="_Toc447699437" w:history="1">
        <w:r w:rsidR="00B022D4" w:rsidRPr="009D7F2E">
          <w:rPr>
            <w:rStyle w:val="Hyperlink"/>
            <w:noProof/>
          </w:rPr>
          <w:t>1.2.12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Vorkenntnisse</w:t>
        </w:r>
        <w:r w:rsidR="00B022D4">
          <w:rPr>
            <w:noProof/>
            <w:webHidden/>
          </w:rPr>
          <w:tab/>
        </w:r>
        <w:r w:rsidR="00B022D4">
          <w:rPr>
            <w:noProof/>
            <w:webHidden/>
          </w:rPr>
          <w:fldChar w:fldCharType="begin"/>
        </w:r>
        <w:r w:rsidR="00B022D4">
          <w:rPr>
            <w:noProof/>
            <w:webHidden/>
          </w:rPr>
          <w:instrText xml:space="preserve"> PAGEREF _Toc447699437 \h </w:instrText>
        </w:r>
        <w:r w:rsidR="00B022D4">
          <w:rPr>
            <w:noProof/>
            <w:webHidden/>
          </w:rPr>
        </w:r>
        <w:r w:rsidR="00B022D4">
          <w:rPr>
            <w:noProof/>
            <w:webHidden/>
          </w:rPr>
          <w:fldChar w:fldCharType="separate"/>
        </w:r>
        <w:r w:rsidR="009E63F9">
          <w:rPr>
            <w:noProof/>
            <w:webHidden/>
          </w:rPr>
          <w:t>6</w:t>
        </w:r>
        <w:r w:rsidR="00B022D4">
          <w:rPr>
            <w:noProof/>
            <w:webHidden/>
          </w:rPr>
          <w:fldChar w:fldCharType="end"/>
        </w:r>
      </w:hyperlink>
    </w:p>
    <w:p w:rsidR="00B022D4" w:rsidRDefault="00B6716F">
      <w:pPr>
        <w:pStyle w:val="Verzeichnis3"/>
        <w:tabs>
          <w:tab w:val="left" w:pos="1540"/>
        </w:tabs>
        <w:rPr>
          <w:rFonts w:asciiTheme="minorHAnsi" w:eastAsiaTheme="minorEastAsia" w:hAnsiTheme="minorHAnsi" w:cstheme="minorBidi"/>
          <w:noProof/>
          <w:spacing w:val="0"/>
          <w:kern w:val="0"/>
          <w:szCs w:val="22"/>
          <w:lang w:eastAsia="ja-JP"/>
        </w:rPr>
      </w:pPr>
      <w:hyperlink w:anchor="_Toc447699438" w:history="1">
        <w:r w:rsidR="00B022D4" w:rsidRPr="009D7F2E">
          <w:rPr>
            <w:rStyle w:val="Hyperlink"/>
            <w:noProof/>
          </w:rPr>
          <w:t>1.2.13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Vorarbeiten</w:t>
        </w:r>
        <w:r w:rsidR="00B022D4">
          <w:rPr>
            <w:noProof/>
            <w:webHidden/>
          </w:rPr>
          <w:tab/>
        </w:r>
        <w:r w:rsidR="00B022D4">
          <w:rPr>
            <w:noProof/>
            <w:webHidden/>
          </w:rPr>
          <w:fldChar w:fldCharType="begin"/>
        </w:r>
        <w:r w:rsidR="00B022D4">
          <w:rPr>
            <w:noProof/>
            <w:webHidden/>
          </w:rPr>
          <w:instrText xml:space="preserve"> PAGEREF _Toc447699438 \h </w:instrText>
        </w:r>
        <w:r w:rsidR="00B022D4">
          <w:rPr>
            <w:noProof/>
            <w:webHidden/>
          </w:rPr>
        </w:r>
        <w:r w:rsidR="00B022D4">
          <w:rPr>
            <w:noProof/>
            <w:webHidden/>
          </w:rPr>
          <w:fldChar w:fldCharType="separate"/>
        </w:r>
        <w:r w:rsidR="009E63F9">
          <w:rPr>
            <w:noProof/>
            <w:webHidden/>
          </w:rPr>
          <w:t>6</w:t>
        </w:r>
        <w:r w:rsidR="00B022D4">
          <w:rPr>
            <w:noProof/>
            <w:webHidden/>
          </w:rPr>
          <w:fldChar w:fldCharType="end"/>
        </w:r>
      </w:hyperlink>
    </w:p>
    <w:p w:rsidR="00B022D4" w:rsidRDefault="00B6716F">
      <w:pPr>
        <w:pStyle w:val="Verzeichnis3"/>
        <w:tabs>
          <w:tab w:val="left" w:pos="1540"/>
        </w:tabs>
        <w:rPr>
          <w:rFonts w:asciiTheme="minorHAnsi" w:eastAsiaTheme="minorEastAsia" w:hAnsiTheme="minorHAnsi" w:cstheme="minorBidi"/>
          <w:noProof/>
          <w:spacing w:val="0"/>
          <w:kern w:val="0"/>
          <w:szCs w:val="22"/>
          <w:lang w:eastAsia="ja-JP"/>
        </w:rPr>
      </w:pPr>
      <w:hyperlink w:anchor="_Toc447699439" w:history="1">
        <w:r w:rsidR="00B022D4" w:rsidRPr="009D7F2E">
          <w:rPr>
            <w:rStyle w:val="Hyperlink"/>
            <w:noProof/>
          </w:rPr>
          <w:t>1.2.14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Neue Lerninhalte</w:t>
        </w:r>
        <w:r w:rsidR="00B022D4">
          <w:rPr>
            <w:noProof/>
            <w:webHidden/>
          </w:rPr>
          <w:tab/>
        </w:r>
        <w:r w:rsidR="00B022D4">
          <w:rPr>
            <w:noProof/>
            <w:webHidden/>
          </w:rPr>
          <w:fldChar w:fldCharType="begin"/>
        </w:r>
        <w:r w:rsidR="00B022D4">
          <w:rPr>
            <w:noProof/>
            <w:webHidden/>
          </w:rPr>
          <w:instrText xml:space="preserve"> PAGEREF _Toc447699439 \h </w:instrText>
        </w:r>
        <w:r w:rsidR="00B022D4">
          <w:rPr>
            <w:noProof/>
            <w:webHidden/>
          </w:rPr>
        </w:r>
        <w:r w:rsidR="00B022D4">
          <w:rPr>
            <w:noProof/>
            <w:webHidden/>
          </w:rPr>
          <w:fldChar w:fldCharType="separate"/>
        </w:r>
        <w:r w:rsidR="009E63F9">
          <w:rPr>
            <w:noProof/>
            <w:webHidden/>
          </w:rPr>
          <w:t>6</w:t>
        </w:r>
        <w:r w:rsidR="00B022D4">
          <w:rPr>
            <w:noProof/>
            <w:webHidden/>
          </w:rPr>
          <w:fldChar w:fldCharType="end"/>
        </w:r>
      </w:hyperlink>
    </w:p>
    <w:p w:rsidR="00B022D4" w:rsidRDefault="00B6716F">
      <w:pPr>
        <w:pStyle w:val="Verzeichnis2"/>
        <w:rPr>
          <w:rFonts w:asciiTheme="minorHAnsi" w:eastAsiaTheme="minorEastAsia" w:hAnsiTheme="minorHAnsi" w:cstheme="minorBidi"/>
          <w:noProof/>
          <w:spacing w:val="0"/>
          <w:kern w:val="0"/>
          <w:szCs w:val="22"/>
          <w:lang w:eastAsia="ja-JP"/>
        </w:rPr>
      </w:pPr>
      <w:hyperlink w:anchor="_Toc447699440" w:history="1">
        <w:r w:rsidR="00B022D4" w:rsidRPr="009D7F2E">
          <w:rPr>
            <w:rStyle w:val="Hyperlink"/>
            <w:noProof/>
          </w:rPr>
          <w:t>1.3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Projektorganisation</w:t>
        </w:r>
        <w:r w:rsidR="00B022D4">
          <w:rPr>
            <w:noProof/>
            <w:webHidden/>
          </w:rPr>
          <w:tab/>
        </w:r>
        <w:r w:rsidR="00B022D4">
          <w:rPr>
            <w:noProof/>
            <w:webHidden/>
          </w:rPr>
          <w:fldChar w:fldCharType="begin"/>
        </w:r>
        <w:r w:rsidR="00B022D4">
          <w:rPr>
            <w:noProof/>
            <w:webHidden/>
          </w:rPr>
          <w:instrText xml:space="preserve"> PAGEREF _Toc447699440 \h </w:instrText>
        </w:r>
        <w:r w:rsidR="00B022D4">
          <w:rPr>
            <w:noProof/>
            <w:webHidden/>
          </w:rPr>
        </w:r>
        <w:r w:rsidR="00B022D4">
          <w:rPr>
            <w:noProof/>
            <w:webHidden/>
          </w:rPr>
          <w:fldChar w:fldCharType="separate"/>
        </w:r>
        <w:r w:rsidR="009E63F9">
          <w:rPr>
            <w:noProof/>
            <w:webHidden/>
          </w:rPr>
          <w:t>7</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41" w:history="1">
        <w:r w:rsidR="00B022D4" w:rsidRPr="009D7F2E">
          <w:rPr>
            <w:rStyle w:val="Hyperlink"/>
            <w:noProof/>
          </w:rPr>
          <w:t>1.3.1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Projektmanagementmethode</w:t>
        </w:r>
        <w:r w:rsidR="00B022D4">
          <w:rPr>
            <w:noProof/>
            <w:webHidden/>
          </w:rPr>
          <w:tab/>
        </w:r>
        <w:r w:rsidR="00B022D4">
          <w:rPr>
            <w:noProof/>
            <w:webHidden/>
          </w:rPr>
          <w:fldChar w:fldCharType="begin"/>
        </w:r>
        <w:r w:rsidR="00B022D4">
          <w:rPr>
            <w:noProof/>
            <w:webHidden/>
          </w:rPr>
          <w:instrText xml:space="preserve"> PAGEREF _Toc447699441 \h </w:instrText>
        </w:r>
        <w:r w:rsidR="00B022D4">
          <w:rPr>
            <w:noProof/>
            <w:webHidden/>
          </w:rPr>
        </w:r>
        <w:r w:rsidR="00B022D4">
          <w:rPr>
            <w:noProof/>
            <w:webHidden/>
          </w:rPr>
          <w:fldChar w:fldCharType="separate"/>
        </w:r>
        <w:r w:rsidR="009E63F9">
          <w:rPr>
            <w:noProof/>
            <w:webHidden/>
          </w:rPr>
          <w:t>7</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42" w:history="1">
        <w:r w:rsidR="00B022D4" w:rsidRPr="009D7F2E">
          <w:rPr>
            <w:rStyle w:val="Hyperlink"/>
            <w:noProof/>
          </w:rPr>
          <w:t>1.3.1.1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Initialisierungsphase</w:t>
        </w:r>
        <w:r w:rsidR="00B022D4">
          <w:rPr>
            <w:noProof/>
            <w:webHidden/>
          </w:rPr>
          <w:tab/>
        </w:r>
        <w:r w:rsidR="00B022D4">
          <w:rPr>
            <w:noProof/>
            <w:webHidden/>
          </w:rPr>
          <w:fldChar w:fldCharType="begin"/>
        </w:r>
        <w:r w:rsidR="00B022D4">
          <w:rPr>
            <w:noProof/>
            <w:webHidden/>
          </w:rPr>
          <w:instrText xml:space="preserve"> PAGEREF _Toc447699442 \h </w:instrText>
        </w:r>
        <w:r w:rsidR="00B022D4">
          <w:rPr>
            <w:noProof/>
            <w:webHidden/>
          </w:rPr>
        </w:r>
        <w:r w:rsidR="00B022D4">
          <w:rPr>
            <w:noProof/>
            <w:webHidden/>
          </w:rPr>
          <w:fldChar w:fldCharType="separate"/>
        </w:r>
        <w:r w:rsidR="009E63F9">
          <w:rPr>
            <w:noProof/>
            <w:webHidden/>
          </w:rPr>
          <w:t>7</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43" w:history="1">
        <w:r w:rsidR="00B022D4" w:rsidRPr="009D7F2E">
          <w:rPr>
            <w:rStyle w:val="Hyperlink"/>
            <w:noProof/>
          </w:rPr>
          <w:t>1.3.1.2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Analysephase</w:t>
        </w:r>
        <w:r w:rsidR="00B022D4">
          <w:rPr>
            <w:noProof/>
            <w:webHidden/>
          </w:rPr>
          <w:tab/>
        </w:r>
        <w:r w:rsidR="00B022D4">
          <w:rPr>
            <w:noProof/>
            <w:webHidden/>
          </w:rPr>
          <w:fldChar w:fldCharType="begin"/>
        </w:r>
        <w:r w:rsidR="00B022D4">
          <w:rPr>
            <w:noProof/>
            <w:webHidden/>
          </w:rPr>
          <w:instrText xml:space="preserve"> PAGEREF _Toc447699443 \h </w:instrText>
        </w:r>
        <w:r w:rsidR="00B022D4">
          <w:rPr>
            <w:noProof/>
            <w:webHidden/>
          </w:rPr>
        </w:r>
        <w:r w:rsidR="00B022D4">
          <w:rPr>
            <w:noProof/>
            <w:webHidden/>
          </w:rPr>
          <w:fldChar w:fldCharType="separate"/>
        </w:r>
        <w:r w:rsidR="009E63F9">
          <w:rPr>
            <w:noProof/>
            <w:webHidden/>
          </w:rPr>
          <w:t>7</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44" w:history="1">
        <w:r w:rsidR="00B022D4" w:rsidRPr="009D7F2E">
          <w:rPr>
            <w:rStyle w:val="Hyperlink"/>
            <w:noProof/>
          </w:rPr>
          <w:t>1.3.1.3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Entwurfsphase</w:t>
        </w:r>
        <w:r w:rsidR="00B022D4">
          <w:rPr>
            <w:noProof/>
            <w:webHidden/>
          </w:rPr>
          <w:tab/>
        </w:r>
        <w:r w:rsidR="00B022D4">
          <w:rPr>
            <w:noProof/>
            <w:webHidden/>
          </w:rPr>
          <w:fldChar w:fldCharType="begin"/>
        </w:r>
        <w:r w:rsidR="00B022D4">
          <w:rPr>
            <w:noProof/>
            <w:webHidden/>
          </w:rPr>
          <w:instrText xml:space="preserve"> PAGEREF _Toc447699444 \h </w:instrText>
        </w:r>
        <w:r w:rsidR="00B022D4">
          <w:rPr>
            <w:noProof/>
            <w:webHidden/>
          </w:rPr>
        </w:r>
        <w:r w:rsidR="00B022D4">
          <w:rPr>
            <w:noProof/>
            <w:webHidden/>
          </w:rPr>
          <w:fldChar w:fldCharType="separate"/>
        </w:r>
        <w:r w:rsidR="009E63F9">
          <w:rPr>
            <w:noProof/>
            <w:webHidden/>
          </w:rPr>
          <w:t>7</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45" w:history="1">
        <w:r w:rsidR="00B022D4" w:rsidRPr="009D7F2E">
          <w:rPr>
            <w:rStyle w:val="Hyperlink"/>
            <w:noProof/>
          </w:rPr>
          <w:t>1.3.1.4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Implementierungsphase</w:t>
        </w:r>
        <w:r w:rsidR="00B022D4">
          <w:rPr>
            <w:noProof/>
            <w:webHidden/>
          </w:rPr>
          <w:tab/>
        </w:r>
        <w:r w:rsidR="00B022D4">
          <w:rPr>
            <w:noProof/>
            <w:webHidden/>
          </w:rPr>
          <w:fldChar w:fldCharType="begin"/>
        </w:r>
        <w:r w:rsidR="00B022D4">
          <w:rPr>
            <w:noProof/>
            <w:webHidden/>
          </w:rPr>
          <w:instrText xml:space="preserve"> PAGEREF _Toc447699445 \h </w:instrText>
        </w:r>
        <w:r w:rsidR="00B022D4">
          <w:rPr>
            <w:noProof/>
            <w:webHidden/>
          </w:rPr>
        </w:r>
        <w:r w:rsidR="00B022D4">
          <w:rPr>
            <w:noProof/>
            <w:webHidden/>
          </w:rPr>
          <w:fldChar w:fldCharType="separate"/>
        </w:r>
        <w:r w:rsidR="009E63F9">
          <w:rPr>
            <w:noProof/>
            <w:webHidden/>
          </w:rPr>
          <w:t>7</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46" w:history="1">
        <w:r w:rsidR="00B022D4" w:rsidRPr="009D7F2E">
          <w:rPr>
            <w:rStyle w:val="Hyperlink"/>
            <w:noProof/>
          </w:rPr>
          <w:t>1.3.1.5</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Testingphase</w:t>
        </w:r>
        <w:r w:rsidR="00B022D4">
          <w:rPr>
            <w:noProof/>
            <w:webHidden/>
          </w:rPr>
          <w:tab/>
        </w:r>
        <w:r w:rsidR="00B022D4">
          <w:rPr>
            <w:noProof/>
            <w:webHidden/>
          </w:rPr>
          <w:fldChar w:fldCharType="begin"/>
        </w:r>
        <w:r w:rsidR="00B022D4">
          <w:rPr>
            <w:noProof/>
            <w:webHidden/>
          </w:rPr>
          <w:instrText xml:space="preserve"> PAGEREF _Toc447699446 \h </w:instrText>
        </w:r>
        <w:r w:rsidR="00B022D4">
          <w:rPr>
            <w:noProof/>
            <w:webHidden/>
          </w:rPr>
        </w:r>
        <w:r w:rsidR="00B022D4">
          <w:rPr>
            <w:noProof/>
            <w:webHidden/>
          </w:rPr>
          <w:fldChar w:fldCharType="separate"/>
        </w:r>
        <w:r w:rsidR="009E63F9">
          <w:rPr>
            <w:noProof/>
            <w:webHidden/>
          </w:rPr>
          <w:t>7</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47" w:history="1">
        <w:r w:rsidR="00B022D4" w:rsidRPr="009D7F2E">
          <w:rPr>
            <w:rStyle w:val="Hyperlink"/>
            <w:noProof/>
          </w:rPr>
          <w:t>1.3.1.6</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Abschlussphase</w:t>
        </w:r>
        <w:r w:rsidR="00B022D4">
          <w:rPr>
            <w:noProof/>
            <w:webHidden/>
          </w:rPr>
          <w:tab/>
        </w:r>
        <w:r w:rsidR="00B022D4">
          <w:rPr>
            <w:noProof/>
            <w:webHidden/>
          </w:rPr>
          <w:fldChar w:fldCharType="begin"/>
        </w:r>
        <w:r w:rsidR="00B022D4">
          <w:rPr>
            <w:noProof/>
            <w:webHidden/>
          </w:rPr>
          <w:instrText xml:space="preserve"> PAGEREF _Toc447699447 \h </w:instrText>
        </w:r>
        <w:r w:rsidR="00B022D4">
          <w:rPr>
            <w:noProof/>
            <w:webHidden/>
          </w:rPr>
        </w:r>
        <w:r w:rsidR="00B022D4">
          <w:rPr>
            <w:noProof/>
            <w:webHidden/>
          </w:rPr>
          <w:fldChar w:fldCharType="separate"/>
        </w:r>
        <w:r w:rsidR="009E63F9">
          <w:rPr>
            <w:noProof/>
            <w:webHidden/>
          </w:rPr>
          <w:t>7</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48" w:history="1">
        <w:r w:rsidR="00B022D4" w:rsidRPr="009D7F2E">
          <w:rPr>
            <w:rStyle w:val="Hyperlink"/>
            <w:noProof/>
          </w:rPr>
          <w:t>1.3.2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Zeitplan</w:t>
        </w:r>
        <w:r w:rsidR="00B022D4">
          <w:rPr>
            <w:noProof/>
            <w:webHidden/>
          </w:rPr>
          <w:tab/>
        </w:r>
        <w:r w:rsidR="00B022D4">
          <w:rPr>
            <w:noProof/>
            <w:webHidden/>
          </w:rPr>
          <w:fldChar w:fldCharType="begin"/>
        </w:r>
        <w:r w:rsidR="00B022D4">
          <w:rPr>
            <w:noProof/>
            <w:webHidden/>
          </w:rPr>
          <w:instrText xml:space="preserve"> PAGEREF _Toc447699448 \h </w:instrText>
        </w:r>
        <w:r w:rsidR="00B022D4">
          <w:rPr>
            <w:noProof/>
            <w:webHidden/>
          </w:rPr>
        </w:r>
        <w:r w:rsidR="00B022D4">
          <w:rPr>
            <w:noProof/>
            <w:webHidden/>
          </w:rPr>
          <w:fldChar w:fldCharType="separate"/>
        </w:r>
        <w:r w:rsidR="009E63F9">
          <w:rPr>
            <w:noProof/>
            <w:webHidden/>
          </w:rPr>
          <w:t>8</w:t>
        </w:r>
        <w:r w:rsidR="00B022D4">
          <w:rPr>
            <w:noProof/>
            <w:webHidden/>
          </w:rPr>
          <w:fldChar w:fldCharType="end"/>
        </w:r>
      </w:hyperlink>
    </w:p>
    <w:p w:rsidR="00B022D4" w:rsidRDefault="00B6716F">
      <w:pPr>
        <w:pStyle w:val="Verzeichnis2"/>
        <w:rPr>
          <w:rFonts w:asciiTheme="minorHAnsi" w:eastAsiaTheme="minorEastAsia" w:hAnsiTheme="minorHAnsi" w:cstheme="minorBidi"/>
          <w:noProof/>
          <w:spacing w:val="0"/>
          <w:kern w:val="0"/>
          <w:szCs w:val="22"/>
          <w:lang w:eastAsia="ja-JP"/>
        </w:rPr>
      </w:pPr>
      <w:hyperlink w:anchor="_Toc447699449" w:history="1">
        <w:r w:rsidR="00B022D4" w:rsidRPr="009D7F2E">
          <w:rPr>
            <w:rStyle w:val="Hyperlink"/>
            <w:noProof/>
          </w:rPr>
          <w:t>1.4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Arbeitsjournal</w:t>
        </w:r>
        <w:r w:rsidR="00B022D4">
          <w:rPr>
            <w:noProof/>
            <w:webHidden/>
          </w:rPr>
          <w:tab/>
        </w:r>
        <w:r w:rsidR="00B022D4">
          <w:rPr>
            <w:noProof/>
            <w:webHidden/>
          </w:rPr>
          <w:fldChar w:fldCharType="begin"/>
        </w:r>
        <w:r w:rsidR="00B022D4">
          <w:rPr>
            <w:noProof/>
            <w:webHidden/>
          </w:rPr>
          <w:instrText xml:space="preserve"> PAGEREF _Toc447699449 \h </w:instrText>
        </w:r>
        <w:r w:rsidR="00B022D4">
          <w:rPr>
            <w:noProof/>
            <w:webHidden/>
          </w:rPr>
        </w:r>
        <w:r w:rsidR="00B022D4">
          <w:rPr>
            <w:noProof/>
            <w:webHidden/>
          </w:rPr>
          <w:fldChar w:fldCharType="separate"/>
        </w:r>
        <w:r w:rsidR="009E63F9">
          <w:rPr>
            <w:noProof/>
            <w:webHidden/>
          </w:rPr>
          <w:t>9</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50" w:history="1">
        <w:r w:rsidR="00B022D4" w:rsidRPr="009D7F2E">
          <w:rPr>
            <w:rStyle w:val="Hyperlink"/>
            <w:noProof/>
          </w:rPr>
          <w:t>1.4.1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Montag, 4. April 2016</w:t>
        </w:r>
        <w:r w:rsidR="00B022D4">
          <w:rPr>
            <w:noProof/>
            <w:webHidden/>
          </w:rPr>
          <w:tab/>
        </w:r>
        <w:r w:rsidR="00B022D4">
          <w:rPr>
            <w:noProof/>
            <w:webHidden/>
          </w:rPr>
          <w:fldChar w:fldCharType="begin"/>
        </w:r>
        <w:r w:rsidR="00B022D4">
          <w:rPr>
            <w:noProof/>
            <w:webHidden/>
          </w:rPr>
          <w:instrText xml:space="preserve"> PAGEREF _Toc447699450 \h </w:instrText>
        </w:r>
        <w:r w:rsidR="00B022D4">
          <w:rPr>
            <w:noProof/>
            <w:webHidden/>
          </w:rPr>
        </w:r>
        <w:r w:rsidR="00B022D4">
          <w:rPr>
            <w:noProof/>
            <w:webHidden/>
          </w:rPr>
          <w:fldChar w:fldCharType="separate"/>
        </w:r>
        <w:r w:rsidR="009E63F9">
          <w:rPr>
            <w:noProof/>
            <w:webHidden/>
          </w:rPr>
          <w:t>9</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51" w:history="1">
        <w:r w:rsidR="00B022D4" w:rsidRPr="009D7F2E">
          <w:rPr>
            <w:rStyle w:val="Hyperlink"/>
            <w:noProof/>
          </w:rPr>
          <w:t>1.4.2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Dienstag, 5. April 2016</w:t>
        </w:r>
        <w:r w:rsidR="00B022D4">
          <w:rPr>
            <w:noProof/>
            <w:webHidden/>
          </w:rPr>
          <w:tab/>
        </w:r>
        <w:r w:rsidR="00B022D4">
          <w:rPr>
            <w:noProof/>
            <w:webHidden/>
          </w:rPr>
          <w:fldChar w:fldCharType="begin"/>
        </w:r>
        <w:r w:rsidR="00B022D4">
          <w:rPr>
            <w:noProof/>
            <w:webHidden/>
          </w:rPr>
          <w:instrText xml:space="preserve"> PAGEREF _Toc447699451 \h </w:instrText>
        </w:r>
        <w:r w:rsidR="00B022D4">
          <w:rPr>
            <w:noProof/>
            <w:webHidden/>
          </w:rPr>
        </w:r>
        <w:r w:rsidR="00B022D4">
          <w:rPr>
            <w:noProof/>
            <w:webHidden/>
          </w:rPr>
          <w:fldChar w:fldCharType="separate"/>
        </w:r>
        <w:r w:rsidR="009E63F9">
          <w:rPr>
            <w:noProof/>
            <w:webHidden/>
          </w:rPr>
          <w:t>10</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52" w:history="1">
        <w:r w:rsidR="00B022D4" w:rsidRPr="009D7F2E">
          <w:rPr>
            <w:rStyle w:val="Hyperlink"/>
            <w:noProof/>
          </w:rPr>
          <w:t>1.4.3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Mittwoch, 6. April 2016</w:t>
        </w:r>
        <w:r w:rsidR="00B022D4">
          <w:rPr>
            <w:noProof/>
            <w:webHidden/>
          </w:rPr>
          <w:tab/>
        </w:r>
        <w:r w:rsidR="00B022D4">
          <w:rPr>
            <w:noProof/>
            <w:webHidden/>
          </w:rPr>
          <w:fldChar w:fldCharType="begin"/>
        </w:r>
        <w:r w:rsidR="00B022D4">
          <w:rPr>
            <w:noProof/>
            <w:webHidden/>
          </w:rPr>
          <w:instrText xml:space="preserve"> PAGEREF _Toc447699452 \h </w:instrText>
        </w:r>
        <w:r w:rsidR="00B022D4">
          <w:rPr>
            <w:noProof/>
            <w:webHidden/>
          </w:rPr>
        </w:r>
        <w:r w:rsidR="00B022D4">
          <w:rPr>
            <w:noProof/>
            <w:webHidden/>
          </w:rPr>
          <w:fldChar w:fldCharType="separate"/>
        </w:r>
        <w:r w:rsidR="009E63F9">
          <w:rPr>
            <w:noProof/>
            <w:webHidden/>
          </w:rPr>
          <w:t>11</w:t>
        </w:r>
        <w:r w:rsidR="00B022D4">
          <w:rPr>
            <w:noProof/>
            <w:webHidden/>
          </w:rPr>
          <w:fldChar w:fldCharType="end"/>
        </w:r>
      </w:hyperlink>
    </w:p>
    <w:p w:rsidR="00B022D4" w:rsidRDefault="00B6716F">
      <w:pPr>
        <w:pStyle w:val="Verzeichnis1"/>
        <w:rPr>
          <w:rFonts w:asciiTheme="minorHAnsi" w:eastAsiaTheme="minorEastAsia" w:hAnsiTheme="minorHAnsi" w:cstheme="minorBidi"/>
          <w:b w:val="0"/>
          <w:noProof/>
          <w:spacing w:val="0"/>
          <w:kern w:val="0"/>
          <w:szCs w:val="22"/>
          <w:lang w:eastAsia="ja-JP"/>
        </w:rPr>
      </w:pPr>
      <w:hyperlink w:anchor="_Toc447699453" w:history="1">
        <w:r w:rsidR="00B022D4" w:rsidRPr="009D7F2E">
          <w:rPr>
            <w:rStyle w:val="Hyperlink"/>
            <w:noProof/>
          </w:rPr>
          <w:t>2</w:t>
        </w:r>
        <w:r w:rsidR="00B022D4">
          <w:rPr>
            <w:rFonts w:asciiTheme="minorHAnsi" w:eastAsiaTheme="minorEastAsia" w:hAnsiTheme="minorHAnsi" w:cstheme="minorBidi"/>
            <w:b w:val="0"/>
            <w:noProof/>
            <w:spacing w:val="0"/>
            <w:kern w:val="0"/>
            <w:szCs w:val="22"/>
            <w:lang w:eastAsia="ja-JP"/>
          </w:rPr>
          <w:tab/>
        </w:r>
        <w:r w:rsidR="00B022D4" w:rsidRPr="009D7F2E">
          <w:rPr>
            <w:rStyle w:val="Hyperlink"/>
            <w:noProof/>
          </w:rPr>
          <w:t>Projektdokumentation</w:t>
        </w:r>
        <w:r w:rsidR="00B022D4">
          <w:rPr>
            <w:noProof/>
            <w:webHidden/>
          </w:rPr>
          <w:tab/>
        </w:r>
        <w:r w:rsidR="00B022D4">
          <w:rPr>
            <w:noProof/>
            <w:webHidden/>
          </w:rPr>
          <w:fldChar w:fldCharType="begin"/>
        </w:r>
        <w:r w:rsidR="00B022D4">
          <w:rPr>
            <w:noProof/>
            <w:webHidden/>
          </w:rPr>
          <w:instrText xml:space="preserve"> PAGEREF _Toc447699453 \h </w:instrText>
        </w:r>
        <w:r w:rsidR="00B022D4">
          <w:rPr>
            <w:noProof/>
            <w:webHidden/>
          </w:rPr>
        </w:r>
        <w:r w:rsidR="00B022D4">
          <w:rPr>
            <w:noProof/>
            <w:webHidden/>
          </w:rPr>
          <w:fldChar w:fldCharType="separate"/>
        </w:r>
        <w:r w:rsidR="009E63F9">
          <w:rPr>
            <w:noProof/>
            <w:webHidden/>
          </w:rPr>
          <w:t>13</w:t>
        </w:r>
        <w:r w:rsidR="00B022D4">
          <w:rPr>
            <w:noProof/>
            <w:webHidden/>
          </w:rPr>
          <w:fldChar w:fldCharType="end"/>
        </w:r>
      </w:hyperlink>
    </w:p>
    <w:p w:rsidR="00B022D4" w:rsidRDefault="00B6716F">
      <w:pPr>
        <w:pStyle w:val="Verzeichnis2"/>
        <w:rPr>
          <w:rFonts w:asciiTheme="minorHAnsi" w:eastAsiaTheme="minorEastAsia" w:hAnsiTheme="minorHAnsi" w:cstheme="minorBidi"/>
          <w:noProof/>
          <w:spacing w:val="0"/>
          <w:kern w:val="0"/>
          <w:szCs w:val="22"/>
          <w:lang w:eastAsia="ja-JP"/>
        </w:rPr>
      </w:pPr>
      <w:hyperlink w:anchor="_Toc447699454" w:history="1">
        <w:r w:rsidR="00B022D4" w:rsidRPr="009D7F2E">
          <w:rPr>
            <w:rStyle w:val="Hyperlink"/>
            <w:noProof/>
          </w:rPr>
          <w:t>2.1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Versionierung</w:t>
        </w:r>
        <w:r w:rsidR="00B022D4">
          <w:rPr>
            <w:noProof/>
            <w:webHidden/>
          </w:rPr>
          <w:tab/>
        </w:r>
        <w:r w:rsidR="00B022D4">
          <w:rPr>
            <w:noProof/>
            <w:webHidden/>
          </w:rPr>
          <w:fldChar w:fldCharType="begin"/>
        </w:r>
        <w:r w:rsidR="00B022D4">
          <w:rPr>
            <w:noProof/>
            <w:webHidden/>
          </w:rPr>
          <w:instrText xml:space="preserve"> PAGEREF _Toc447699454 \h </w:instrText>
        </w:r>
        <w:r w:rsidR="00B022D4">
          <w:rPr>
            <w:noProof/>
            <w:webHidden/>
          </w:rPr>
        </w:r>
        <w:r w:rsidR="00B022D4">
          <w:rPr>
            <w:noProof/>
            <w:webHidden/>
          </w:rPr>
          <w:fldChar w:fldCharType="separate"/>
        </w:r>
        <w:r w:rsidR="009E63F9">
          <w:rPr>
            <w:noProof/>
            <w:webHidden/>
          </w:rPr>
          <w:t>13</w:t>
        </w:r>
        <w:r w:rsidR="00B022D4">
          <w:rPr>
            <w:noProof/>
            <w:webHidden/>
          </w:rPr>
          <w:fldChar w:fldCharType="end"/>
        </w:r>
      </w:hyperlink>
    </w:p>
    <w:p w:rsidR="00B022D4" w:rsidRDefault="00B6716F">
      <w:pPr>
        <w:pStyle w:val="Verzeichnis2"/>
        <w:rPr>
          <w:rFonts w:asciiTheme="minorHAnsi" w:eastAsiaTheme="minorEastAsia" w:hAnsiTheme="minorHAnsi" w:cstheme="minorBidi"/>
          <w:noProof/>
          <w:spacing w:val="0"/>
          <w:kern w:val="0"/>
          <w:szCs w:val="22"/>
          <w:lang w:eastAsia="ja-JP"/>
        </w:rPr>
      </w:pPr>
      <w:hyperlink w:anchor="_Toc447699455" w:history="1">
        <w:r w:rsidR="00B022D4" w:rsidRPr="009D7F2E">
          <w:rPr>
            <w:rStyle w:val="Hyperlink"/>
            <w:noProof/>
          </w:rPr>
          <w:t>2.2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Backup</w:t>
        </w:r>
        <w:r w:rsidR="00B022D4">
          <w:rPr>
            <w:noProof/>
            <w:webHidden/>
          </w:rPr>
          <w:tab/>
        </w:r>
        <w:r w:rsidR="00B022D4">
          <w:rPr>
            <w:noProof/>
            <w:webHidden/>
          </w:rPr>
          <w:fldChar w:fldCharType="begin"/>
        </w:r>
        <w:r w:rsidR="00B022D4">
          <w:rPr>
            <w:noProof/>
            <w:webHidden/>
          </w:rPr>
          <w:instrText xml:space="preserve"> PAGEREF _Toc447699455 \h </w:instrText>
        </w:r>
        <w:r w:rsidR="00B022D4">
          <w:rPr>
            <w:noProof/>
            <w:webHidden/>
          </w:rPr>
        </w:r>
        <w:r w:rsidR="00B022D4">
          <w:rPr>
            <w:noProof/>
            <w:webHidden/>
          </w:rPr>
          <w:fldChar w:fldCharType="separate"/>
        </w:r>
        <w:r w:rsidR="009E63F9">
          <w:rPr>
            <w:noProof/>
            <w:webHidden/>
          </w:rPr>
          <w:t>13</w:t>
        </w:r>
        <w:r w:rsidR="00B022D4">
          <w:rPr>
            <w:noProof/>
            <w:webHidden/>
          </w:rPr>
          <w:fldChar w:fldCharType="end"/>
        </w:r>
      </w:hyperlink>
    </w:p>
    <w:p w:rsidR="00B022D4" w:rsidRDefault="00B6716F">
      <w:pPr>
        <w:pStyle w:val="Verzeichnis2"/>
        <w:rPr>
          <w:rFonts w:asciiTheme="minorHAnsi" w:eastAsiaTheme="minorEastAsia" w:hAnsiTheme="minorHAnsi" w:cstheme="minorBidi"/>
          <w:noProof/>
          <w:spacing w:val="0"/>
          <w:kern w:val="0"/>
          <w:szCs w:val="22"/>
          <w:lang w:eastAsia="ja-JP"/>
        </w:rPr>
      </w:pPr>
      <w:hyperlink w:anchor="_Toc447699456" w:history="1">
        <w:r w:rsidR="00B022D4" w:rsidRPr="009D7F2E">
          <w:rPr>
            <w:rStyle w:val="Hyperlink"/>
            <w:noProof/>
          </w:rPr>
          <w:t>2.3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Commits</w:t>
        </w:r>
        <w:r w:rsidR="00B022D4">
          <w:rPr>
            <w:noProof/>
            <w:webHidden/>
          </w:rPr>
          <w:tab/>
        </w:r>
        <w:r w:rsidR="00B022D4">
          <w:rPr>
            <w:noProof/>
            <w:webHidden/>
          </w:rPr>
          <w:fldChar w:fldCharType="begin"/>
        </w:r>
        <w:r w:rsidR="00B022D4">
          <w:rPr>
            <w:noProof/>
            <w:webHidden/>
          </w:rPr>
          <w:instrText xml:space="preserve"> PAGEREF _Toc447699456 \h </w:instrText>
        </w:r>
        <w:r w:rsidR="00B022D4">
          <w:rPr>
            <w:noProof/>
            <w:webHidden/>
          </w:rPr>
        </w:r>
        <w:r w:rsidR="00B022D4">
          <w:rPr>
            <w:noProof/>
            <w:webHidden/>
          </w:rPr>
          <w:fldChar w:fldCharType="separate"/>
        </w:r>
        <w:r w:rsidR="009E63F9">
          <w:rPr>
            <w:noProof/>
            <w:webHidden/>
          </w:rPr>
          <w:t>13</w:t>
        </w:r>
        <w:r w:rsidR="00B022D4">
          <w:rPr>
            <w:noProof/>
            <w:webHidden/>
          </w:rPr>
          <w:fldChar w:fldCharType="end"/>
        </w:r>
      </w:hyperlink>
    </w:p>
    <w:p w:rsidR="00B022D4" w:rsidRDefault="00B6716F">
      <w:pPr>
        <w:pStyle w:val="Verzeichnis1"/>
        <w:rPr>
          <w:rFonts w:asciiTheme="minorHAnsi" w:eastAsiaTheme="minorEastAsia" w:hAnsiTheme="minorHAnsi" w:cstheme="minorBidi"/>
          <w:b w:val="0"/>
          <w:noProof/>
          <w:spacing w:val="0"/>
          <w:kern w:val="0"/>
          <w:szCs w:val="22"/>
          <w:lang w:eastAsia="ja-JP"/>
        </w:rPr>
      </w:pPr>
      <w:hyperlink w:anchor="_Toc447699457" w:history="1">
        <w:r w:rsidR="00B022D4" w:rsidRPr="009D7F2E">
          <w:rPr>
            <w:rStyle w:val="Hyperlink"/>
            <w:noProof/>
          </w:rPr>
          <w:t>3</w:t>
        </w:r>
        <w:r w:rsidR="00B022D4">
          <w:rPr>
            <w:rFonts w:asciiTheme="minorHAnsi" w:eastAsiaTheme="minorEastAsia" w:hAnsiTheme="minorHAnsi" w:cstheme="minorBidi"/>
            <w:b w:val="0"/>
            <w:noProof/>
            <w:spacing w:val="0"/>
            <w:kern w:val="0"/>
            <w:szCs w:val="22"/>
            <w:lang w:eastAsia="ja-JP"/>
          </w:rPr>
          <w:tab/>
        </w:r>
        <w:r w:rsidR="00B022D4" w:rsidRPr="009D7F2E">
          <w:rPr>
            <w:rStyle w:val="Hyperlink"/>
            <w:noProof/>
          </w:rPr>
          <w:t>Quellenverzeichnis</w:t>
        </w:r>
        <w:r w:rsidR="00B022D4">
          <w:rPr>
            <w:noProof/>
            <w:webHidden/>
          </w:rPr>
          <w:tab/>
        </w:r>
        <w:r w:rsidR="00B022D4">
          <w:rPr>
            <w:noProof/>
            <w:webHidden/>
          </w:rPr>
          <w:fldChar w:fldCharType="begin"/>
        </w:r>
        <w:r w:rsidR="00B022D4">
          <w:rPr>
            <w:noProof/>
            <w:webHidden/>
          </w:rPr>
          <w:instrText xml:space="preserve"> PAGEREF _Toc447699457 \h </w:instrText>
        </w:r>
        <w:r w:rsidR="00B022D4">
          <w:rPr>
            <w:noProof/>
            <w:webHidden/>
          </w:rPr>
        </w:r>
        <w:r w:rsidR="00B022D4">
          <w:rPr>
            <w:noProof/>
            <w:webHidden/>
          </w:rPr>
          <w:fldChar w:fldCharType="separate"/>
        </w:r>
        <w:r w:rsidR="009E63F9">
          <w:rPr>
            <w:noProof/>
            <w:webHidden/>
          </w:rPr>
          <w:t>17</w:t>
        </w:r>
        <w:r w:rsidR="00B022D4">
          <w:rPr>
            <w:noProof/>
            <w:webHidden/>
          </w:rPr>
          <w:fldChar w:fldCharType="end"/>
        </w:r>
      </w:hyperlink>
    </w:p>
    <w:p w:rsidR="00B022D4" w:rsidRDefault="00B6716F">
      <w:pPr>
        <w:pStyle w:val="Verzeichnis2"/>
        <w:rPr>
          <w:rFonts w:asciiTheme="minorHAnsi" w:eastAsiaTheme="minorEastAsia" w:hAnsiTheme="minorHAnsi" w:cstheme="minorBidi"/>
          <w:noProof/>
          <w:spacing w:val="0"/>
          <w:kern w:val="0"/>
          <w:szCs w:val="22"/>
          <w:lang w:eastAsia="ja-JP"/>
        </w:rPr>
      </w:pPr>
      <w:hyperlink w:anchor="_Toc447699458" w:history="1">
        <w:r w:rsidR="00B022D4" w:rsidRPr="009D7F2E">
          <w:rPr>
            <w:rStyle w:val="Hyperlink"/>
            <w:noProof/>
          </w:rPr>
          <w:t>3.1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Webseiten</w:t>
        </w:r>
        <w:r w:rsidR="00B022D4">
          <w:rPr>
            <w:noProof/>
            <w:webHidden/>
          </w:rPr>
          <w:tab/>
        </w:r>
        <w:r w:rsidR="00B022D4">
          <w:rPr>
            <w:noProof/>
            <w:webHidden/>
          </w:rPr>
          <w:fldChar w:fldCharType="begin"/>
        </w:r>
        <w:r w:rsidR="00B022D4">
          <w:rPr>
            <w:noProof/>
            <w:webHidden/>
          </w:rPr>
          <w:instrText xml:space="preserve"> PAGEREF _Toc447699458 \h </w:instrText>
        </w:r>
        <w:r w:rsidR="00B022D4">
          <w:rPr>
            <w:noProof/>
            <w:webHidden/>
          </w:rPr>
          <w:fldChar w:fldCharType="separate"/>
        </w:r>
        <w:r w:rsidR="009E63F9">
          <w:rPr>
            <w:b/>
            <w:bCs/>
            <w:noProof/>
            <w:webHidden/>
            <w:lang w:val="de-DE"/>
          </w:rPr>
          <w:t>Fehler! Textmarke nicht definiert.</w:t>
        </w:r>
        <w:r w:rsidR="00B022D4">
          <w:rPr>
            <w:noProof/>
            <w:webHidden/>
          </w:rPr>
          <w:fldChar w:fldCharType="end"/>
        </w:r>
      </w:hyperlink>
    </w:p>
    <w:p w:rsidR="00B022D4" w:rsidRDefault="00B6716F">
      <w:pPr>
        <w:pStyle w:val="Verzeichnis3"/>
        <w:tabs>
          <w:tab w:val="left" w:pos="1320"/>
        </w:tabs>
        <w:rPr>
          <w:rFonts w:asciiTheme="minorHAnsi" w:eastAsiaTheme="minorEastAsia" w:hAnsiTheme="minorHAnsi" w:cstheme="minorBidi"/>
          <w:noProof/>
          <w:spacing w:val="0"/>
          <w:kern w:val="0"/>
          <w:szCs w:val="22"/>
          <w:lang w:eastAsia="ja-JP"/>
        </w:rPr>
      </w:pPr>
      <w:hyperlink w:anchor="_Toc447699459" w:history="1">
        <w:r w:rsidR="00B022D4" w:rsidRPr="009D7F2E">
          <w:rPr>
            <w:rStyle w:val="Hyperlink"/>
            <w:noProof/>
          </w:rPr>
          <w:t>3.1.1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Wikipedia</w:t>
        </w:r>
        <w:r w:rsidR="00B022D4">
          <w:rPr>
            <w:noProof/>
            <w:webHidden/>
          </w:rPr>
          <w:tab/>
        </w:r>
        <w:r w:rsidR="00B022D4">
          <w:rPr>
            <w:noProof/>
            <w:webHidden/>
          </w:rPr>
          <w:fldChar w:fldCharType="begin"/>
        </w:r>
        <w:r w:rsidR="00B022D4">
          <w:rPr>
            <w:noProof/>
            <w:webHidden/>
          </w:rPr>
          <w:instrText xml:space="preserve"> PAGEREF _Toc447699459 \h </w:instrText>
        </w:r>
        <w:r w:rsidR="00B022D4">
          <w:rPr>
            <w:noProof/>
            <w:webHidden/>
          </w:rPr>
          <w:fldChar w:fldCharType="separate"/>
        </w:r>
        <w:r w:rsidR="009E63F9">
          <w:rPr>
            <w:b/>
            <w:bCs/>
            <w:noProof/>
            <w:webHidden/>
            <w:lang w:val="de-DE"/>
          </w:rPr>
          <w:t>Fehler! Textmarke nicht definiert.</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60" w:history="1">
        <w:r w:rsidR="00B022D4" w:rsidRPr="009D7F2E">
          <w:rPr>
            <w:rStyle w:val="Hyperlink"/>
            <w:noProof/>
          </w:rPr>
          <w:t>3.1.1.1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Versionierung</w:t>
        </w:r>
        <w:r w:rsidR="00B022D4">
          <w:rPr>
            <w:noProof/>
            <w:webHidden/>
          </w:rPr>
          <w:tab/>
        </w:r>
        <w:r w:rsidR="00B022D4">
          <w:rPr>
            <w:noProof/>
            <w:webHidden/>
          </w:rPr>
          <w:fldChar w:fldCharType="begin"/>
        </w:r>
        <w:r w:rsidR="00B022D4">
          <w:rPr>
            <w:noProof/>
            <w:webHidden/>
          </w:rPr>
          <w:instrText xml:space="preserve"> PAGEREF _Toc447699460 \h </w:instrText>
        </w:r>
        <w:r w:rsidR="00B022D4">
          <w:rPr>
            <w:noProof/>
            <w:webHidden/>
          </w:rPr>
        </w:r>
        <w:r w:rsidR="00B022D4">
          <w:rPr>
            <w:noProof/>
            <w:webHidden/>
          </w:rPr>
          <w:fldChar w:fldCharType="separate"/>
        </w:r>
        <w:r w:rsidR="009E63F9">
          <w:rPr>
            <w:noProof/>
            <w:webHidden/>
          </w:rPr>
          <w:t>17</w:t>
        </w:r>
        <w:r w:rsidR="00B022D4">
          <w:rPr>
            <w:noProof/>
            <w:webHidden/>
          </w:rPr>
          <w:fldChar w:fldCharType="end"/>
        </w:r>
      </w:hyperlink>
    </w:p>
    <w:p w:rsidR="00B022D4" w:rsidRDefault="00B6716F">
      <w:pPr>
        <w:pStyle w:val="Verzeichnis4"/>
        <w:tabs>
          <w:tab w:val="left" w:pos="1760"/>
        </w:tabs>
        <w:rPr>
          <w:rFonts w:asciiTheme="minorHAnsi" w:eastAsiaTheme="minorEastAsia" w:hAnsiTheme="minorHAnsi" w:cstheme="minorBidi"/>
          <w:noProof/>
          <w:spacing w:val="0"/>
          <w:kern w:val="0"/>
          <w:szCs w:val="22"/>
          <w:lang w:eastAsia="ja-JP"/>
        </w:rPr>
      </w:pPr>
      <w:hyperlink w:anchor="_Toc447699461" w:history="1">
        <w:r w:rsidR="00B022D4" w:rsidRPr="009D7F2E">
          <w:rPr>
            <w:rStyle w:val="Hyperlink"/>
            <w:noProof/>
          </w:rPr>
          <w:t>3.1.1.2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Risikoanalyse</w:t>
        </w:r>
        <w:r w:rsidR="00B022D4">
          <w:rPr>
            <w:noProof/>
            <w:webHidden/>
          </w:rPr>
          <w:tab/>
        </w:r>
        <w:r w:rsidR="00B022D4">
          <w:rPr>
            <w:noProof/>
            <w:webHidden/>
          </w:rPr>
          <w:fldChar w:fldCharType="begin"/>
        </w:r>
        <w:r w:rsidR="00B022D4">
          <w:rPr>
            <w:noProof/>
            <w:webHidden/>
          </w:rPr>
          <w:instrText xml:space="preserve"> PAGEREF _Toc447699461 \h </w:instrText>
        </w:r>
        <w:r w:rsidR="00B022D4">
          <w:rPr>
            <w:noProof/>
            <w:webHidden/>
          </w:rPr>
        </w:r>
        <w:r w:rsidR="00B022D4">
          <w:rPr>
            <w:noProof/>
            <w:webHidden/>
          </w:rPr>
          <w:fldChar w:fldCharType="separate"/>
        </w:r>
        <w:r w:rsidR="009E63F9">
          <w:rPr>
            <w:noProof/>
            <w:webHidden/>
          </w:rPr>
          <w:t>17</w:t>
        </w:r>
        <w:r w:rsidR="00B022D4">
          <w:rPr>
            <w:noProof/>
            <w:webHidden/>
          </w:rPr>
          <w:fldChar w:fldCharType="end"/>
        </w:r>
      </w:hyperlink>
    </w:p>
    <w:p w:rsidR="00B022D4" w:rsidRDefault="008F3357" w:rsidP="005756B1">
      <w:r>
        <w:rPr>
          <w:b/>
        </w:rPr>
        <w:fldChar w:fldCharType="end"/>
      </w:r>
    </w:p>
    <w:p w:rsidR="00B022D4" w:rsidRDefault="00B022D4" w:rsidP="005756B1"/>
    <w:p w:rsidR="005756B1" w:rsidRDefault="005756B1" w:rsidP="005756B1"/>
    <w:p w:rsidR="005756B1" w:rsidRDefault="005756B1" w:rsidP="005756B1"/>
    <w:p w:rsidR="005756B1" w:rsidRDefault="002C3B65" w:rsidP="005756B1">
      <w:r>
        <w:t>Formate:</w:t>
      </w:r>
    </w:p>
    <w:p w:rsidR="00186595" w:rsidRPr="00F2238D" w:rsidRDefault="00186595" w:rsidP="00186595">
      <w:pPr>
        <w:numPr>
          <w:ilvl w:val="0"/>
          <w:numId w:val="16"/>
        </w:numPr>
        <w:tabs>
          <w:tab w:val="clear" w:pos="1429"/>
          <w:tab w:val="num" w:pos="357"/>
        </w:tabs>
        <w:ind w:left="357"/>
      </w:pPr>
      <w:r w:rsidRPr="00F2238D">
        <w:t>Laufzeit (</w:t>
      </w:r>
      <w:proofErr w:type="spellStart"/>
      <w:r w:rsidRPr="00F2238D">
        <w:t>Liberierungs</w:t>
      </w:r>
      <w:proofErr w:type="spellEnd"/>
      <w:r w:rsidRPr="00F2238D">
        <w:t>- und Rückzahlungsdatum)</w:t>
      </w:r>
    </w:p>
    <w:p w:rsidR="00186595" w:rsidRDefault="00186595" w:rsidP="00186595">
      <w:pPr>
        <w:numPr>
          <w:ilvl w:val="1"/>
          <w:numId w:val="16"/>
        </w:numPr>
        <w:tabs>
          <w:tab w:val="clear" w:pos="1440"/>
        </w:tabs>
        <w:ind w:left="714" w:hanging="357"/>
      </w:pPr>
      <w:r w:rsidRPr="00F2238D">
        <w:t>Allfällige periodische Verzinsung</w:t>
      </w:r>
    </w:p>
    <w:p w:rsidR="005756B1" w:rsidRDefault="005756B1" w:rsidP="005756B1"/>
    <w:p w:rsidR="005756B1" w:rsidRDefault="005756B1" w:rsidP="005756B1"/>
    <w:p w:rsidR="005756B1" w:rsidRDefault="005756B1" w:rsidP="005756B1"/>
    <w:p w:rsidR="005756B1" w:rsidRDefault="005756B1" w:rsidP="005756B1"/>
    <w:p w:rsidR="005756B1" w:rsidRPr="005756B1" w:rsidRDefault="005756B1" w:rsidP="005756B1"/>
    <w:p w:rsidR="00AC0081" w:rsidRPr="00AC0081" w:rsidRDefault="00AC0081" w:rsidP="00AC0081">
      <w:pPr>
        <w:pStyle w:val="berschrift1"/>
      </w:pPr>
      <w:bookmarkStart w:id="3" w:name="_Toc447699416"/>
      <w:r>
        <w:t>Obligatorischer Teil</w:t>
      </w:r>
      <w:bookmarkEnd w:id="3"/>
    </w:p>
    <w:p w:rsidR="00877CB3" w:rsidRPr="00877CB3" w:rsidRDefault="00F2238D" w:rsidP="00877CB3">
      <w:pPr>
        <w:pStyle w:val="berschrift2"/>
      </w:pPr>
      <w:bookmarkStart w:id="4" w:name="_Toc447540512"/>
      <w:bookmarkStart w:id="5" w:name="_Toc447699417"/>
      <w:r w:rsidRPr="00D2635F">
        <w:t>Ausgangslage</w:t>
      </w:r>
      <w:bookmarkEnd w:id="4"/>
      <w:bookmarkEnd w:id="5"/>
    </w:p>
    <w:p w:rsidR="00AC0081" w:rsidRDefault="00AC0081" w:rsidP="00AC0081">
      <w:r>
        <w:t>Die Abteilung Web Service ist für verschiedenen Webapplikationen der Schweizer</w:t>
      </w:r>
      <w:r>
        <w:t>i</w:t>
      </w:r>
      <w:r>
        <w:t>schen Bankiervereinigung verantwortlich. Sie ist zuständig für die Weiterentwicklung, die Aufrechterhaltung und teilweise Bewirtschaftung der Webapplikationen. Die Auftr</w:t>
      </w:r>
      <w:r>
        <w:t>ä</w:t>
      </w:r>
      <w:r>
        <w:t xml:space="preserve">ge für die Bewirtschaftung der Webseiten werden via E-Mail oder in wenigen Fällen via Telefon an die Webabteilung mitgeteilt. Dies hat zur Folge, dass vielmals der Überblick über die Aufträge nicht mehr gewährleistet ist, und somit die Fehleranfälligkeit erhöht. Die Koordination und Konsolidierung der Aufträge durch ein zentrales webbasierter </w:t>
      </w:r>
      <w:proofErr w:type="spellStart"/>
      <w:r>
        <w:t>Ticketingsystem</w:t>
      </w:r>
      <w:proofErr w:type="spellEnd"/>
      <w:r>
        <w:t xml:space="preserve"> würde für die Benutzer sowie für die Webabteilung eine grosse Entla</w:t>
      </w:r>
      <w:r>
        <w:t>s</w:t>
      </w:r>
      <w:r>
        <w:t>tung bringen.</w:t>
      </w:r>
    </w:p>
    <w:p w:rsidR="00AC0081" w:rsidRDefault="00AC0081" w:rsidP="00AC0081"/>
    <w:p w:rsidR="00AC0081" w:rsidRDefault="00AC0081" w:rsidP="00AC0081">
      <w:pPr>
        <w:pStyle w:val="berschrift2"/>
      </w:pPr>
      <w:bookmarkStart w:id="6" w:name="_Toc447533545"/>
      <w:bookmarkStart w:id="7" w:name="_Toc447699418"/>
      <w:r>
        <w:t>Detaillierte Aufgabenstellung</w:t>
      </w:r>
      <w:bookmarkEnd w:id="6"/>
      <w:bookmarkEnd w:id="7"/>
    </w:p>
    <w:p w:rsidR="00AC0081" w:rsidRDefault="00AC0081" w:rsidP="00AC0081">
      <w:r>
        <w:t xml:space="preserve">Im Rahmen der Prüfungsarbeit IPA soll ein webbasiertes </w:t>
      </w:r>
      <w:proofErr w:type="spellStart"/>
      <w:r>
        <w:t>Ticketingsystem</w:t>
      </w:r>
      <w:proofErr w:type="spellEnd"/>
      <w:r>
        <w:t xml:space="preserve"> für die Webabteilung entwickelt werden. Die Arbeit ist auf die Grundfunktionen der Applikation und die Usability ausgerichtet. </w:t>
      </w:r>
    </w:p>
    <w:p w:rsidR="00AC0081" w:rsidRDefault="00AC0081" w:rsidP="00AC0081"/>
    <w:p w:rsidR="00AC0081" w:rsidRPr="000627E7" w:rsidRDefault="00AC0081" w:rsidP="00AC0081">
      <w:r w:rsidRPr="000627E7">
        <w:t xml:space="preserve">Das </w:t>
      </w:r>
      <w:proofErr w:type="spellStart"/>
      <w:r w:rsidRPr="000627E7">
        <w:t>Ticketingsystem</w:t>
      </w:r>
      <w:proofErr w:type="spellEnd"/>
      <w:r w:rsidRPr="000627E7">
        <w:t xml:space="preserve"> besteht aus drei Komponenten:</w:t>
      </w:r>
    </w:p>
    <w:p w:rsidR="00357E5E" w:rsidRPr="00F2238D" w:rsidRDefault="00357E5E" w:rsidP="00F2238D"/>
    <w:p w:rsidR="00F2238D" w:rsidRDefault="00AC0081" w:rsidP="00AC0081">
      <w:pPr>
        <w:pStyle w:val="berschrift3"/>
      </w:pPr>
      <w:bookmarkStart w:id="8" w:name="_Toc447699419"/>
      <w:r>
        <w:t>Login</w:t>
      </w:r>
      <w:bookmarkEnd w:id="8"/>
    </w:p>
    <w:p w:rsidR="00AC0081" w:rsidRDefault="00AC0081" w:rsidP="00AC0081">
      <w:r w:rsidRPr="000627E7">
        <w:t>Die Implementierung eines einfachen und benutzerfreundlichen Log-ins für den Benu</w:t>
      </w:r>
      <w:r w:rsidR="00877CB3">
        <w:t>t</w:t>
      </w:r>
      <w:r w:rsidRPr="000627E7">
        <w:t>zer.</w:t>
      </w:r>
    </w:p>
    <w:p w:rsidR="00AC0081" w:rsidRDefault="00AC0081" w:rsidP="00F2238D"/>
    <w:p w:rsidR="00AC0081" w:rsidRDefault="00AC0081" w:rsidP="00F2238D">
      <w:pPr>
        <w:pStyle w:val="berschrift3"/>
      </w:pPr>
      <w:bookmarkStart w:id="9" w:name="_Toc447699420"/>
      <w:r>
        <w:t>Benutzerverwaltung</w:t>
      </w:r>
      <w:bookmarkEnd w:id="9"/>
    </w:p>
    <w:p w:rsidR="00AC0081" w:rsidRDefault="00AC0081" w:rsidP="00AC0081">
      <w:r>
        <w:t xml:space="preserve">Es existieren zwei Benutzergruppen: Benutzer und Administratoren. </w:t>
      </w:r>
    </w:p>
    <w:p w:rsidR="00AC0081" w:rsidRDefault="00AC0081" w:rsidP="00AC0081">
      <w:r>
        <w:lastRenderedPageBreak/>
        <w:t>Benutzer können neue Tickets erstellen und ihre persönlichen Informationen, best</w:t>
      </w:r>
      <w:r>
        <w:t>e</w:t>
      </w:r>
      <w:r>
        <w:t>hend aus E-Mail, Telefonnummer und Passwort, bearbeiten. Administratoren können zusätzlich zu den Benutzern folgende Aktivitäten vornehmen: Jedem Ticket einen A</w:t>
      </w:r>
      <w:r>
        <w:t>d</w:t>
      </w:r>
      <w:r>
        <w:t xml:space="preserve">ministrator zuweisen, alle Tickets bearbeiten, den Status des Tickets verändern, neue Nutzer erstellen und deren persönlichen Informationen bearbeiten. </w:t>
      </w:r>
    </w:p>
    <w:p w:rsidR="00877CB3" w:rsidRDefault="00AC0081" w:rsidP="00AC0081">
      <w:r w:rsidRPr="000627E7">
        <w:t>Die persönlichen Informationen sind über ein Formular erreichbar.</w:t>
      </w:r>
    </w:p>
    <w:p w:rsidR="00AC0081" w:rsidRDefault="00AC0081" w:rsidP="00F2238D">
      <w:r>
        <w:tab/>
      </w:r>
    </w:p>
    <w:p w:rsidR="00877CB3" w:rsidRPr="00877CB3" w:rsidRDefault="00AC0081" w:rsidP="00877CB3">
      <w:pPr>
        <w:pStyle w:val="berschrift3"/>
      </w:pPr>
      <w:bookmarkStart w:id="10" w:name="_Toc447699421"/>
      <w:r>
        <w:t>Die Verwaltung von Tickets</w:t>
      </w:r>
      <w:bookmarkEnd w:id="10"/>
    </w:p>
    <w:p w:rsidR="00AC0081" w:rsidRDefault="00AC0081" w:rsidP="00AC0081">
      <w:r>
        <w:t xml:space="preserve">Nach dem Einloggen werden die Benutzer auf eine Übersichtsseite weitergeleitet. Auf dieser Seite sind alle aktiven Tickets publiziert. Folgende Kriterien eines Tickets sind ersichtlich: das Erfassungsdatum, den Status des Tickets, eine allfällige Deadline, den Tickettitel, die Person, welche das Ticket erstellt hat sowie die Person, die das Ticket bearbeitet. Die Ticketübersicht kann nach dem Status des Tickets, der Kategorie, dem Ersteller und dem Administrator gefiltert werden. </w:t>
      </w:r>
    </w:p>
    <w:p w:rsidR="00AC0081" w:rsidRDefault="00AC0081" w:rsidP="00AC0081">
      <w:r w:rsidRPr="00CC7B6D">
        <w:t>Tickets können in einer Detailansicht geöffnet werden. In dieser Ansicht ist die genaue Beschreibung des Problems ersichtlich. Die Administratoren können in dieser Ansicht die Ticketinformationen verändern.</w:t>
      </w:r>
    </w:p>
    <w:p w:rsidR="00AC0081" w:rsidRDefault="00AC0081" w:rsidP="00F2238D"/>
    <w:p w:rsidR="00AC0081" w:rsidRPr="00AC0081" w:rsidRDefault="00AC0081" w:rsidP="00AC0081">
      <w:pPr>
        <w:pStyle w:val="berschrift3"/>
      </w:pPr>
      <w:bookmarkStart w:id="11" w:name="_Toc447699422"/>
      <w:r>
        <w:t>Ticket Workflow</w:t>
      </w:r>
      <w:bookmarkEnd w:id="11"/>
    </w:p>
    <w:p w:rsidR="00AC0081" w:rsidRDefault="00AC0081" w:rsidP="00AC0081">
      <w:r w:rsidRPr="00CC7B6D">
        <w:t>Jeder Benutzer hat die Berechtigung, ein neues Ticket zu erfassen. Das Ticket kann mittels eines Formulars erfasst werden. Im Formular können die Ticketinformationen (bestehend aus dem Tickettitel, der Kategorie, der Ticketbeschreibung und einer allfä</w:t>
      </w:r>
      <w:r w:rsidRPr="00CC7B6D">
        <w:t>l</w:t>
      </w:r>
      <w:r w:rsidRPr="00CC7B6D">
        <w:t>ligen Deadline) angegeben werden. Zudem kann er eine Datei z.B. ein Printscreen hochladen und anschliessend das Ticket zur Bearbeitung abschicken. Nach dem A</w:t>
      </w:r>
      <w:r w:rsidRPr="00CC7B6D">
        <w:t>b</w:t>
      </w:r>
      <w:r w:rsidRPr="00CC7B6D">
        <w:t>schicken des Tickets erhalten die Administratoren eine E-Mail Benachrichtigung. Ein Administrator kann dem Ticket einen Administrator zuweisen, welcher sich um das T</w:t>
      </w:r>
      <w:r w:rsidRPr="00CC7B6D">
        <w:t>i</w:t>
      </w:r>
      <w:r w:rsidRPr="00CC7B6D">
        <w:t>cket kümmert. Nach der Zuweisung erhält der Erfasser des Tickets eine E-Mail mit der Meldung, dem Ticket sei ein Administrator zugewiesen worden. Der Erfasser des T</w:t>
      </w:r>
      <w:r w:rsidRPr="00CC7B6D">
        <w:t>i</w:t>
      </w:r>
      <w:r w:rsidRPr="00CC7B6D">
        <w:t>ckets erhält ebenfalls eine E-Mail, wenn der Status des Tickets verändert wird. Mit dem Status „Archiv“ wird das Ticket aus der Standardansicht, die alle offenen Tickets a</w:t>
      </w:r>
      <w:r w:rsidRPr="00CC7B6D">
        <w:t>n</w:t>
      </w:r>
      <w:r w:rsidRPr="00CC7B6D">
        <w:t>zeigt, ausgeblendet.</w:t>
      </w:r>
    </w:p>
    <w:p w:rsidR="00AC0081" w:rsidRDefault="00AC0081" w:rsidP="00F2238D"/>
    <w:p w:rsidR="00877CB3" w:rsidRDefault="00877CB3" w:rsidP="00877CB3">
      <w:pPr>
        <w:pStyle w:val="berschrift3"/>
      </w:pPr>
      <w:bookmarkStart w:id="12" w:name="_Toc447533550"/>
      <w:bookmarkStart w:id="13" w:name="_Toc447699423"/>
      <w:r>
        <w:t>Dokumentation</w:t>
      </w:r>
      <w:bookmarkEnd w:id="12"/>
      <w:bookmarkEnd w:id="13"/>
    </w:p>
    <w:p w:rsidR="00877CB3" w:rsidRDefault="00877CB3" w:rsidP="00877CB3">
      <w:r>
        <w:t xml:space="preserve">Die IPA-Dokumentation enthält die Ausgangslage des Projektes, den Ist-Zustand sowie den Sollzustand, die Analyse des Projektes, das Vorgehen in der Entwicklung sowie das Testing der Applikation. Zudem geht die Dokumentation darauf ein, mit welchen zusätzlichen Optionen die Applikation nach der Arbeit erweitert werden könnte. </w:t>
      </w:r>
    </w:p>
    <w:p w:rsidR="00877CB3" w:rsidRDefault="00877CB3" w:rsidP="00877CB3"/>
    <w:p w:rsidR="00877CB3" w:rsidRPr="00CC7B6D" w:rsidRDefault="00877CB3" w:rsidP="00877CB3">
      <w:r w:rsidRPr="00CC7B6D">
        <w:t>Es wird ein Benutzerhandbuch erstellt, das dem Benutzer als Unterstützung dient. Di</w:t>
      </w:r>
      <w:r w:rsidRPr="00CC7B6D">
        <w:t>e</w:t>
      </w:r>
      <w:r w:rsidRPr="00CC7B6D">
        <w:t>ses kann der Benutzer auf der Ticketing Website herunterladen.</w:t>
      </w:r>
    </w:p>
    <w:p w:rsidR="00877CB3" w:rsidRDefault="00877CB3" w:rsidP="00F2238D"/>
    <w:p w:rsidR="00AC0081" w:rsidRDefault="00877CB3" w:rsidP="00877CB3">
      <w:pPr>
        <w:pStyle w:val="berschrift3"/>
      </w:pPr>
      <w:bookmarkStart w:id="14" w:name="_Toc447699424"/>
      <w:r>
        <w:lastRenderedPageBreak/>
        <w:t>Design</w:t>
      </w:r>
      <w:bookmarkEnd w:id="14"/>
    </w:p>
    <w:p w:rsidR="00877CB3" w:rsidRDefault="00877CB3" w:rsidP="00877CB3">
      <w:r>
        <w:t>Die Webapplikation ist übersichtlich und benutzerfreundlich gestaltet. Sie ist progra</w:t>
      </w:r>
      <w:r>
        <w:t>m</w:t>
      </w:r>
      <w:r>
        <w:t>matisch aufgebaut und hat ein schlichtes Design. Jedes Formular wird validiert.</w:t>
      </w:r>
    </w:p>
    <w:p w:rsidR="00877CB3" w:rsidRDefault="00877CB3" w:rsidP="00F2238D"/>
    <w:p w:rsidR="00877CB3" w:rsidRDefault="00877CB3" w:rsidP="00877CB3">
      <w:pPr>
        <w:pStyle w:val="berschrift3"/>
      </w:pPr>
      <w:bookmarkStart w:id="15" w:name="_Toc447699425"/>
      <w:r>
        <w:t>Testing</w:t>
      </w:r>
      <w:bookmarkEnd w:id="15"/>
    </w:p>
    <w:p w:rsidR="00877CB3" w:rsidRDefault="00877CB3" w:rsidP="00877CB3">
      <w:r>
        <w:t>Getestet werden die Grundfunktionen der Applikation mittels mehreren Testfällen für Tickets, Benutzer und Administratoren. Ebenfalls werden alle Formulare mit Grenzwe</w:t>
      </w:r>
      <w:r>
        <w:t>r</w:t>
      </w:r>
      <w:r>
        <w:t>ten überprüft. Ein Testfall besteht aus einer Nummer mit einem Titel, einer Aktion und aus dem erwarteten Resultat. Die Testfälle werden während der Analysephase festg</w:t>
      </w:r>
      <w:r>
        <w:t>e</w:t>
      </w:r>
      <w:r>
        <w:t xml:space="preserve">legt. </w:t>
      </w:r>
    </w:p>
    <w:p w:rsidR="00877CB3" w:rsidRDefault="00877CB3" w:rsidP="00877CB3"/>
    <w:p w:rsidR="00877CB3" w:rsidRDefault="00877CB3" w:rsidP="00877CB3">
      <w:r w:rsidRPr="00CC7B6D">
        <w:t>Die Testfälle werden übersichtlich in einer Tabelle dargestellt. In dieser wird der Testfall mit Nummer und Titel angegeben. Zusätzlich sind das Datum des Tests, die Testperson sowie das Resultat festgehalten. Das Resultat hat die Optionen: „Wie erwartet“, „Nicht implementiert“ sowie „Funktioniert nicht“. „Wie erwartet“ wird nur vergeben, wenn der Testfall in den drei Browser Mozilla Firefox, Google Chrome und Microsoft Internet E</w:t>
      </w:r>
      <w:r w:rsidRPr="00CC7B6D">
        <w:t>x</w:t>
      </w:r>
      <w:r w:rsidRPr="00CC7B6D">
        <w:t>plorer erfolgreich war. Die Testfälle werden ebenfalls separat in Testprotokollen festg</w:t>
      </w:r>
      <w:r w:rsidRPr="00CC7B6D">
        <w:t>e</w:t>
      </w:r>
      <w:r w:rsidRPr="00CC7B6D">
        <w:t>halten.</w:t>
      </w:r>
    </w:p>
    <w:p w:rsidR="00877CB3" w:rsidRDefault="00877CB3" w:rsidP="00F2238D"/>
    <w:p w:rsidR="00877CB3" w:rsidRDefault="00877CB3" w:rsidP="00877CB3">
      <w:pPr>
        <w:pStyle w:val="berschrift3"/>
      </w:pPr>
      <w:bookmarkStart w:id="16" w:name="_Toc447699426"/>
      <w:r>
        <w:t>Versionsverwaltung</w:t>
      </w:r>
      <w:bookmarkEnd w:id="16"/>
    </w:p>
    <w:p w:rsidR="00877CB3" w:rsidRDefault="00877CB3" w:rsidP="00F2238D">
      <w:r>
        <w:t xml:space="preserve">Die Versionsverwaltung wird mit einem </w:t>
      </w:r>
      <w:proofErr w:type="spellStart"/>
      <w:r>
        <w:t>git</w:t>
      </w:r>
      <w:proofErr w:type="spellEnd"/>
      <w:r>
        <w:t xml:space="preserve"> GUI-Client erstellt.</w:t>
      </w:r>
    </w:p>
    <w:p w:rsidR="00877CB3" w:rsidRDefault="00877CB3" w:rsidP="00F2238D"/>
    <w:p w:rsidR="00877CB3" w:rsidRDefault="00877CB3" w:rsidP="00877CB3">
      <w:pPr>
        <w:pStyle w:val="berschrift3"/>
      </w:pPr>
      <w:bookmarkStart w:id="17" w:name="_Toc447699427"/>
      <w:r>
        <w:t>Abgrenzungen</w:t>
      </w:r>
      <w:bookmarkEnd w:id="17"/>
    </w:p>
    <w:p w:rsidR="00186595" w:rsidRDefault="00186595" w:rsidP="00186595">
      <w:pPr>
        <w:numPr>
          <w:ilvl w:val="0"/>
          <w:numId w:val="16"/>
        </w:numPr>
        <w:tabs>
          <w:tab w:val="clear" w:pos="1429"/>
          <w:tab w:val="num" w:pos="357"/>
        </w:tabs>
        <w:ind w:left="357"/>
      </w:pPr>
      <w:r>
        <w:t xml:space="preserve">Installation und Wartung von Hard- und Software ist nicht Teil der Prüfung. </w:t>
      </w:r>
    </w:p>
    <w:p w:rsidR="00186595" w:rsidRDefault="00186595" w:rsidP="00186595">
      <w:pPr>
        <w:numPr>
          <w:ilvl w:val="0"/>
          <w:numId w:val="16"/>
        </w:numPr>
        <w:tabs>
          <w:tab w:val="clear" w:pos="1429"/>
          <w:tab w:val="num" w:pos="357"/>
        </w:tabs>
        <w:ind w:left="357"/>
      </w:pPr>
      <w:r>
        <w:t xml:space="preserve">Verwendung des Frameworks Bootstrap. </w:t>
      </w:r>
    </w:p>
    <w:p w:rsidR="00186595" w:rsidRDefault="00186595" w:rsidP="00186595">
      <w:pPr>
        <w:numPr>
          <w:ilvl w:val="0"/>
          <w:numId w:val="16"/>
        </w:numPr>
        <w:tabs>
          <w:tab w:val="clear" w:pos="1429"/>
          <w:tab w:val="num" w:pos="357"/>
        </w:tabs>
        <w:ind w:left="357"/>
      </w:pPr>
      <w:r>
        <w:t xml:space="preserve">Die Applikation ist so entwickelt, dass es auf den gängigen Browsern auf einem Desktop funktioniert, jedoch nicht auf Tablets und Smartphones. </w:t>
      </w:r>
    </w:p>
    <w:p w:rsidR="00186595" w:rsidRDefault="00186595" w:rsidP="00186595"/>
    <w:p w:rsidR="00186595" w:rsidRDefault="0045286B" w:rsidP="0045286B">
      <w:pPr>
        <w:pStyle w:val="berschrift3"/>
      </w:pPr>
      <w:bookmarkStart w:id="18" w:name="_Toc447699428"/>
      <w:r>
        <w:t>Zeitplan</w:t>
      </w:r>
      <w:bookmarkEnd w:id="18"/>
    </w:p>
    <w:p w:rsidR="0045286B" w:rsidRDefault="0045286B" w:rsidP="0045286B">
      <w:r>
        <w:t>Der Zeitplan und die beschriebenen Arbeitsschritte können sich noch ändern. An der Dokumentation wird jeden Tag gearbeitet.</w:t>
      </w:r>
    </w:p>
    <w:p w:rsidR="0045286B" w:rsidRPr="00CC7B6D" w:rsidRDefault="0045286B" w:rsidP="00186595"/>
    <w:p w:rsidR="0045286B" w:rsidRDefault="0045286B" w:rsidP="0045286B">
      <w:pPr>
        <w:pStyle w:val="berschrift4"/>
      </w:pPr>
      <w:bookmarkStart w:id="19" w:name="_Toc447699429"/>
      <w:r w:rsidRPr="00CC7B6D">
        <w:t>Initialisierung (Montag, 04.04.2016)</w:t>
      </w:r>
      <w:bookmarkEnd w:id="19"/>
      <w:r w:rsidRPr="00CC7B6D">
        <w:t xml:space="preserve"> </w:t>
      </w:r>
    </w:p>
    <w:p w:rsidR="0045286B" w:rsidRDefault="0045286B" w:rsidP="0045286B">
      <w:r>
        <w:t>Grundgerüst der Dokumentation, erste Texte erstellen, GIT einrichten</w:t>
      </w:r>
    </w:p>
    <w:p w:rsidR="0045286B" w:rsidRDefault="0045286B" w:rsidP="0045286B">
      <w:r>
        <w:t xml:space="preserve"> </w:t>
      </w:r>
    </w:p>
    <w:p w:rsidR="0045286B" w:rsidRPr="00CC7B6D" w:rsidRDefault="0045286B" w:rsidP="0045286B">
      <w:pPr>
        <w:pStyle w:val="berschrift4"/>
      </w:pPr>
      <w:bookmarkStart w:id="20" w:name="_Toc447699430"/>
      <w:r w:rsidRPr="00CC7B6D">
        <w:t>Analyse (Dienstag, 05.04.2016)</w:t>
      </w:r>
      <w:bookmarkEnd w:id="20"/>
      <w:r w:rsidRPr="00CC7B6D">
        <w:t xml:space="preserve"> </w:t>
      </w:r>
    </w:p>
    <w:p w:rsidR="0045286B" w:rsidRDefault="0045286B" w:rsidP="0045286B">
      <w:r>
        <w:t>Analyse der Webseite, Erstellung der Testfälle</w:t>
      </w:r>
    </w:p>
    <w:p w:rsidR="00877CB3" w:rsidRDefault="00877CB3" w:rsidP="00F2238D"/>
    <w:p w:rsidR="00877CB3" w:rsidRDefault="0045286B" w:rsidP="0045286B">
      <w:pPr>
        <w:pStyle w:val="berschrift4"/>
      </w:pPr>
      <w:bookmarkStart w:id="21" w:name="_Toc447699431"/>
      <w:r>
        <w:t>Entwurf (Mittwoch, 06.04.2016)</w:t>
      </w:r>
      <w:bookmarkEnd w:id="21"/>
    </w:p>
    <w:p w:rsidR="0045286B" w:rsidRDefault="0045286B" w:rsidP="0045286B">
      <w:r>
        <w:t xml:space="preserve">Erstellung des Webseitenlayouts. </w:t>
      </w:r>
    </w:p>
    <w:p w:rsidR="00877CB3" w:rsidRDefault="00877CB3" w:rsidP="00F2238D"/>
    <w:p w:rsidR="00877CB3" w:rsidRDefault="0045286B" w:rsidP="0045286B">
      <w:pPr>
        <w:pStyle w:val="berschrift4"/>
      </w:pPr>
      <w:bookmarkStart w:id="22" w:name="_Toc447699432"/>
      <w:r>
        <w:lastRenderedPageBreak/>
        <w:t xml:space="preserve">Implementierung </w:t>
      </w:r>
      <w:r w:rsidRPr="00CC7B6D">
        <w:rPr>
          <w:sz w:val="18"/>
          <w:szCs w:val="18"/>
        </w:rPr>
        <w:t>(</w:t>
      </w:r>
      <w:r>
        <w:t>Mittwoch, 06.04.2016 - Dienstag, 12.04.2016)</w:t>
      </w:r>
      <w:bookmarkEnd w:id="22"/>
    </w:p>
    <w:p w:rsidR="0045286B" w:rsidRDefault="0045286B" w:rsidP="0045286B">
      <w:r>
        <w:t>Implementierung der drei Komponenten Log-in, Benutzerverwaltung und Ticketverwa</w:t>
      </w:r>
      <w:r>
        <w:t>l</w:t>
      </w:r>
      <w:r>
        <w:t xml:space="preserve">tung. </w:t>
      </w:r>
    </w:p>
    <w:p w:rsidR="00AC0081" w:rsidRDefault="00AC0081" w:rsidP="00F2238D"/>
    <w:p w:rsidR="00AC0081" w:rsidRDefault="0045286B" w:rsidP="0045286B">
      <w:pPr>
        <w:pStyle w:val="berschrift4"/>
      </w:pPr>
      <w:bookmarkStart w:id="23" w:name="_Toc447699433"/>
      <w:r>
        <w:t>Testing (Montag, 11.04.2016 - Dienstag, 13.04.2016)</w:t>
      </w:r>
      <w:bookmarkEnd w:id="23"/>
    </w:p>
    <w:p w:rsidR="0045286B" w:rsidRDefault="0045286B" w:rsidP="0045286B">
      <w:r>
        <w:t xml:space="preserve">Testen der Applikation und Erstellung des Testberichtes </w:t>
      </w:r>
    </w:p>
    <w:p w:rsidR="00AC0081" w:rsidRDefault="00AC0081" w:rsidP="00F2238D"/>
    <w:p w:rsidR="0045286B" w:rsidRPr="00F2238D" w:rsidRDefault="0045286B" w:rsidP="0045286B">
      <w:pPr>
        <w:pStyle w:val="berschrift4"/>
      </w:pPr>
      <w:bookmarkStart w:id="24" w:name="_Toc447699434"/>
      <w:r>
        <w:t>Abschlussphase (Montag, 13.04.2016 - Dienstag, 14.04.2016)</w:t>
      </w:r>
      <w:bookmarkEnd w:id="24"/>
    </w:p>
    <w:p w:rsidR="00F2238D" w:rsidRDefault="0045286B" w:rsidP="00F2238D">
      <w:r>
        <w:t>Abschluss der IPA-Dokumentation und des Benutzerhandbuches.</w:t>
      </w:r>
    </w:p>
    <w:p w:rsidR="0045286B" w:rsidRDefault="0045286B" w:rsidP="00F2238D"/>
    <w:p w:rsidR="0045286B" w:rsidRDefault="0045286B" w:rsidP="0045286B">
      <w:pPr>
        <w:pStyle w:val="berschrift4"/>
      </w:pPr>
      <w:bookmarkStart w:id="25" w:name="_Toc447699435"/>
      <w:proofErr w:type="spellStart"/>
      <w:r>
        <w:t>Buffer</w:t>
      </w:r>
      <w:proofErr w:type="spellEnd"/>
      <w:r>
        <w:t xml:space="preserve"> (Freitag, 15.04.2016)</w:t>
      </w:r>
      <w:bookmarkEnd w:id="25"/>
      <w:r>
        <w:t xml:space="preserve"> </w:t>
      </w:r>
    </w:p>
    <w:p w:rsidR="0045286B" w:rsidRDefault="0045286B" w:rsidP="00F2238D">
      <w:r>
        <w:t xml:space="preserve">Ein </w:t>
      </w:r>
      <w:proofErr w:type="spellStart"/>
      <w:r>
        <w:t>Buffertag</w:t>
      </w:r>
      <w:proofErr w:type="spellEnd"/>
      <w:r>
        <w:t xml:space="preserve"> für nötige Ergänzungen in der Dokumentation und der Programmierung.</w:t>
      </w:r>
    </w:p>
    <w:p w:rsidR="00043AA7" w:rsidRDefault="00043AA7" w:rsidP="00F2238D"/>
    <w:p w:rsidR="00043AA7" w:rsidRDefault="00043AA7" w:rsidP="00F2238D"/>
    <w:p w:rsidR="00043AA7" w:rsidRDefault="00043AA7" w:rsidP="00F2238D"/>
    <w:p w:rsidR="00043AA7" w:rsidRDefault="00043AA7" w:rsidP="00043AA7">
      <w:pPr>
        <w:pStyle w:val="berschrift3"/>
      </w:pPr>
      <w:bookmarkStart w:id="26" w:name="_Toc447533556"/>
      <w:bookmarkStart w:id="27" w:name="_Toc447699436"/>
      <w:r>
        <w:t>Mittel und Methoden</w:t>
      </w:r>
      <w:bookmarkEnd w:id="26"/>
      <w:bookmarkEnd w:id="27"/>
    </w:p>
    <w:p w:rsidR="00343B92" w:rsidRDefault="00043AA7" w:rsidP="00343B92">
      <w:pPr>
        <w:numPr>
          <w:ilvl w:val="0"/>
          <w:numId w:val="16"/>
        </w:numPr>
        <w:tabs>
          <w:tab w:val="clear" w:pos="1429"/>
          <w:tab w:val="num" w:pos="357"/>
        </w:tabs>
        <w:ind w:left="357"/>
      </w:pPr>
      <w:r>
        <w:t>PHP</w:t>
      </w:r>
    </w:p>
    <w:p w:rsidR="00043AA7" w:rsidRPr="00343B92" w:rsidRDefault="00043AA7" w:rsidP="00343B92">
      <w:pPr>
        <w:numPr>
          <w:ilvl w:val="0"/>
          <w:numId w:val="16"/>
        </w:numPr>
        <w:tabs>
          <w:tab w:val="clear" w:pos="1429"/>
          <w:tab w:val="num" w:pos="357"/>
        </w:tabs>
        <w:ind w:left="357"/>
      </w:pPr>
      <w:r w:rsidRPr="00343B92">
        <w:t>CSS</w:t>
      </w:r>
    </w:p>
    <w:p w:rsidR="00043AA7" w:rsidRDefault="00043AA7" w:rsidP="00343B92">
      <w:pPr>
        <w:numPr>
          <w:ilvl w:val="0"/>
          <w:numId w:val="16"/>
        </w:numPr>
        <w:tabs>
          <w:tab w:val="clear" w:pos="1429"/>
          <w:tab w:val="num" w:pos="357"/>
        </w:tabs>
        <w:ind w:left="357"/>
      </w:pPr>
      <w:r>
        <w:t>HTML</w:t>
      </w:r>
    </w:p>
    <w:p w:rsidR="00043AA7" w:rsidRDefault="00043AA7" w:rsidP="00343B92">
      <w:pPr>
        <w:numPr>
          <w:ilvl w:val="0"/>
          <w:numId w:val="16"/>
        </w:numPr>
        <w:tabs>
          <w:tab w:val="clear" w:pos="1429"/>
          <w:tab w:val="num" w:pos="357"/>
        </w:tabs>
        <w:ind w:left="357"/>
      </w:pPr>
      <w:r>
        <w:t>MySQL</w:t>
      </w:r>
    </w:p>
    <w:p w:rsidR="00043AA7" w:rsidRDefault="00043AA7" w:rsidP="00343B92">
      <w:pPr>
        <w:numPr>
          <w:ilvl w:val="0"/>
          <w:numId w:val="16"/>
        </w:numPr>
        <w:tabs>
          <w:tab w:val="clear" w:pos="1429"/>
          <w:tab w:val="num" w:pos="357"/>
        </w:tabs>
        <w:ind w:left="357"/>
      </w:pPr>
      <w:proofErr w:type="spellStart"/>
      <w:r>
        <w:t>Git</w:t>
      </w:r>
      <w:proofErr w:type="spellEnd"/>
    </w:p>
    <w:p w:rsidR="00043AA7" w:rsidRDefault="00343B92" w:rsidP="00343B92">
      <w:pPr>
        <w:numPr>
          <w:ilvl w:val="0"/>
          <w:numId w:val="16"/>
        </w:numPr>
        <w:tabs>
          <w:tab w:val="clear" w:pos="1429"/>
          <w:tab w:val="num" w:pos="357"/>
        </w:tabs>
        <w:ind w:left="357"/>
      </w:pPr>
      <w:proofErr w:type="spellStart"/>
      <w:r>
        <w:t>Eclipse</w:t>
      </w:r>
      <w:proofErr w:type="spellEnd"/>
    </w:p>
    <w:p w:rsidR="00343B92" w:rsidRDefault="00343B92" w:rsidP="00343B92"/>
    <w:p w:rsidR="00A430E1" w:rsidRDefault="00A430E1" w:rsidP="00A430E1">
      <w:pPr>
        <w:pStyle w:val="berschrift3"/>
      </w:pPr>
      <w:bookmarkStart w:id="28" w:name="_Toc447533557"/>
      <w:bookmarkStart w:id="29" w:name="_Toc447699437"/>
      <w:r w:rsidRPr="00A430E1">
        <w:t>Vorkenntnisse</w:t>
      </w:r>
      <w:bookmarkEnd w:id="28"/>
      <w:bookmarkEnd w:id="29"/>
    </w:p>
    <w:p w:rsidR="00A430E1" w:rsidRDefault="00A430E1" w:rsidP="00A430E1">
      <w:pPr>
        <w:numPr>
          <w:ilvl w:val="0"/>
          <w:numId w:val="16"/>
        </w:numPr>
        <w:tabs>
          <w:tab w:val="clear" w:pos="1429"/>
          <w:tab w:val="num" w:pos="357"/>
        </w:tabs>
        <w:ind w:left="357"/>
      </w:pPr>
      <w:r>
        <w:t>HTML &amp; CSS: 2 Jahre</w:t>
      </w:r>
    </w:p>
    <w:p w:rsidR="00A430E1" w:rsidRDefault="00A430E1" w:rsidP="00A430E1">
      <w:pPr>
        <w:numPr>
          <w:ilvl w:val="0"/>
          <w:numId w:val="16"/>
        </w:numPr>
        <w:tabs>
          <w:tab w:val="clear" w:pos="1429"/>
          <w:tab w:val="num" w:pos="357"/>
        </w:tabs>
        <w:ind w:left="357"/>
      </w:pPr>
      <w:r>
        <w:t>PHP: 2 Monate</w:t>
      </w:r>
    </w:p>
    <w:p w:rsidR="00A430E1" w:rsidRDefault="00A430E1" w:rsidP="00A430E1">
      <w:pPr>
        <w:numPr>
          <w:ilvl w:val="0"/>
          <w:numId w:val="16"/>
        </w:numPr>
        <w:tabs>
          <w:tab w:val="clear" w:pos="1429"/>
          <w:tab w:val="num" w:pos="357"/>
        </w:tabs>
        <w:ind w:left="357"/>
      </w:pPr>
      <w:r>
        <w:t>MySQL: Basiswissen</w:t>
      </w:r>
    </w:p>
    <w:p w:rsidR="00A430E1" w:rsidRPr="00F160EA" w:rsidRDefault="00A430E1" w:rsidP="00156967"/>
    <w:p w:rsidR="00A430E1" w:rsidRDefault="00A430E1" w:rsidP="00A430E1">
      <w:pPr>
        <w:pStyle w:val="berschrift3"/>
      </w:pPr>
      <w:bookmarkStart w:id="30" w:name="_Toc447533558"/>
      <w:bookmarkStart w:id="31" w:name="_Toc447699438"/>
      <w:r w:rsidRPr="00A430E1">
        <w:t>Vorarbeiten</w:t>
      </w:r>
      <w:bookmarkEnd w:id="30"/>
      <w:bookmarkEnd w:id="31"/>
    </w:p>
    <w:p w:rsidR="00A430E1" w:rsidRDefault="00A430E1" w:rsidP="00A430E1">
      <w:pPr>
        <w:numPr>
          <w:ilvl w:val="0"/>
          <w:numId w:val="16"/>
        </w:numPr>
        <w:tabs>
          <w:tab w:val="clear" w:pos="1429"/>
          <w:tab w:val="num" w:pos="357"/>
        </w:tabs>
        <w:ind w:left="357"/>
      </w:pPr>
      <w:r>
        <w:t>Es werden im Voraus die Dokumentvorlagen für die Dokumentation der Prüfung vorbereitet, damit ab dem ersten Tag bereits dokumentiert werden kann.</w:t>
      </w:r>
    </w:p>
    <w:p w:rsidR="00A430E1" w:rsidRDefault="00A430E1" w:rsidP="00A430E1">
      <w:pPr>
        <w:numPr>
          <w:ilvl w:val="0"/>
          <w:numId w:val="16"/>
        </w:numPr>
        <w:tabs>
          <w:tab w:val="clear" w:pos="1429"/>
          <w:tab w:val="num" w:pos="357"/>
        </w:tabs>
        <w:ind w:left="357"/>
      </w:pPr>
      <w:r>
        <w:t>Erstellung einer statischen Website mit Referenzlayout.</w:t>
      </w:r>
    </w:p>
    <w:p w:rsidR="00A430E1" w:rsidRDefault="00A430E1" w:rsidP="00A430E1">
      <w:pPr>
        <w:numPr>
          <w:ilvl w:val="0"/>
          <w:numId w:val="16"/>
        </w:numPr>
        <w:tabs>
          <w:tab w:val="clear" w:pos="1429"/>
          <w:tab w:val="num" w:pos="357"/>
        </w:tabs>
        <w:ind w:left="357"/>
      </w:pPr>
      <w:r>
        <w:t>Die Datenbank wird im Voraus geplant und erstellt.</w:t>
      </w:r>
    </w:p>
    <w:p w:rsidR="00A430E1" w:rsidRPr="00F160EA" w:rsidRDefault="00A430E1" w:rsidP="00156967"/>
    <w:p w:rsidR="00A430E1" w:rsidRDefault="00A430E1" w:rsidP="00A430E1">
      <w:pPr>
        <w:pStyle w:val="berschrift3"/>
      </w:pPr>
      <w:bookmarkStart w:id="32" w:name="_Toc447533559"/>
      <w:bookmarkStart w:id="33" w:name="_Toc447699439"/>
      <w:r>
        <w:t xml:space="preserve">Neue </w:t>
      </w:r>
      <w:r w:rsidRPr="00A430E1">
        <w:t>Lerninhalte</w:t>
      </w:r>
      <w:bookmarkEnd w:id="32"/>
      <w:bookmarkEnd w:id="33"/>
    </w:p>
    <w:p w:rsidR="00A430E1" w:rsidRDefault="00A430E1" w:rsidP="00A430E1">
      <w:pPr>
        <w:numPr>
          <w:ilvl w:val="0"/>
          <w:numId w:val="16"/>
        </w:numPr>
        <w:tabs>
          <w:tab w:val="clear" w:pos="1429"/>
          <w:tab w:val="num" w:pos="357"/>
        </w:tabs>
        <w:ind w:left="357"/>
      </w:pPr>
      <w:r>
        <w:t>PHP Log-in mit Usermanagement</w:t>
      </w:r>
    </w:p>
    <w:p w:rsidR="00A430E1" w:rsidRDefault="00A430E1" w:rsidP="00A430E1">
      <w:pPr>
        <w:numPr>
          <w:ilvl w:val="0"/>
          <w:numId w:val="16"/>
        </w:numPr>
        <w:tabs>
          <w:tab w:val="clear" w:pos="1429"/>
          <w:tab w:val="num" w:pos="357"/>
        </w:tabs>
        <w:ind w:left="357"/>
      </w:pPr>
      <w:r>
        <w:t>PHP in Verbindung mit MySQL</w:t>
      </w:r>
    </w:p>
    <w:p w:rsidR="00156967" w:rsidRPr="00F160EA" w:rsidRDefault="00A430E1" w:rsidP="00156967">
      <w:pPr>
        <w:numPr>
          <w:ilvl w:val="0"/>
          <w:numId w:val="16"/>
        </w:numPr>
        <w:tabs>
          <w:tab w:val="clear" w:pos="1429"/>
          <w:tab w:val="num" w:pos="357"/>
        </w:tabs>
        <w:ind w:left="357"/>
      </w:pPr>
      <w:r>
        <w:t>PHP E-Mail Versand</w:t>
      </w:r>
    </w:p>
    <w:p w:rsidR="00F2238D" w:rsidRDefault="00F2238D" w:rsidP="00A430E1"/>
    <w:p w:rsidR="00EF254F" w:rsidRDefault="00EF254F" w:rsidP="00EF254F">
      <w:pPr>
        <w:pStyle w:val="berschrift2"/>
      </w:pPr>
      <w:bookmarkStart w:id="34" w:name="_Toc447699440"/>
      <w:r>
        <w:lastRenderedPageBreak/>
        <w:t>Projektorganisation</w:t>
      </w:r>
      <w:bookmarkEnd w:id="34"/>
    </w:p>
    <w:p w:rsidR="00EF254F" w:rsidRDefault="00156967" w:rsidP="00EF254F">
      <w:pPr>
        <w:pStyle w:val="berschrift3"/>
      </w:pPr>
      <w:bookmarkStart w:id="35" w:name="_Toc447699441"/>
      <w:r>
        <w:t>Projektm</w:t>
      </w:r>
      <w:r w:rsidR="00EF254F">
        <w:t>anagementmethode</w:t>
      </w:r>
      <w:bookmarkEnd w:id="35"/>
    </w:p>
    <w:p w:rsidR="00903B9D" w:rsidRDefault="001179AE" w:rsidP="00903B9D">
      <w:r>
        <w:t>Der Auftrag</w:t>
      </w:r>
      <w:r w:rsidR="0075671F">
        <w:t xml:space="preserve"> ist mit knapp zwei Wochen als kleines Projekt anzusehen. Das Wasserfall-Modell</w:t>
      </w:r>
      <w:r>
        <w:t xml:space="preserve"> ist ideal für diese Art von Projekt. Die klare </w:t>
      </w:r>
      <w:r w:rsidR="00827A7C">
        <w:t>Einteilung</w:t>
      </w:r>
      <w:r>
        <w:t xml:space="preserve"> in Phasen und </w:t>
      </w:r>
      <w:r w:rsidR="00827A7C">
        <w:t>komplexe</w:t>
      </w:r>
      <w:r>
        <w:t xml:space="preserve"> Struktur</w:t>
      </w:r>
      <w:r w:rsidR="00FF2155">
        <w:t>en</w:t>
      </w:r>
      <w:r>
        <w:t xml:space="preserve"> mach</w:t>
      </w:r>
      <w:r w:rsidR="00FF2155">
        <w:t>t</w:t>
      </w:r>
      <w:r>
        <w:t xml:space="preserve"> das Modell übersichtlich. </w:t>
      </w:r>
      <w:r w:rsidR="005C6D6B">
        <w:t xml:space="preserve">Das IPERKA-Modell wäre eine Alternative </w:t>
      </w:r>
      <w:r w:rsidR="00015981">
        <w:t>gewesen. Dieses</w:t>
      </w:r>
      <w:r w:rsidR="005C6D6B">
        <w:t xml:space="preserve"> wurde in der Schule auch </w:t>
      </w:r>
      <w:r w:rsidR="00015981">
        <w:t>als Alternative beworben. M</w:t>
      </w:r>
      <w:r w:rsidR="005C6D6B">
        <w:t xml:space="preserve">angels </w:t>
      </w:r>
      <w:r w:rsidR="00015981">
        <w:t>Kenn</w:t>
      </w:r>
      <w:r w:rsidR="00015981">
        <w:t>t</w:t>
      </w:r>
      <w:r w:rsidR="00015981">
        <w:t>nisse und Sicherheit in dieser Methode</w:t>
      </w:r>
      <w:r>
        <w:t xml:space="preserve"> </w:t>
      </w:r>
      <w:r w:rsidR="005C6D6B">
        <w:t>wurde</w:t>
      </w:r>
      <w:r w:rsidR="00015981">
        <w:t xml:space="preserve"> </w:t>
      </w:r>
      <w:r>
        <w:t xml:space="preserve">dann </w:t>
      </w:r>
      <w:r w:rsidR="00015981">
        <w:t>schliesslich das Wasserfall-Modell gewählt.</w:t>
      </w:r>
    </w:p>
    <w:p w:rsidR="00156967" w:rsidRDefault="00156967" w:rsidP="00156967">
      <w:pPr>
        <w:pStyle w:val="Default"/>
        <w:rPr>
          <w:rFonts w:ascii="Arial" w:hAnsi="Arial" w:cs="Times New Roman"/>
          <w:color w:val="auto"/>
          <w:spacing w:val="4"/>
          <w:kern w:val="16"/>
          <w:sz w:val="22"/>
          <w:szCs w:val="20"/>
        </w:rPr>
      </w:pPr>
    </w:p>
    <w:p w:rsidR="00903B9D" w:rsidRDefault="005E2BBC" w:rsidP="00156967">
      <w:pPr>
        <w:pStyle w:val="Default"/>
        <w:rPr>
          <w:rFonts w:ascii="Arial" w:hAnsi="Arial" w:cs="Times New Roman"/>
          <w:color w:val="auto"/>
          <w:spacing w:val="4"/>
          <w:kern w:val="16"/>
          <w:sz w:val="22"/>
          <w:szCs w:val="20"/>
        </w:rPr>
      </w:pPr>
      <w:r>
        <w:rPr>
          <w:rFonts w:ascii="Arial" w:hAnsi="Arial" w:cs="Times New Roman"/>
          <w:color w:val="auto"/>
          <w:spacing w:val="4"/>
          <w:kern w:val="16"/>
          <w:sz w:val="22"/>
          <w:szCs w:val="20"/>
        </w:rPr>
        <w:t>Das Wasserfall-</w:t>
      </w:r>
      <w:r w:rsidR="00DF1B3D">
        <w:rPr>
          <w:rFonts w:ascii="Arial" w:hAnsi="Arial" w:cs="Times New Roman"/>
          <w:color w:val="auto"/>
          <w:spacing w:val="4"/>
          <w:kern w:val="16"/>
          <w:sz w:val="22"/>
          <w:szCs w:val="20"/>
        </w:rPr>
        <w:t>Modell wurde in die folgenden P</w:t>
      </w:r>
      <w:r w:rsidR="00903B9D">
        <w:rPr>
          <w:rFonts w:ascii="Arial" w:hAnsi="Arial" w:cs="Times New Roman"/>
          <w:color w:val="auto"/>
          <w:spacing w:val="4"/>
          <w:kern w:val="16"/>
          <w:sz w:val="22"/>
          <w:szCs w:val="20"/>
        </w:rPr>
        <w:t xml:space="preserve">hasen </w:t>
      </w:r>
      <w:r w:rsidR="00DF1B3D">
        <w:rPr>
          <w:rFonts w:ascii="Arial" w:hAnsi="Arial" w:cs="Times New Roman"/>
          <w:color w:val="auto"/>
          <w:spacing w:val="4"/>
          <w:kern w:val="16"/>
          <w:sz w:val="22"/>
          <w:szCs w:val="20"/>
        </w:rPr>
        <w:t>unterteilt</w:t>
      </w:r>
      <w:r w:rsidR="00903B9D">
        <w:rPr>
          <w:rFonts w:ascii="Arial" w:hAnsi="Arial" w:cs="Times New Roman"/>
          <w:color w:val="auto"/>
          <w:spacing w:val="4"/>
          <w:kern w:val="16"/>
          <w:sz w:val="22"/>
          <w:szCs w:val="20"/>
        </w:rPr>
        <w:t>:</w:t>
      </w:r>
    </w:p>
    <w:p w:rsidR="00903B9D" w:rsidRDefault="00903B9D" w:rsidP="00156967">
      <w:pPr>
        <w:pStyle w:val="Default"/>
        <w:rPr>
          <w:sz w:val="22"/>
          <w:szCs w:val="22"/>
        </w:rPr>
      </w:pPr>
    </w:p>
    <w:p w:rsidR="00156967" w:rsidRDefault="00903B9D" w:rsidP="00195729">
      <w:pPr>
        <w:pStyle w:val="berschrift4"/>
      </w:pPr>
      <w:bookmarkStart w:id="36" w:name="_Toc447699442"/>
      <w:r>
        <w:t>Initialisierungsphase</w:t>
      </w:r>
      <w:bookmarkEnd w:id="36"/>
    </w:p>
    <w:p w:rsidR="00437533" w:rsidRDefault="00BC6ACA" w:rsidP="00903B9D">
      <w:r>
        <w:t xml:space="preserve">In dieser Phase werden die Vorbereitungen für das anschliessende Projekt getroffen. Beispielsweise </w:t>
      </w:r>
      <w:r w:rsidRPr="00295D45">
        <w:t>wird</w:t>
      </w:r>
      <w:r w:rsidRPr="00295D45">
        <w:rPr>
          <w:color w:val="FF0000"/>
        </w:rPr>
        <w:t xml:space="preserve"> </w:t>
      </w:r>
      <w:r>
        <w:t xml:space="preserve">die Grundstruktur der Dokumentation </w:t>
      </w:r>
      <w:r w:rsidR="00295D45">
        <w:t>und ein Zeitplan erstellt</w:t>
      </w:r>
      <w:r>
        <w:t xml:space="preserve">, </w:t>
      </w:r>
      <w:r w:rsidR="00295D45">
        <w:t>s</w:t>
      </w:r>
      <w:r w:rsidR="00295D45">
        <w:t>o</w:t>
      </w:r>
      <w:r w:rsidR="00295D45">
        <w:t>wie eine Back-up-Lösung angelegt</w:t>
      </w:r>
    </w:p>
    <w:p w:rsidR="00295D45" w:rsidRDefault="00295D45" w:rsidP="00903B9D"/>
    <w:p w:rsidR="00156967" w:rsidRDefault="00156967" w:rsidP="00195729">
      <w:pPr>
        <w:pStyle w:val="berschrift4"/>
      </w:pPr>
      <w:bookmarkStart w:id="37" w:name="_Toc447699443"/>
      <w:r>
        <w:t>Analysephase</w:t>
      </w:r>
      <w:bookmarkEnd w:id="37"/>
    </w:p>
    <w:p w:rsidR="00437533" w:rsidRPr="00437533" w:rsidRDefault="00437533" w:rsidP="00437533">
      <w:r>
        <w:t xml:space="preserve">Die Ausgangssituation wird genauer </w:t>
      </w:r>
      <w:r w:rsidR="005C250C">
        <w:t xml:space="preserve">analysiert und mit Text und Grafiken </w:t>
      </w:r>
      <w:r>
        <w:t>beschrieben</w:t>
      </w:r>
      <w:r w:rsidR="005C250C">
        <w:t>. Mit</w:t>
      </w:r>
      <w:r>
        <w:t xml:space="preserve"> einem Soll / Ist Ver</w:t>
      </w:r>
      <w:r w:rsidR="005C250C">
        <w:t>gleich und einer Risikoanalyse werden mögliche Gefahren ide</w:t>
      </w:r>
      <w:r w:rsidR="005C250C">
        <w:t>n</w:t>
      </w:r>
      <w:r w:rsidR="005C250C">
        <w:t xml:space="preserve">tifiziert, um diese in den weiteren Phasen umgehen zu können und die Planung und </w:t>
      </w:r>
      <w:r w:rsidR="00DB3F02">
        <w:t>Umsetzung</w:t>
      </w:r>
      <w:r w:rsidR="005C250C">
        <w:t xml:space="preserve"> zu erleichtern</w:t>
      </w:r>
      <w:r w:rsidR="00DB3F02">
        <w:t>.</w:t>
      </w:r>
    </w:p>
    <w:p w:rsidR="00195729" w:rsidRDefault="00195729" w:rsidP="00156967">
      <w:pPr>
        <w:pStyle w:val="Default"/>
        <w:spacing w:after="57"/>
        <w:rPr>
          <w:sz w:val="22"/>
          <w:szCs w:val="22"/>
        </w:rPr>
      </w:pPr>
    </w:p>
    <w:p w:rsidR="00156967" w:rsidRDefault="00156967" w:rsidP="00195729">
      <w:pPr>
        <w:pStyle w:val="berschrift4"/>
      </w:pPr>
      <w:bookmarkStart w:id="38" w:name="_Toc447699444"/>
      <w:r>
        <w:t>Entwurfsphase</w:t>
      </w:r>
      <w:bookmarkEnd w:id="38"/>
    </w:p>
    <w:p w:rsidR="00A25B91" w:rsidRPr="00A25B91" w:rsidRDefault="00A25B91" w:rsidP="00A25B91">
      <w:r>
        <w:t>In der Entwurfsphase werden vorgehende Diagramme und Konzepte erweitert. Ebenso wird ein GUI-Entwurf erstellt. Aufgrund diesem wird dann die Implementation geplant und das Benutzerhandbuch geschrieben.</w:t>
      </w:r>
    </w:p>
    <w:p w:rsidR="00195729" w:rsidRDefault="00195729" w:rsidP="00156967">
      <w:pPr>
        <w:pStyle w:val="Default"/>
        <w:spacing w:after="57"/>
        <w:rPr>
          <w:sz w:val="22"/>
          <w:szCs w:val="22"/>
        </w:rPr>
      </w:pPr>
    </w:p>
    <w:p w:rsidR="00156967" w:rsidRDefault="00903B9D" w:rsidP="00195729">
      <w:pPr>
        <w:pStyle w:val="berschrift4"/>
      </w:pPr>
      <w:bookmarkStart w:id="39" w:name="_Toc447699445"/>
      <w:r>
        <w:t>Implementierungsphase</w:t>
      </w:r>
      <w:bookmarkEnd w:id="39"/>
    </w:p>
    <w:p w:rsidR="00437533" w:rsidRPr="00437533" w:rsidRDefault="00437533" w:rsidP="00437533">
      <w:r>
        <w:t xml:space="preserve">In der Implementierungsphase wird das </w:t>
      </w:r>
      <w:r w:rsidR="008D38EE">
        <w:t xml:space="preserve">Projekt, welches </w:t>
      </w:r>
      <w:r>
        <w:t xml:space="preserve">in den </w:t>
      </w:r>
      <w:r w:rsidR="008526B5">
        <w:t>vorigen</w:t>
      </w:r>
      <w:r w:rsidR="008D38EE">
        <w:t xml:space="preserve"> </w:t>
      </w:r>
      <w:r>
        <w:t xml:space="preserve">Phasen </w:t>
      </w:r>
      <w:r w:rsidR="008D38EE">
        <w:t>g</w:t>
      </w:r>
      <w:r w:rsidR="00FF2155">
        <w:t>e</w:t>
      </w:r>
      <w:r w:rsidR="008D38EE">
        <w:t>plant wurde,</w:t>
      </w:r>
      <w:r>
        <w:t xml:space="preserve"> umgesetzt.</w:t>
      </w:r>
    </w:p>
    <w:p w:rsidR="00195729" w:rsidRDefault="00195729" w:rsidP="00156967">
      <w:pPr>
        <w:pStyle w:val="Default"/>
        <w:spacing w:after="57"/>
        <w:rPr>
          <w:sz w:val="22"/>
          <w:szCs w:val="22"/>
        </w:rPr>
      </w:pPr>
    </w:p>
    <w:p w:rsidR="00156967" w:rsidRDefault="00903B9D" w:rsidP="00195729">
      <w:pPr>
        <w:pStyle w:val="berschrift4"/>
      </w:pPr>
      <w:bookmarkStart w:id="40" w:name="_Toc447699446"/>
      <w:proofErr w:type="spellStart"/>
      <w:r>
        <w:t>Testingphase</w:t>
      </w:r>
      <w:bookmarkEnd w:id="40"/>
      <w:proofErr w:type="spellEnd"/>
    </w:p>
    <w:p w:rsidR="00156967" w:rsidRPr="00903B9D" w:rsidRDefault="00437533" w:rsidP="00903B9D">
      <w:pPr>
        <w:rPr>
          <w:color w:val="FF0000"/>
        </w:rPr>
      </w:pPr>
      <w:r w:rsidRPr="00437533">
        <w:t>In d</w:t>
      </w:r>
      <w:r>
        <w:t>ie</w:t>
      </w:r>
      <w:r w:rsidRPr="00437533">
        <w:t xml:space="preserve">ser Phase wird die Qualitätssicherung </w:t>
      </w:r>
      <w:r>
        <w:t xml:space="preserve">sichergestellt. Aufgrund </w:t>
      </w:r>
      <w:r w:rsidR="007E6139">
        <w:t>eines Test</w:t>
      </w:r>
      <w:r w:rsidR="00FF2155">
        <w:t>k</w:t>
      </w:r>
      <w:r w:rsidR="007E6139">
        <w:t>o</w:t>
      </w:r>
      <w:r w:rsidR="00FF2155">
        <w:t>n</w:t>
      </w:r>
      <w:r w:rsidR="007E6139">
        <w:t>zepts</w:t>
      </w:r>
      <w:r>
        <w:t xml:space="preserve"> wird ein </w:t>
      </w:r>
      <w:r w:rsidR="007E6139">
        <w:t>Test-Szenario</w:t>
      </w:r>
      <w:r>
        <w:t xml:space="preserve"> erstellt. Auf diesem basieren </w:t>
      </w:r>
      <w:r w:rsidR="007E6139">
        <w:t xml:space="preserve">Testfälle, mit denen man die Software auf ihre Funktionen testet und auswertet. Diese werden in </w:t>
      </w:r>
      <w:r w:rsidR="00EE495C">
        <w:t>Test</w:t>
      </w:r>
      <w:r w:rsidR="00531243">
        <w:t>-</w:t>
      </w:r>
      <w:r w:rsidR="00EE495C">
        <w:t>Protokollen</w:t>
      </w:r>
      <w:r w:rsidR="007E6139">
        <w:t xml:space="preserve"> festgehalten.</w:t>
      </w:r>
    </w:p>
    <w:p w:rsidR="00BB7B13" w:rsidRPr="00903B9D" w:rsidRDefault="00BB7B13" w:rsidP="00156967">
      <w:pPr>
        <w:pStyle w:val="Default"/>
        <w:spacing w:after="57"/>
        <w:rPr>
          <w:color w:val="FF0000"/>
          <w:sz w:val="22"/>
          <w:szCs w:val="22"/>
        </w:rPr>
      </w:pPr>
    </w:p>
    <w:p w:rsidR="00156967" w:rsidRDefault="00903B9D" w:rsidP="00195729">
      <w:pPr>
        <w:pStyle w:val="berschrift4"/>
      </w:pPr>
      <w:bookmarkStart w:id="41" w:name="_Toc447699447"/>
      <w:r>
        <w:t>Abschlussphase</w:t>
      </w:r>
      <w:bookmarkEnd w:id="41"/>
    </w:p>
    <w:p w:rsidR="007E6139" w:rsidRDefault="001E0029" w:rsidP="00903B9D">
      <w:r>
        <w:t>In der Abschlussphase werden</w:t>
      </w:r>
      <w:r w:rsidR="007E6139" w:rsidRPr="00EE495C">
        <w:t xml:space="preserve"> die le</w:t>
      </w:r>
      <w:r w:rsidR="00531243">
        <w:t>t</w:t>
      </w:r>
      <w:r w:rsidR="007E6139" w:rsidRPr="00EE495C">
        <w:t>z</w:t>
      </w:r>
      <w:r w:rsidR="00531243">
        <w:t>t</w:t>
      </w:r>
      <w:r w:rsidR="007E6139" w:rsidRPr="00EE495C">
        <w:t xml:space="preserve">en Arbeiten an dem Projekt beendet. </w:t>
      </w:r>
      <w:r>
        <w:t>D</w:t>
      </w:r>
      <w:r w:rsidR="007E6139" w:rsidRPr="00EE495C">
        <w:t>ie D</w:t>
      </w:r>
      <w:r w:rsidR="007E6139" w:rsidRPr="00EE495C">
        <w:t>o</w:t>
      </w:r>
      <w:r w:rsidR="007E6139" w:rsidRPr="00EE495C">
        <w:t xml:space="preserve">kumentation </w:t>
      </w:r>
      <w:r>
        <w:t xml:space="preserve">wird auf Orthographie und </w:t>
      </w:r>
      <w:r w:rsidR="00531243" w:rsidRPr="00EE495C">
        <w:t>Grammatik</w:t>
      </w:r>
      <w:r w:rsidR="007E6139" w:rsidRPr="00EE495C">
        <w:t xml:space="preserve"> geprüft</w:t>
      </w:r>
      <w:r>
        <w:t>, und</w:t>
      </w:r>
      <w:r w:rsidR="00DB081C">
        <w:t xml:space="preserve"> </w:t>
      </w:r>
      <w:r w:rsidR="007E6139" w:rsidRPr="00EE495C">
        <w:t>die letz</w:t>
      </w:r>
      <w:r w:rsidR="00531243">
        <w:t>t</w:t>
      </w:r>
      <w:r w:rsidR="007E6139" w:rsidRPr="00EE495C">
        <w:t xml:space="preserve">en Dokumente </w:t>
      </w:r>
      <w:r>
        <w:lastRenderedPageBreak/>
        <w:t xml:space="preserve">werden </w:t>
      </w:r>
      <w:r w:rsidR="007E6139" w:rsidRPr="00EE495C">
        <w:t xml:space="preserve">geschrieben und der </w:t>
      </w:r>
      <w:r w:rsidR="00EE495C" w:rsidRPr="00EE495C">
        <w:t>Kriterienkatalog</w:t>
      </w:r>
      <w:r w:rsidR="007E6139" w:rsidRPr="00EE495C">
        <w:t xml:space="preserve"> überprüft. </w:t>
      </w:r>
      <w:r w:rsidR="00EE495C">
        <w:t>Am Schluss w</w:t>
      </w:r>
      <w:r w:rsidR="007E6139" w:rsidRPr="00EE495C">
        <w:t>i</w:t>
      </w:r>
      <w:r w:rsidR="00EE495C">
        <w:t>rd ein ausführl</w:t>
      </w:r>
      <w:r w:rsidR="00EE495C">
        <w:t>i</w:t>
      </w:r>
      <w:r w:rsidR="00EE495C">
        <w:t xml:space="preserve">cher Rückblick </w:t>
      </w:r>
      <w:r w:rsidR="007E6139" w:rsidRPr="00EE495C">
        <w:t xml:space="preserve">auf das </w:t>
      </w:r>
      <w:r w:rsidR="00EE495C" w:rsidRPr="00EE495C">
        <w:t>Projekt</w:t>
      </w:r>
      <w:r w:rsidR="007E6139" w:rsidRPr="00EE495C">
        <w:t xml:space="preserve"> verfasst.</w:t>
      </w:r>
    </w:p>
    <w:p w:rsidR="00DB081C" w:rsidRPr="00EE495C" w:rsidRDefault="00DB081C" w:rsidP="00903B9D"/>
    <w:p w:rsidR="00DF1FD3" w:rsidRDefault="006F6734" w:rsidP="00D34D15">
      <w:pPr>
        <w:pStyle w:val="berschrift3"/>
      </w:pPr>
      <w:bookmarkStart w:id="42" w:name="_Toc447699448"/>
      <w:r w:rsidRPr="006F6734">
        <w:t>Zeitplan</w:t>
      </w:r>
      <w:bookmarkEnd w:id="42"/>
    </w:p>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Pr="00DF1FD3" w:rsidRDefault="00DF1FD3" w:rsidP="00DF1FD3"/>
    <w:p w:rsidR="00D34D15" w:rsidRPr="00D34D15" w:rsidRDefault="00D34D15" w:rsidP="00D34D15"/>
    <w:p w:rsidR="00206C8B" w:rsidRDefault="00206C8B" w:rsidP="00206C8B">
      <w:pPr>
        <w:pStyle w:val="berschrift2"/>
      </w:pPr>
      <w:r>
        <w:lastRenderedPageBreak/>
        <w:t xml:space="preserve"> </w:t>
      </w:r>
      <w:bookmarkStart w:id="43" w:name="_Toc447699449"/>
      <w:r w:rsidR="006F6734">
        <w:t>Arbeitsjournal</w:t>
      </w:r>
      <w:bookmarkEnd w:id="43"/>
    </w:p>
    <w:p w:rsidR="00DF1FD3" w:rsidRDefault="00BD0E35" w:rsidP="00BD0E35">
      <w:pPr>
        <w:pStyle w:val="berschrift3"/>
      </w:pPr>
      <w:bookmarkStart w:id="44" w:name="_Toc447699450"/>
      <w:r w:rsidRPr="00267D2D">
        <w:t>Montag</w:t>
      </w:r>
      <w:r>
        <w:t>, 4. April 2016</w:t>
      </w:r>
      <w:bookmarkEnd w:id="44"/>
    </w:p>
    <w:tbl>
      <w:tblPr>
        <w:tblStyle w:val="Tabellenraster"/>
        <w:tblpPr w:leftFromText="141" w:rightFromText="141" w:vertAnchor="page" w:horzAnchor="margin" w:tblpY="29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F1FD3" w:rsidRPr="00467858" w:rsidTr="004B38BD">
        <w:trPr>
          <w:trHeight w:val="2270"/>
        </w:trPr>
        <w:tc>
          <w:tcPr>
            <w:tcW w:w="3045" w:type="dxa"/>
            <w:tcBorders>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Erreichte Ziele</w:t>
            </w:r>
          </w:p>
        </w:tc>
        <w:tc>
          <w:tcPr>
            <w:tcW w:w="6015" w:type="dxa"/>
            <w:tcBorders>
              <w:bottom w:val="single" w:sz="4" w:space="0" w:color="auto"/>
            </w:tcBorders>
          </w:tcPr>
          <w:p w:rsidR="00DF1FD3" w:rsidRPr="00F90E81" w:rsidRDefault="00DF1FD3" w:rsidP="00DF1FD3">
            <w:pPr>
              <w:pStyle w:val="Listenabsatz"/>
              <w:numPr>
                <w:ilvl w:val="0"/>
                <w:numId w:val="31"/>
              </w:numPr>
              <w:spacing w:line="240" w:lineRule="auto"/>
              <w:ind w:left="317" w:hanging="317"/>
              <w:rPr>
                <w:rFonts w:cs="Arial"/>
                <w:sz w:val="24"/>
                <w:szCs w:val="24"/>
              </w:rPr>
            </w:pPr>
            <w:r w:rsidRPr="00F90E81">
              <w:rPr>
                <w:rFonts w:cs="Arial"/>
                <w:sz w:val="24"/>
                <w:szCs w:val="24"/>
              </w:rPr>
              <w:t>Arbeitsplatz einrichten</w:t>
            </w:r>
          </w:p>
          <w:p w:rsidR="00DF1FD3" w:rsidRPr="00F90E81" w:rsidRDefault="00DF1FD3" w:rsidP="00DF1FD3">
            <w:pPr>
              <w:pStyle w:val="Listenabsatz"/>
              <w:numPr>
                <w:ilvl w:val="0"/>
                <w:numId w:val="31"/>
              </w:numPr>
              <w:spacing w:line="240" w:lineRule="auto"/>
              <w:ind w:left="317" w:hanging="317"/>
              <w:rPr>
                <w:rFonts w:cs="Arial"/>
                <w:sz w:val="24"/>
                <w:szCs w:val="24"/>
              </w:rPr>
            </w:pPr>
            <w:r>
              <w:rPr>
                <w:rFonts w:cs="Arial"/>
                <w:sz w:val="24"/>
                <w:szCs w:val="24"/>
              </w:rPr>
              <w:t>Lokales Repository</w:t>
            </w:r>
            <w:r w:rsidRPr="00F90E81">
              <w:rPr>
                <w:rFonts w:cs="Arial"/>
                <w:sz w:val="24"/>
                <w:szCs w:val="24"/>
              </w:rPr>
              <w:t xml:space="preserve"> erstellen</w:t>
            </w:r>
          </w:p>
          <w:p w:rsidR="00DF1FD3" w:rsidRPr="006D77CD" w:rsidRDefault="00DF1FD3" w:rsidP="00DF1FD3">
            <w:pPr>
              <w:pStyle w:val="Listenabsatz"/>
              <w:numPr>
                <w:ilvl w:val="0"/>
                <w:numId w:val="31"/>
              </w:numPr>
              <w:spacing w:line="240" w:lineRule="auto"/>
              <w:ind w:left="317" w:hanging="317"/>
              <w:rPr>
                <w:rFonts w:cs="Arial"/>
                <w:sz w:val="24"/>
                <w:szCs w:val="24"/>
              </w:rPr>
            </w:pPr>
            <w:r>
              <w:rPr>
                <w:rFonts w:cs="Arial"/>
                <w:sz w:val="24"/>
                <w:szCs w:val="24"/>
              </w:rPr>
              <w:t>Repository</w:t>
            </w:r>
            <w:r w:rsidRPr="00F90E81">
              <w:rPr>
                <w:rFonts w:cs="Arial"/>
                <w:sz w:val="24"/>
                <w:szCs w:val="24"/>
              </w:rPr>
              <w:t xml:space="preserve"> </w:t>
            </w:r>
            <w:r>
              <w:rPr>
                <w:rFonts w:cs="Arial"/>
                <w:sz w:val="24"/>
                <w:szCs w:val="24"/>
              </w:rPr>
              <w:t>auf</w:t>
            </w:r>
            <w:r w:rsidRPr="00F90E81">
              <w:rPr>
                <w:rFonts w:cs="Arial"/>
                <w:sz w:val="24"/>
                <w:szCs w:val="24"/>
              </w:rPr>
              <w:t xml:space="preserve"> </w:t>
            </w:r>
            <w:proofErr w:type="spellStart"/>
            <w:r w:rsidRPr="00F90E81">
              <w:rPr>
                <w:rFonts w:cs="Arial"/>
                <w:sz w:val="24"/>
                <w:szCs w:val="24"/>
              </w:rPr>
              <w:t>GitHub</w:t>
            </w:r>
            <w:proofErr w:type="spellEnd"/>
            <w:r w:rsidRPr="00F90E81">
              <w:rPr>
                <w:rFonts w:cs="Arial"/>
                <w:sz w:val="24"/>
                <w:szCs w:val="24"/>
              </w:rPr>
              <w:t xml:space="preserve"> erstellen</w:t>
            </w:r>
          </w:p>
          <w:p w:rsidR="00DF1FD3" w:rsidRPr="00F90E81" w:rsidRDefault="00DF1FD3" w:rsidP="00DF1FD3">
            <w:pPr>
              <w:pStyle w:val="Listenabsatz"/>
              <w:numPr>
                <w:ilvl w:val="0"/>
                <w:numId w:val="31"/>
              </w:numPr>
              <w:spacing w:line="240" w:lineRule="auto"/>
              <w:ind w:left="317" w:hanging="317"/>
              <w:rPr>
                <w:rFonts w:cs="Arial"/>
                <w:sz w:val="24"/>
                <w:szCs w:val="24"/>
              </w:rPr>
            </w:pPr>
            <w:r>
              <w:rPr>
                <w:rFonts w:cs="Arial"/>
                <w:sz w:val="24"/>
                <w:szCs w:val="24"/>
              </w:rPr>
              <w:t xml:space="preserve">Dokumentstruktur </w:t>
            </w:r>
            <w:r w:rsidRPr="00F90E81">
              <w:rPr>
                <w:rFonts w:cs="Arial"/>
                <w:sz w:val="24"/>
                <w:szCs w:val="24"/>
              </w:rPr>
              <w:t>erstellen</w:t>
            </w:r>
          </w:p>
          <w:p w:rsidR="00DF1FD3" w:rsidRPr="00F90E81" w:rsidRDefault="00DF1FD3" w:rsidP="00DF1FD3">
            <w:pPr>
              <w:pStyle w:val="Listenabsatz"/>
              <w:numPr>
                <w:ilvl w:val="0"/>
                <w:numId w:val="31"/>
              </w:numPr>
              <w:spacing w:line="240" w:lineRule="auto"/>
              <w:ind w:left="317" w:hanging="317"/>
              <w:rPr>
                <w:rFonts w:cs="Arial"/>
                <w:sz w:val="24"/>
                <w:szCs w:val="24"/>
              </w:rPr>
            </w:pPr>
            <w:r w:rsidRPr="00F90E81">
              <w:rPr>
                <w:rFonts w:cs="Arial"/>
                <w:sz w:val="24"/>
                <w:szCs w:val="24"/>
              </w:rPr>
              <w:t>Dokumentation des obligatorischen Teil anfangen</w:t>
            </w:r>
          </w:p>
          <w:p w:rsidR="00DF1FD3" w:rsidRDefault="00DF1FD3" w:rsidP="00DF1FD3">
            <w:pPr>
              <w:pStyle w:val="Listenabsatz"/>
              <w:numPr>
                <w:ilvl w:val="0"/>
                <w:numId w:val="31"/>
              </w:numPr>
              <w:spacing w:line="240" w:lineRule="auto"/>
              <w:ind w:left="317" w:hanging="317"/>
              <w:rPr>
                <w:rFonts w:cs="Arial"/>
                <w:sz w:val="24"/>
                <w:szCs w:val="24"/>
              </w:rPr>
            </w:pPr>
            <w:proofErr w:type="spellStart"/>
            <w:r w:rsidRPr="00F90E81">
              <w:rPr>
                <w:rFonts w:cs="Arial"/>
                <w:sz w:val="24"/>
                <w:szCs w:val="24"/>
              </w:rPr>
              <w:t>Versionierung</w:t>
            </w:r>
            <w:proofErr w:type="spellEnd"/>
            <w:r w:rsidRPr="00F90E81">
              <w:rPr>
                <w:rFonts w:cs="Arial"/>
                <w:sz w:val="24"/>
                <w:szCs w:val="24"/>
              </w:rPr>
              <w:t xml:space="preserve"> und Back</w:t>
            </w:r>
            <w:r>
              <w:rPr>
                <w:rFonts w:cs="Arial"/>
                <w:sz w:val="24"/>
                <w:szCs w:val="24"/>
              </w:rPr>
              <w:t>-</w:t>
            </w:r>
            <w:r w:rsidRPr="00F90E81">
              <w:rPr>
                <w:rFonts w:cs="Arial"/>
                <w:sz w:val="24"/>
                <w:szCs w:val="24"/>
              </w:rPr>
              <w:t>up</w:t>
            </w:r>
            <w:r>
              <w:rPr>
                <w:rFonts w:cs="Arial"/>
                <w:sz w:val="24"/>
                <w:szCs w:val="24"/>
              </w:rPr>
              <w:t>-L</w:t>
            </w:r>
            <w:r w:rsidRPr="00F90E81">
              <w:rPr>
                <w:rFonts w:cs="Arial"/>
                <w:sz w:val="24"/>
                <w:szCs w:val="24"/>
              </w:rPr>
              <w:t xml:space="preserve">ösung des </w:t>
            </w:r>
            <w:proofErr w:type="spellStart"/>
            <w:r w:rsidRPr="00F90E81">
              <w:rPr>
                <w:rFonts w:cs="Arial"/>
                <w:sz w:val="24"/>
                <w:szCs w:val="24"/>
              </w:rPr>
              <w:t>Reposit</w:t>
            </w:r>
            <w:r w:rsidRPr="00F90E81">
              <w:rPr>
                <w:rFonts w:cs="Arial"/>
                <w:sz w:val="24"/>
                <w:szCs w:val="24"/>
              </w:rPr>
              <w:t>o</w:t>
            </w:r>
            <w:r w:rsidRPr="00F90E81">
              <w:rPr>
                <w:rFonts w:cs="Arial"/>
                <w:sz w:val="24"/>
                <w:szCs w:val="24"/>
              </w:rPr>
              <w:t>rys</w:t>
            </w:r>
            <w:proofErr w:type="spellEnd"/>
            <w:r w:rsidRPr="00F90E81">
              <w:rPr>
                <w:rFonts w:cs="Arial"/>
                <w:sz w:val="24"/>
                <w:szCs w:val="24"/>
              </w:rPr>
              <w:t xml:space="preserve"> definieren</w:t>
            </w:r>
            <w:r>
              <w:rPr>
                <w:rFonts w:cs="Arial"/>
                <w:sz w:val="24"/>
                <w:szCs w:val="24"/>
              </w:rPr>
              <w:t xml:space="preserve"> und d</w:t>
            </w:r>
            <w:r w:rsidRPr="00F90E81">
              <w:rPr>
                <w:rFonts w:cs="Arial"/>
                <w:sz w:val="24"/>
                <w:szCs w:val="24"/>
              </w:rPr>
              <w:t>okumentieren</w:t>
            </w:r>
          </w:p>
          <w:p w:rsidR="00DF1FD3" w:rsidRPr="00581750" w:rsidRDefault="007D7EDB" w:rsidP="00581750">
            <w:pPr>
              <w:pStyle w:val="Listenabsatz"/>
              <w:numPr>
                <w:ilvl w:val="0"/>
                <w:numId w:val="31"/>
              </w:numPr>
              <w:spacing w:line="240" w:lineRule="auto"/>
              <w:ind w:left="317" w:hanging="317"/>
              <w:rPr>
                <w:rFonts w:cs="Arial"/>
                <w:sz w:val="24"/>
                <w:szCs w:val="24"/>
              </w:rPr>
            </w:pPr>
            <w:r>
              <w:rPr>
                <w:rFonts w:cs="Arial"/>
                <w:sz w:val="24"/>
                <w:szCs w:val="24"/>
              </w:rPr>
              <w:t>Zeitplan erstellen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DF1FD3" w:rsidRPr="004A34C6" w:rsidRDefault="00DF1FD3" w:rsidP="00DF1FD3">
            <w:pPr>
              <w:rPr>
                <w:rFonts w:cs="Arial"/>
                <w:sz w:val="24"/>
                <w:szCs w:val="24"/>
              </w:rPr>
            </w:pPr>
            <w:r>
              <w:rPr>
                <w:rFonts w:cs="Arial"/>
                <w:sz w:val="24"/>
                <w:szCs w:val="24"/>
              </w:rPr>
              <w:t>Für das USB-Stick-</w:t>
            </w:r>
            <w:r w:rsidRPr="004A34C6">
              <w:rPr>
                <w:rFonts w:cs="Arial"/>
                <w:sz w:val="24"/>
                <w:szCs w:val="24"/>
              </w:rPr>
              <w:t>Back</w:t>
            </w:r>
            <w:r>
              <w:rPr>
                <w:rFonts w:cs="Arial"/>
                <w:sz w:val="24"/>
                <w:szCs w:val="24"/>
              </w:rPr>
              <w:t>-</w:t>
            </w:r>
            <w:r w:rsidRPr="004A34C6">
              <w:rPr>
                <w:rFonts w:cs="Arial"/>
                <w:sz w:val="24"/>
                <w:szCs w:val="24"/>
              </w:rPr>
              <w:t>up habe ich in der Mittag</w:t>
            </w:r>
            <w:r w:rsidRPr="004A34C6">
              <w:rPr>
                <w:rFonts w:cs="Arial"/>
                <w:sz w:val="24"/>
                <w:szCs w:val="24"/>
              </w:rPr>
              <w:t>s</w:t>
            </w:r>
            <w:r w:rsidRPr="004A34C6">
              <w:rPr>
                <w:rFonts w:cs="Arial"/>
                <w:sz w:val="24"/>
                <w:szCs w:val="24"/>
              </w:rPr>
              <w:t xml:space="preserve">pause einen neuen USB-Stick gekauft. </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Default="00DF1FD3" w:rsidP="00DF1FD3">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DF1FD3" w:rsidRDefault="00DF1FD3" w:rsidP="00DF1FD3">
            <w:pPr>
              <w:rPr>
                <w:rFonts w:cs="Arial"/>
                <w:sz w:val="24"/>
                <w:szCs w:val="24"/>
              </w:rPr>
            </w:pPr>
            <w:r>
              <w:rPr>
                <w:rFonts w:cs="Arial"/>
                <w:sz w:val="24"/>
                <w:szCs w:val="24"/>
              </w:rPr>
              <w:t>Texte zu Hause korrigieren lassen.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 xml:space="preserve">Ich habe Detlef Nünninghoff nach einer Vorlage für die Dokumentation mit dem </w:t>
            </w:r>
            <w:proofErr w:type="spellStart"/>
            <w:r>
              <w:rPr>
                <w:rFonts w:cs="Arial"/>
                <w:sz w:val="24"/>
                <w:szCs w:val="24"/>
              </w:rPr>
              <w:t>SwissBanking</w:t>
            </w:r>
            <w:proofErr w:type="spellEnd"/>
            <w:r>
              <w:rPr>
                <w:rFonts w:cs="Arial"/>
                <w:sz w:val="24"/>
                <w:szCs w:val="24"/>
              </w:rPr>
              <w:t xml:space="preserve"> Design gefragt und gezeigt bekommen, wo ich dieses finde.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Alles läuft nach Zeitplan. Jedoch habe ich gewisse Schritte in einer anderen Reihenfolge bearbeitet als im Zeitplan definiert. Das liegt nicht daran, dass es so unbedingt mehr Sinn ergibt, sondern daran, dass ich gerne zwischen den einzelnen Dokumenten und Texten wechsle. So versteife ich mich auch nicht auf ein Dokument und/oder Textteil und kann laufend Dokumente ergänzen.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Dokumentationstexte werden separat geschrieben und später zusammengetragen.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DF1FD3" w:rsidRDefault="00DF1FD3" w:rsidP="00DF1FD3">
            <w:pPr>
              <w:rPr>
                <w:rFonts w:cs="Arial"/>
                <w:sz w:val="24"/>
                <w:szCs w:val="24"/>
              </w:rPr>
            </w:pPr>
            <w:r>
              <w:rPr>
                <w:rFonts w:cs="Arial"/>
                <w:sz w:val="24"/>
                <w:szCs w:val="24"/>
              </w:rPr>
              <w:t>08:30 Uhr – 10:15 Uhr</w:t>
            </w:r>
          </w:p>
          <w:p w:rsidR="00DF1FD3" w:rsidRDefault="00DF1FD3" w:rsidP="00DF1FD3">
            <w:pPr>
              <w:rPr>
                <w:rFonts w:cs="Arial"/>
                <w:sz w:val="24"/>
                <w:szCs w:val="24"/>
              </w:rPr>
            </w:pPr>
            <w:r>
              <w:rPr>
                <w:rFonts w:cs="Arial"/>
                <w:sz w:val="24"/>
                <w:szCs w:val="24"/>
              </w:rPr>
              <w:t>Kurze Pause</w:t>
            </w:r>
          </w:p>
          <w:p w:rsidR="00DF1FD3" w:rsidRDefault="00DF1FD3" w:rsidP="00DF1FD3">
            <w:pPr>
              <w:rPr>
                <w:rFonts w:cs="Arial"/>
                <w:sz w:val="24"/>
                <w:szCs w:val="24"/>
              </w:rPr>
            </w:pPr>
            <w:r>
              <w:rPr>
                <w:rFonts w:cs="Arial"/>
                <w:sz w:val="24"/>
                <w:szCs w:val="24"/>
              </w:rPr>
              <w:t>10:20 Uhr – 12:30 Uhr</w:t>
            </w:r>
          </w:p>
          <w:p w:rsidR="00DF1FD3" w:rsidRDefault="00DF1FD3" w:rsidP="00DF1FD3">
            <w:pPr>
              <w:rPr>
                <w:rFonts w:cs="Arial"/>
                <w:sz w:val="24"/>
                <w:szCs w:val="24"/>
              </w:rPr>
            </w:pPr>
            <w:r>
              <w:rPr>
                <w:rFonts w:cs="Arial"/>
                <w:sz w:val="24"/>
                <w:szCs w:val="24"/>
              </w:rPr>
              <w:t xml:space="preserve">Mittagspause </w:t>
            </w:r>
          </w:p>
          <w:p w:rsidR="00DF1FD3" w:rsidRDefault="00DF1FD3" w:rsidP="00DF1FD3">
            <w:pPr>
              <w:rPr>
                <w:rFonts w:cs="Arial"/>
                <w:sz w:val="24"/>
                <w:szCs w:val="24"/>
              </w:rPr>
            </w:pPr>
            <w:r>
              <w:rPr>
                <w:rFonts w:cs="Arial"/>
                <w:sz w:val="24"/>
                <w:szCs w:val="24"/>
              </w:rPr>
              <w:t>13:30 Uhr – 17:00 Uhr</w:t>
            </w:r>
          </w:p>
          <w:p w:rsidR="00DF1FD3" w:rsidRDefault="00DF1FD3" w:rsidP="00DF1FD3">
            <w:pPr>
              <w:rPr>
                <w:rFonts w:cs="Arial"/>
                <w:sz w:val="24"/>
                <w:szCs w:val="24"/>
              </w:rPr>
            </w:pPr>
            <w:r>
              <w:rPr>
                <w:rFonts w:cs="Arial"/>
                <w:sz w:val="24"/>
                <w:szCs w:val="24"/>
              </w:rPr>
              <w:t>Kurze Pause</w:t>
            </w:r>
          </w:p>
          <w:p w:rsidR="00DF1FD3" w:rsidRPr="006A7E57" w:rsidRDefault="00DF1FD3" w:rsidP="00DF1FD3">
            <w:pPr>
              <w:rPr>
                <w:rFonts w:cs="Arial"/>
                <w:sz w:val="24"/>
                <w:szCs w:val="24"/>
              </w:rPr>
            </w:pPr>
            <w:r>
              <w:rPr>
                <w:rFonts w:cs="Arial"/>
                <w:sz w:val="24"/>
                <w:szCs w:val="24"/>
              </w:rPr>
              <w:t>17:10 Uhr – 18:00 Uhr</w:t>
            </w:r>
          </w:p>
        </w:tc>
      </w:tr>
      <w:tr w:rsidR="00DF1FD3" w:rsidRPr="00467858" w:rsidTr="00DF1FD3">
        <w:tc>
          <w:tcPr>
            <w:tcW w:w="3045" w:type="dxa"/>
            <w:tcBorders>
              <w:top w:val="single" w:sz="4" w:space="0" w:color="auto"/>
            </w:tcBorders>
            <w:shd w:val="clear" w:color="auto" w:fill="F2F2F2" w:themeFill="background1" w:themeFillShade="F2"/>
          </w:tcPr>
          <w:p w:rsidR="00DF1FD3" w:rsidRPr="00467858" w:rsidRDefault="00DF1FD3" w:rsidP="00DF1FD3">
            <w:pPr>
              <w:rPr>
                <w:rFonts w:cs="Arial"/>
                <w:sz w:val="24"/>
                <w:szCs w:val="24"/>
              </w:rPr>
            </w:pPr>
            <w:r>
              <w:rPr>
                <w:rFonts w:cs="Arial"/>
                <w:sz w:val="24"/>
                <w:szCs w:val="24"/>
              </w:rPr>
              <w:t>Visum</w:t>
            </w:r>
          </w:p>
        </w:tc>
        <w:tc>
          <w:tcPr>
            <w:tcW w:w="6015" w:type="dxa"/>
            <w:tcBorders>
              <w:top w:val="single" w:sz="4" w:space="0" w:color="auto"/>
            </w:tcBorders>
          </w:tcPr>
          <w:p w:rsidR="00DF1FD3" w:rsidRDefault="00DF1FD3" w:rsidP="00DF1FD3">
            <w:pPr>
              <w:rPr>
                <w:rFonts w:cs="Arial"/>
                <w:sz w:val="24"/>
                <w:szCs w:val="24"/>
              </w:rPr>
            </w:pPr>
          </w:p>
          <w:p w:rsidR="00AE12EF" w:rsidRDefault="00AE12EF" w:rsidP="00DF1FD3">
            <w:pPr>
              <w:rPr>
                <w:rFonts w:cs="Arial"/>
                <w:sz w:val="24"/>
                <w:szCs w:val="24"/>
              </w:rPr>
            </w:pPr>
          </w:p>
        </w:tc>
      </w:tr>
    </w:tbl>
    <w:p w:rsidR="00DF1FD3" w:rsidRDefault="00DF1FD3" w:rsidP="00BD0E35"/>
    <w:p w:rsidR="004B38BD" w:rsidRDefault="004B38BD" w:rsidP="00BD0E35"/>
    <w:p w:rsidR="00BD0E35" w:rsidRDefault="00707EB5" w:rsidP="00E53CE3">
      <w:pPr>
        <w:pStyle w:val="berschrift3"/>
      </w:pPr>
      <w:bookmarkStart w:id="45" w:name="_Toc447699451"/>
      <w:r>
        <w:lastRenderedPageBreak/>
        <w:t>Dienstag</w:t>
      </w:r>
      <w:r w:rsidR="00DF1FD3">
        <w:t>, 5. April 2016</w:t>
      </w:r>
      <w:bookmarkEnd w:id="45"/>
    </w:p>
    <w:tbl>
      <w:tblPr>
        <w:tblStyle w:val="Tabellenraster"/>
        <w:tblpPr w:leftFromText="141" w:rightFromText="141" w:vertAnchor="page" w:horzAnchor="margin" w:tblpY="2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267D2D" w:rsidRPr="00403B46" w:rsidTr="00267D2D">
        <w:tc>
          <w:tcPr>
            <w:tcW w:w="3045" w:type="dxa"/>
            <w:tcBorders>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Erreichte Ziele</w:t>
            </w:r>
          </w:p>
        </w:tc>
        <w:tc>
          <w:tcPr>
            <w:tcW w:w="6015" w:type="dxa"/>
            <w:tcBorders>
              <w:bottom w:val="single" w:sz="4" w:space="0" w:color="auto"/>
            </w:tcBorders>
          </w:tcPr>
          <w:p w:rsidR="00267D2D" w:rsidRPr="007A089A" w:rsidRDefault="00403B46" w:rsidP="00267D2D">
            <w:pPr>
              <w:pStyle w:val="Listenabsatz"/>
              <w:numPr>
                <w:ilvl w:val="0"/>
                <w:numId w:val="31"/>
              </w:numPr>
              <w:spacing w:line="240" w:lineRule="auto"/>
              <w:ind w:left="317" w:hanging="317"/>
              <w:rPr>
                <w:rFonts w:cs="Arial"/>
                <w:sz w:val="24"/>
                <w:szCs w:val="24"/>
              </w:rPr>
            </w:pPr>
            <w:proofErr w:type="spellStart"/>
            <w:r w:rsidRPr="007A089A">
              <w:rPr>
                <w:rFonts w:cs="Arial"/>
                <w:sz w:val="24"/>
                <w:szCs w:val="24"/>
              </w:rPr>
              <w:t>Versionierungstext</w:t>
            </w:r>
            <w:proofErr w:type="spellEnd"/>
            <w:r w:rsidRPr="007A089A">
              <w:rPr>
                <w:rFonts w:cs="Arial"/>
                <w:sz w:val="24"/>
                <w:szCs w:val="24"/>
              </w:rPr>
              <w:t xml:space="preserve"> in </w:t>
            </w:r>
            <w:r w:rsidR="008D1144" w:rsidRPr="007A089A">
              <w:rPr>
                <w:rFonts w:cs="Arial"/>
                <w:sz w:val="24"/>
                <w:szCs w:val="24"/>
              </w:rPr>
              <w:t xml:space="preserve">die </w:t>
            </w:r>
            <w:r w:rsidRPr="007A089A">
              <w:rPr>
                <w:rFonts w:cs="Arial"/>
                <w:sz w:val="24"/>
                <w:szCs w:val="24"/>
              </w:rPr>
              <w:t>Dokumentation</w:t>
            </w:r>
            <w:r w:rsidR="00267D2D" w:rsidRPr="007A089A">
              <w:rPr>
                <w:rFonts w:cs="Arial"/>
                <w:sz w:val="24"/>
                <w:szCs w:val="24"/>
              </w:rPr>
              <w:t xml:space="preserve"> übe</w:t>
            </w:r>
            <w:r w:rsidR="00267D2D" w:rsidRPr="007A089A">
              <w:rPr>
                <w:rFonts w:cs="Arial"/>
                <w:sz w:val="24"/>
                <w:szCs w:val="24"/>
              </w:rPr>
              <w:t>r</w:t>
            </w:r>
            <w:r w:rsidR="00267D2D" w:rsidRPr="007A089A">
              <w:rPr>
                <w:rFonts w:cs="Arial"/>
                <w:sz w:val="24"/>
                <w:szCs w:val="24"/>
              </w:rPr>
              <w:t>nehmen</w:t>
            </w:r>
          </w:p>
          <w:p w:rsidR="00267D2D" w:rsidRPr="007A089A" w:rsidRDefault="00267D2D" w:rsidP="00267D2D">
            <w:pPr>
              <w:pStyle w:val="Listenabsatz"/>
              <w:numPr>
                <w:ilvl w:val="0"/>
                <w:numId w:val="31"/>
              </w:numPr>
              <w:spacing w:line="240" w:lineRule="auto"/>
              <w:ind w:left="317" w:hanging="317"/>
              <w:rPr>
                <w:rFonts w:cs="Arial"/>
                <w:sz w:val="24"/>
                <w:szCs w:val="24"/>
              </w:rPr>
            </w:pPr>
            <w:r w:rsidRPr="007A089A">
              <w:rPr>
                <w:rFonts w:cs="Arial"/>
                <w:sz w:val="24"/>
                <w:szCs w:val="24"/>
              </w:rPr>
              <w:t xml:space="preserve">Arbeitsjournal (Tag 1) in die </w:t>
            </w:r>
            <w:r w:rsidR="00403B46" w:rsidRPr="007A089A">
              <w:rPr>
                <w:rFonts w:cs="Arial"/>
                <w:sz w:val="24"/>
                <w:szCs w:val="24"/>
              </w:rPr>
              <w:t>Dokumentation</w:t>
            </w:r>
            <w:r w:rsidRPr="007A089A">
              <w:rPr>
                <w:rFonts w:cs="Arial"/>
                <w:sz w:val="24"/>
                <w:szCs w:val="24"/>
              </w:rPr>
              <w:t xml:space="preserve"> übe</w:t>
            </w:r>
            <w:r w:rsidRPr="007A089A">
              <w:rPr>
                <w:rFonts w:cs="Arial"/>
                <w:sz w:val="24"/>
                <w:szCs w:val="24"/>
              </w:rPr>
              <w:t>r</w:t>
            </w:r>
            <w:r w:rsidRPr="007A089A">
              <w:rPr>
                <w:rFonts w:cs="Arial"/>
                <w:sz w:val="24"/>
                <w:szCs w:val="24"/>
              </w:rPr>
              <w:t>nehmen</w:t>
            </w:r>
          </w:p>
          <w:p w:rsidR="003D4BE8" w:rsidRPr="007A089A" w:rsidRDefault="00305E79" w:rsidP="00267D2D">
            <w:pPr>
              <w:pStyle w:val="Listenabsatz"/>
              <w:numPr>
                <w:ilvl w:val="0"/>
                <w:numId w:val="31"/>
              </w:numPr>
              <w:spacing w:line="240" w:lineRule="auto"/>
              <w:ind w:left="317" w:hanging="317"/>
              <w:rPr>
                <w:rFonts w:cs="Arial"/>
                <w:sz w:val="24"/>
                <w:szCs w:val="24"/>
              </w:rPr>
            </w:pPr>
            <w:r w:rsidRPr="007A089A">
              <w:rPr>
                <w:rFonts w:cs="Arial"/>
                <w:sz w:val="24"/>
                <w:szCs w:val="24"/>
              </w:rPr>
              <w:t>Risiko</w:t>
            </w:r>
            <w:r w:rsidR="003D4BE8" w:rsidRPr="007A089A">
              <w:rPr>
                <w:rFonts w:cs="Arial"/>
                <w:sz w:val="24"/>
                <w:szCs w:val="24"/>
              </w:rPr>
              <w:t>analyse dokumen</w:t>
            </w:r>
            <w:r w:rsidR="00B022D4" w:rsidRPr="007A089A">
              <w:rPr>
                <w:rFonts w:cs="Arial"/>
                <w:sz w:val="24"/>
                <w:szCs w:val="24"/>
              </w:rPr>
              <w:t>tieren</w:t>
            </w:r>
          </w:p>
          <w:p w:rsidR="002235DC" w:rsidRPr="007A089A" w:rsidRDefault="00B022D4" w:rsidP="00267D2D">
            <w:pPr>
              <w:pStyle w:val="Listenabsatz"/>
              <w:numPr>
                <w:ilvl w:val="0"/>
                <w:numId w:val="31"/>
              </w:numPr>
              <w:spacing w:line="240" w:lineRule="auto"/>
              <w:ind w:left="317" w:hanging="317"/>
              <w:rPr>
                <w:rFonts w:cs="Arial"/>
                <w:sz w:val="24"/>
                <w:szCs w:val="24"/>
              </w:rPr>
            </w:pPr>
            <w:r w:rsidRPr="007A089A">
              <w:rPr>
                <w:rFonts w:cs="Arial"/>
                <w:sz w:val="24"/>
                <w:szCs w:val="24"/>
              </w:rPr>
              <w:t>„Wieso Bootstrap“ dokumentieren</w:t>
            </w:r>
          </w:p>
          <w:p w:rsidR="00E3453E" w:rsidRPr="007A089A" w:rsidRDefault="00E3453E" w:rsidP="00267D2D">
            <w:pPr>
              <w:pStyle w:val="Listenabsatz"/>
              <w:numPr>
                <w:ilvl w:val="0"/>
                <w:numId w:val="31"/>
              </w:numPr>
              <w:spacing w:line="240" w:lineRule="auto"/>
              <w:ind w:left="317" w:hanging="317"/>
              <w:rPr>
                <w:rFonts w:cs="Arial"/>
                <w:sz w:val="24"/>
                <w:szCs w:val="24"/>
              </w:rPr>
            </w:pPr>
            <w:r w:rsidRPr="007A089A">
              <w:rPr>
                <w:rFonts w:cs="Arial"/>
                <w:sz w:val="24"/>
                <w:szCs w:val="24"/>
              </w:rPr>
              <w:t>Soll</w:t>
            </w:r>
            <w:r w:rsidR="00F864AD" w:rsidRPr="007A089A">
              <w:rPr>
                <w:rFonts w:cs="Arial"/>
                <w:sz w:val="24"/>
                <w:szCs w:val="24"/>
              </w:rPr>
              <w:t xml:space="preserve"> </w:t>
            </w:r>
            <w:r w:rsidR="00B830CC" w:rsidRPr="007A089A">
              <w:rPr>
                <w:rFonts w:cs="Arial"/>
                <w:sz w:val="24"/>
                <w:szCs w:val="24"/>
              </w:rPr>
              <w:t>/</w:t>
            </w:r>
            <w:r w:rsidR="00F864AD" w:rsidRPr="007A089A">
              <w:rPr>
                <w:rFonts w:cs="Arial"/>
                <w:sz w:val="24"/>
                <w:szCs w:val="24"/>
              </w:rPr>
              <w:t xml:space="preserve"> </w:t>
            </w:r>
            <w:r w:rsidR="00B830CC" w:rsidRPr="007A089A">
              <w:rPr>
                <w:rFonts w:cs="Arial"/>
                <w:sz w:val="24"/>
                <w:szCs w:val="24"/>
              </w:rPr>
              <w:t>Ist-</w:t>
            </w:r>
            <w:proofErr w:type="spellStart"/>
            <w:r w:rsidRPr="007A089A">
              <w:rPr>
                <w:rFonts w:cs="Arial"/>
                <w:sz w:val="24"/>
                <w:szCs w:val="24"/>
              </w:rPr>
              <w:t>Use</w:t>
            </w:r>
            <w:proofErr w:type="spellEnd"/>
            <w:r w:rsidRPr="007A089A">
              <w:rPr>
                <w:rFonts w:cs="Arial"/>
                <w:sz w:val="24"/>
                <w:szCs w:val="24"/>
              </w:rPr>
              <w:t xml:space="preserve">-Case </w:t>
            </w:r>
            <w:r w:rsidR="00403B46" w:rsidRPr="007A089A">
              <w:rPr>
                <w:rFonts w:cs="Arial"/>
                <w:sz w:val="24"/>
                <w:szCs w:val="24"/>
              </w:rPr>
              <w:t>erstellen</w:t>
            </w:r>
          </w:p>
          <w:p w:rsidR="007D7EDB" w:rsidRPr="00403B46" w:rsidRDefault="00971E22" w:rsidP="00B022D4">
            <w:pPr>
              <w:pStyle w:val="Listenabsatz"/>
              <w:numPr>
                <w:ilvl w:val="0"/>
                <w:numId w:val="31"/>
              </w:numPr>
              <w:spacing w:line="240" w:lineRule="auto"/>
              <w:ind w:left="317" w:hanging="317"/>
            </w:pPr>
            <w:r w:rsidRPr="007A089A">
              <w:rPr>
                <w:rFonts w:cs="Arial"/>
                <w:sz w:val="24"/>
                <w:szCs w:val="24"/>
              </w:rPr>
              <w:t>Implementierungsvorgang</w:t>
            </w:r>
            <w:r w:rsidR="00B022D4" w:rsidRPr="007A089A">
              <w:rPr>
                <w:rFonts w:cs="Arial"/>
                <w:sz w:val="24"/>
                <w:szCs w:val="24"/>
              </w:rPr>
              <w:t xml:space="preserve"> (Planung) </w:t>
            </w:r>
            <w:r w:rsidRPr="007A089A">
              <w:rPr>
                <w:rFonts w:cs="Arial"/>
                <w:sz w:val="24"/>
                <w:szCs w:val="24"/>
              </w:rPr>
              <w:t>dokumen</w:t>
            </w:r>
            <w:r w:rsidR="00B022D4" w:rsidRPr="007A089A">
              <w:rPr>
                <w:rFonts w:cs="Arial"/>
                <w:sz w:val="24"/>
                <w:szCs w:val="24"/>
              </w:rPr>
              <w:t>ti</w:t>
            </w:r>
            <w:r w:rsidR="00B022D4" w:rsidRPr="007A089A">
              <w:rPr>
                <w:rFonts w:cs="Arial"/>
                <w:sz w:val="24"/>
                <w:szCs w:val="24"/>
              </w:rPr>
              <w:t>e</w:t>
            </w:r>
            <w:r w:rsidR="00B022D4" w:rsidRPr="007A089A">
              <w:rPr>
                <w:rFonts w:cs="Arial"/>
                <w:sz w:val="24"/>
                <w:szCs w:val="24"/>
              </w:rPr>
              <w:t>ren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267D2D" w:rsidRPr="00467858"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DE5629" w:rsidRPr="00581750" w:rsidRDefault="00DE5629" w:rsidP="00581750">
            <w:pPr>
              <w:spacing w:line="240" w:lineRule="auto"/>
              <w:rPr>
                <w:rFonts w:cs="Arial"/>
                <w:sz w:val="24"/>
                <w:szCs w:val="24"/>
              </w:rPr>
            </w:pPr>
            <w:r w:rsidRPr="00581750">
              <w:rPr>
                <w:rFonts w:cs="Arial"/>
                <w:sz w:val="24"/>
                <w:szCs w:val="24"/>
              </w:rPr>
              <w:t>Kurzes Brainstorming zur</w:t>
            </w:r>
            <w:r w:rsidR="00267D2D" w:rsidRPr="00581750">
              <w:rPr>
                <w:rFonts w:cs="Arial"/>
                <w:sz w:val="24"/>
                <w:szCs w:val="24"/>
              </w:rPr>
              <w:t xml:space="preserve"> Nutzerhandbuch-Struktur</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267D2D" w:rsidRPr="004A34C6"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Default="00267D2D" w:rsidP="00267D2D">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CE09A2" w:rsidRDefault="00055437" w:rsidP="00267D2D">
            <w:pPr>
              <w:rPr>
                <w:rFonts w:cs="Arial"/>
                <w:sz w:val="24"/>
                <w:szCs w:val="24"/>
              </w:rPr>
            </w:pPr>
            <w:r>
              <w:rPr>
                <w:rFonts w:cs="Arial"/>
                <w:sz w:val="24"/>
                <w:szCs w:val="24"/>
              </w:rPr>
              <w:t>Texte zu Hause korrigieren lassen.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267D2D" w:rsidRPr="00467858"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742E74" w:rsidRPr="00467858" w:rsidRDefault="007D7EDB" w:rsidP="00C921E2">
            <w:pPr>
              <w:rPr>
                <w:rFonts w:cs="Arial"/>
                <w:sz w:val="24"/>
                <w:szCs w:val="24"/>
              </w:rPr>
            </w:pPr>
            <w:r>
              <w:rPr>
                <w:rFonts w:cs="Arial"/>
                <w:sz w:val="24"/>
                <w:szCs w:val="24"/>
              </w:rPr>
              <w:t>Nach der Erstellun</w:t>
            </w:r>
            <w:r w:rsidR="007C0CA7">
              <w:rPr>
                <w:rFonts w:cs="Arial"/>
                <w:sz w:val="24"/>
                <w:szCs w:val="24"/>
              </w:rPr>
              <w:t>g der</w:t>
            </w:r>
            <w:r w:rsidR="00742E74">
              <w:rPr>
                <w:rFonts w:cs="Arial"/>
                <w:sz w:val="24"/>
                <w:szCs w:val="24"/>
              </w:rPr>
              <w:t xml:space="preserve"> </w:t>
            </w:r>
            <w:r w:rsidR="00C921E2">
              <w:rPr>
                <w:rFonts w:cs="Arial"/>
                <w:sz w:val="24"/>
                <w:szCs w:val="24"/>
              </w:rPr>
              <w:t>Soll / I</w:t>
            </w:r>
            <w:r w:rsidR="00055437">
              <w:rPr>
                <w:rFonts w:cs="Arial"/>
                <w:sz w:val="24"/>
                <w:szCs w:val="24"/>
              </w:rPr>
              <w:t>st-Grafiken</w:t>
            </w:r>
            <w:r w:rsidR="00742E74">
              <w:rPr>
                <w:rFonts w:cs="Arial"/>
                <w:sz w:val="24"/>
                <w:szCs w:val="24"/>
              </w:rPr>
              <w:t xml:space="preserve"> habe </w:t>
            </w:r>
            <w:r w:rsidR="006F6F2C">
              <w:rPr>
                <w:rFonts w:cs="Arial"/>
                <w:sz w:val="24"/>
                <w:szCs w:val="24"/>
              </w:rPr>
              <w:t xml:space="preserve">ich </w:t>
            </w:r>
            <w:r w:rsidR="007C0CA7">
              <w:rPr>
                <w:rFonts w:cs="Arial"/>
                <w:sz w:val="24"/>
                <w:szCs w:val="24"/>
              </w:rPr>
              <w:t>diese</w:t>
            </w:r>
            <w:r w:rsidR="00742E74">
              <w:rPr>
                <w:rFonts w:cs="Arial"/>
                <w:sz w:val="24"/>
                <w:szCs w:val="24"/>
              </w:rPr>
              <w:t xml:space="preserve"> </w:t>
            </w:r>
            <w:r w:rsidR="003D533E">
              <w:rPr>
                <w:rFonts w:cs="Arial"/>
                <w:sz w:val="24"/>
                <w:szCs w:val="24"/>
              </w:rPr>
              <w:t>mein</w:t>
            </w:r>
            <w:r w:rsidR="00C921E2">
              <w:rPr>
                <w:rFonts w:cs="Arial"/>
                <w:sz w:val="24"/>
                <w:szCs w:val="24"/>
              </w:rPr>
              <w:t>em</w:t>
            </w:r>
            <w:r w:rsidR="003D533E">
              <w:rPr>
                <w:rFonts w:cs="Arial"/>
                <w:sz w:val="24"/>
                <w:szCs w:val="24"/>
              </w:rPr>
              <w:t xml:space="preserve"> </w:t>
            </w:r>
            <w:r w:rsidR="00C921E2">
              <w:rPr>
                <w:rFonts w:cs="Arial"/>
                <w:sz w:val="24"/>
                <w:szCs w:val="24"/>
              </w:rPr>
              <w:t>Vater</w:t>
            </w:r>
            <w:r w:rsidR="00742E74">
              <w:rPr>
                <w:rFonts w:cs="Arial"/>
                <w:sz w:val="24"/>
                <w:szCs w:val="24"/>
              </w:rPr>
              <w:t xml:space="preserve"> </w:t>
            </w:r>
            <w:r>
              <w:rPr>
                <w:rFonts w:cs="Arial"/>
                <w:sz w:val="24"/>
                <w:szCs w:val="24"/>
              </w:rPr>
              <w:t xml:space="preserve">und  Alexandra Arni </w:t>
            </w:r>
            <w:r w:rsidR="00742E74">
              <w:rPr>
                <w:rFonts w:cs="Arial"/>
                <w:sz w:val="24"/>
                <w:szCs w:val="24"/>
              </w:rPr>
              <w:t xml:space="preserve">(FV) </w:t>
            </w:r>
            <w:r w:rsidR="00581750">
              <w:rPr>
                <w:rFonts w:cs="Arial"/>
                <w:sz w:val="24"/>
                <w:szCs w:val="24"/>
              </w:rPr>
              <w:t>g</w:t>
            </w:r>
            <w:r w:rsidR="00581750">
              <w:rPr>
                <w:rFonts w:cs="Arial"/>
                <w:sz w:val="24"/>
                <w:szCs w:val="24"/>
              </w:rPr>
              <w:t>e</w:t>
            </w:r>
            <w:r w:rsidR="00581750">
              <w:rPr>
                <w:rFonts w:cs="Arial"/>
                <w:sz w:val="24"/>
                <w:szCs w:val="24"/>
              </w:rPr>
              <w:t xml:space="preserve">zeigt. </w:t>
            </w:r>
            <w:r w:rsidR="00742E74">
              <w:rPr>
                <w:rFonts w:cs="Arial"/>
                <w:sz w:val="24"/>
                <w:szCs w:val="24"/>
              </w:rPr>
              <w:t xml:space="preserve">Die </w:t>
            </w:r>
            <w:r>
              <w:rPr>
                <w:rFonts w:cs="Arial"/>
                <w:sz w:val="24"/>
                <w:szCs w:val="24"/>
              </w:rPr>
              <w:t>Modell</w:t>
            </w:r>
            <w:r w:rsidR="00742E74">
              <w:rPr>
                <w:rFonts w:cs="Arial"/>
                <w:sz w:val="24"/>
                <w:szCs w:val="24"/>
              </w:rPr>
              <w:t>struktur</w:t>
            </w:r>
            <w:r>
              <w:rPr>
                <w:rFonts w:cs="Arial"/>
                <w:sz w:val="24"/>
                <w:szCs w:val="24"/>
              </w:rPr>
              <w:t xml:space="preserve"> blieb so wie </w:t>
            </w:r>
            <w:r w:rsidR="00742E74">
              <w:rPr>
                <w:rFonts w:cs="Arial"/>
                <w:sz w:val="24"/>
                <w:szCs w:val="24"/>
              </w:rPr>
              <w:t>gepla</w:t>
            </w:r>
            <w:r w:rsidR="00B62E6F">
              <w:rPr>
                <w:rFonts w:cs="Arial"/>
                <w:sz w:val="24"/>
                <w:szCs w:val="24"/>
              </w:rPr>
              <w:t>nt, die Darstellung änderte sich</w:t>
            </w:r>
            <w:r w:rsidR="00742E74">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267D2D" w:rsidRPr="00467858" w:rsidRDefault="00B45FDC" w:rsidP="00781B0C">
            <w:pPr>
              <w:rPr>
                <w:rFonts w:cs="Arial"/>
                <w:sz w:val="24"/>
                <w:szCs w:val="24"/>
              </w:rPr>
            </w:pPr>
            <w:r>
              <w:rPr>
                <w:rFonts w:cs="Arial"/>
                <w:sz w:val="24"/>
                <w:szCs w:val="24"/>
              </w:rPr>
              <w:t>Ich bin im Moment im Zeitplan. Das Benutzerhan</w:t>
            </w:r>
            <w:r>
              <w:rPr>
                <w:rFonts w:cs="Arial"/>
                <w:sz w:val="24"/>
                <w:szCs w:val="24"/>
              </w:rPr>
              <w:t>d</w:t>
            </w:r>
            <w:r>
              <w:rPr>
                <w:rFonts w:cs="Arial"/>
                <w:sz w:val="24"/>
                <w:szCs w:val="24"/>
              </w:rPr>
              <w:t xml:space="preserve">buch habe ich bereits </w:t>
            </w:r>
            <w:r w:rsidR="00FC54EC">
              <w:rPr>
                <w:rFonts w:cs="Arial"/>
                <w:sz w:val="24"/>
                <w:szCs w:val="24"/>
              </w:rPr>
              <w:t xml:space="preserve">mit einer </w:t>
            </w:r>
            <w:r w:rsidR="00781B0C">
              <w:rPr>
                <w:rFonts w:cs="Arial"/>
                <w:sz w:val="24"/>
                <w:szCs w:val="24"/>
              </w:rPr>
              <w:t>I</w:t>
            </w:r>
            <w:r w:rsidR="006D6686">
              <w:rPr>
                <w:rFonts w:cs="Arial"/>
                <w:sz w:val="24"/>
                <w:szCs w:val="24"/>
              </w:rPr>
              <w:t>nhalts-</w:t>
            </w:r>
            <w:r w:rsidR="00FC54EC">
              <w:rPr>
                <w:rFonts w:cs="Arial"/>
                <w:sz w:val="24"/>
                <w:szCs w:val="24"/>
              </w:rPr>
              <w:t>Struktur a</w:t>
            </w:r>
            <w:r w:rsidR="00FC54EC">
              <w:rPr>
                <w:rFonts w:cs="Arial"/>
                <w:sz w:val="24"/>
                <w:szCs w:val="24"/>
              </w:rPr>
              <w:t>n</w:t>
            </w:r>
            <w:r w:rsidR="00FC54EC">
              <w:rPr>
                <w:rFonts w:cs="Arial"/>
                <w:sz w:val="24"/>
                <w:szCs w:val="24"/>
              </w:rPr>
              <w:t>gefangen</w:t>
            </w:r>
            <w:r>
              <w:rPr>
                <w:rFonts w:cs="Arial"/>
                <w:sz w:val="24"/>
                <w:szCs w:val="24"/>
              </w:rPr>
              <w:t xml:space="preserve"> und </w:t>
            </w:r>
            <w:r w:rsidR="00742E74">
              <w:rPr>
                <w:rFonts w:cs="Arial"/>
                <w:sz w:val="24"/>
                <w:szCs w:val="24"/>
              </w:rPr>
              <w:t>über das Testk</w:t>
            </w:r>
            <w:r w:rsidR="00FC54EC">
              <w:rPr>
                <w:rFonts w:cs="Arial"/>
                <w:sz w:val="24"/>
                <w:szCs w:val="24"/>
              </w:rPr>
              <w:t>onzept bin ich mir b</w:t>
            </w:r>
            <w:r w:rsidR="00FC54EC">
              <w:rPr>
                <w:rFonts w:cs="Arial"/>
                <w:sz w:val="24"/>
                <w:szCs w:val="24"/>
              </w:rPr>
              <w:t>e</w:t>
            </w:r>
            <w:r w:rsidR="00FC54EC">
              <w:rPr>
                <w:rFonts w:cs="Arial"/>
                <w:sz w:val="24"/>
                <w:szCs w:val="24"/>
              </w:rPr>
              <w:t xml:space="preserve">reits </w:t>
            </w:r>
            <w:r w:rsidR="00742E74">
              <w:rPr>
                <w:rFonts w:cs="Arial"/>
                <w:sz w:val="24"/>
                <w:szCs w:val="24"/>
              </w:rPr>
              <w:t xml:space="preserve">am </w:t>
            </w:r>
            <w:r w:rsidR="00FC54EC">
              <w:rPr>
                <w:rFonts w:cs="Arial"/>
                <w:sz w:val="24"/>
                <w:szCs w:val="24"/>
              </w:rPr>
              <w:t>Gedanken</w:t>
            </w:r>
            <w:r w:rsidR="00742E74">
              <w:rPr>
                <w:rFonts w:cs="Arial"/>
                <w:sz w:val="24"/>
                <w:szCs w:val="24"/>
              </w:rPr>
              <w:t xml:space="preserve"> machen</w:t>
            </w:r>
            <w:r w:rsidR="00CE09A2">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B45FDC" w:rsidRPr="00581750" w:rsidRDefault="00581750" w:rsidP="00581750">
            <w:pPr>
              <w:spacing w:line="240" w:lineRule="auto"/>
              <w:rPr>
                <w:rFonts w:cs="Arial"/>
                <w:sz w:val="24"/>
                <w:szCs w:val="24"/>
              </w:rPr>
            </w:pPr>
            <w:r>
              <w:rPr>
                <w:rFonts w:cs="Arial"/>
                <w:sz w:val="24"/>
                <w:szCs w:val="24"/>
              </w:rPr>
              <w:t xml:space="preserve">Ich habe die </w:t>
            </w:r>
            <w:r w:rsidR="00971E22" w:rsidRPr="00581750">
              <w:rPr>
                <w:rFonts w:cs="Arial"/>
                <w:sz w:val="24"/>
                <w:szCs w:val="24"/>
              </w:rPr>
              <w:t>Ausgangs</w:t>
            </w:r>
            <w:r w:rsidR="00CE09A2" w:rsidRPr="00581750">
              <w:rPr>
                <w:rFonts w:cs="Arial"/>
                <w:sz w:val="24"/>
                <w:szCs w:val="24"/>
              </w:rPr>
              <w:t>lage</w:t>
            </w:r>
            <w:r w:rsidR="00971E22" w:rsidRPr="00581750">
              <w:rPr>
                <w:rFonts w:cs="Arial"/>
                <w:sz w:val="24"/>
                <w:szCs w:val="24"/>
              </w:rPr>
              <w:t xml:space="preserve"> mi</w:t>
            </w:r>
            <w:r w:rsidR="00CE09A2" w:rsidRPr="00581750">
              <w:rPr>
                <w:rFonts w:cs="Arial"/>
                <w:sz w:val="24"/>
                <w:szCs w:val="24"/>
              </w:rPr>
              <w:t xml:space="preserve">t </w:t>
            </w:r>
            <w:r>
              <w:rPr>
                <w:rFonts w:cs="Arial"/>
                <w:sz w:val="24"/>
                <w:szCs w:val="24"/>
              </w:rPr>
              <w:t>dem Soll / Ist-V</w:t>
            </w:r>
            <w:r w:rsidR="0056395F" w:rsidRPr="00581750">
              <w:rPr>
                <w:rFonts w:cs="Arial"/>
                <w:sz w:val="24"/>
                <w:szCs w:val="24"/>
              </w:rPr>
              <w:t>ergleich</w:t>
            </w:r>
            <w:r w:rsidR="00CE09A2" w:rsidRPr="00581750">
              <w:rPr>
                <w:rFonts w:cs="Arial"/>
                <w:sz w:val="24"/>
                <w:szCs w:val="24"/>
              </w:rPr>
              <w:t xml:space="preserve"> verbunden, da ein Tex</w:t>
            </w:r>
            <w:r w:rsidR="00971E22" w:rsidRPr="00581750">
              <w:rPr>
                <w:rFonts w:cs="Arial"/>
                <w:sz w:val="24"/>
                <w:szCs w:val="24"/>
              </w:rPr>
              <w:t xml:space="preserve">t </w:t>
            </w:r>
            <w:r w:rsidR="00CE09A2" w:rsidRPr="00581750">
              <w:rPr>
                <w:rFonts w:cs="Arial"/>
                <w:sz w:val="24"/>
                <w:szCs w:val="24"/>
              </w:rPr>
              <w:t>zur Ausgangslage schon vorhanden ist</w:t>
            </w:r>
            <w:r>
              <w:rPr>
                <w:rFonts w:cs="Arial"/>
                <w:sz w:val="24"/>
                <w:szCs w:val="24"/>
              </w:rPr>
              <w:t xml:space="preserve">. Das </w:t>
            </w:r>
            <w:r w:rsidR="00FC54EC" w:rsidRPr="00581750">
              <w:rPr>
                <w:rFonts w:cs="Arial"/>
                <w:sz w:val="24"/>
                <w:szCs w:val="24"/>
              </w:rPr>
              <w:t>Test-Konzept</w:t>
            </w:r>
            <w:r w:rsidR="00B45FDC" w:rsidRPr="00581750">
              <w:rPr>
                <w:rFonts w:cs="Arial"/>
                <w:sz w:val="24"/>
                <w:szCs w:val="24"/>
              </w:rPr>
              <w:t xml:space="preserve"> </w:t>
            </w:r>
            <w:r>
              <w:rPr>
                <w:rFonts w:cs="Arial"/>
                <w:sz w:val="24"/>
                <w:szCs w:val="24"/>
              </w:rPr>
              <w:t xml:space="preserve">wurde </w:t>
            </w:r>
            <w:r w:rsidR="00B45FDC" w:rsidRPr="00581750">
              <w:rPr>
                <w:rFonts w:cs="Arial"/>
                <w:sz w:val="24"/>
                <w:szCs w:val="24"/>
              </w:rPr>
              <w:t xml:space="preserve">zum Testing </w:t>
            </w:r>
            <w:r w:rsidR="00CE09A2" w:rsidRPr="00581750">
              <w:rPr>
                <w:rFonts w:cs="Arial"/>
                <w:sz w:val="24"/>
                <w:szCs w:val="24"/>
              </w:rPr>
              <w:t>verschoben</w:t>
            </w:r>
            <w:r>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B45FDC" w:rsidRDefault="00267D2D" w:rsidP="00267D2D">
            <w:pPr>
              <w:rPr>
                <w:rFonts w:cs="Arial"/>
                <w:sz w:val="24"/>
                <w:szCs w:val="24"/>
              </w:rPr>
            </w:pPr>
            <w:r>
              <w:rPr>
                <w:rFonts w:cs="Arial"/>
                <w:sz w:val="24"/>
                <w:szCs w:val="24"/>
              </w:rPr>
              <w:t xml:space="preserve">08:30 Uhr – </w:t>
            </w:r>
            <w:r w:rsidR="00B45FDC">
              <w:rPr>
                <w:rFonts w:cs="Arial"/>
                <w:sz w:val="24"/>
                <w:szCs w:val="24"/>
              </w:rPr>
              <w:t>10:00 Uhr</w:t>
            </w:r>
          </w:p>
          <w:p w:rsidR="00B45FDC" w:rsidRDefault="00B45FDC" w:rsidP="00267D2D">
            <w:pPr>
              <w:rPr>
                <w:rFonts w:cs="Arial"/>
                <w:sz w:val="24"/>
                <w:szCs w:val="24"/>
              </w:rPr>
            </w:pPr>
            <w:r>
              <w:rPr>
                <w:rFonts w:cs="Arial"/>
                <w:sz w:val="24"/>
                <w:szCs w:val="24"/>
              </w:rPr>
              <w:t>Kurze Pause</w:t>
            </w:r>
          </w:p>
          <w:p w:rsidR="00267D2D" w:rsidRDefault="00B45FDC" w:rsidP="00267D2D">
            <w:pPr>
              <w:rPr>
                <w:rFonts w:cs="Arial"/>
                <w:sz w:val="24"/>
                <w:szCs w:val="24"/>
              </w:rPr>
            </w:pPr>
            <w:r>
              <w:rPr>
                <w:rFonts w:cs="Arial"/>
                <w:sz w:val="24"/>
                <w:szCs w:val="24"/>
              </w:rPr>
              <w:t xml:space="preserve">10:10 Uhr – </w:t>
            </w:r>
            <w:r w:rsidR="00267D2D">
              <w:rPr>
                <w:rFonts w:cs="Arial"/>
                <w:sz w:val="24"/>
                <w:szCs w:val="24"/>
              </w:rPr>
              <w:t>12:30 Uhr</w:t>
            </w:r>
          </w:p>
          <w:p w:rsidR="00267D2D" w:rsidRDefault="00267D2D" w:rsidP="00267D2D">
            <w:pPr>
              <w:rPr>
                <w:rFonts w:cs="Arial"/>
                <w:sz w:val="24"/>
                <w:szCs w:val="24"/>
              </w:rPr>
            </w:pPr>
            <w:r>
              <w:rPr>
                <w:rFonts w:cs="Arial"/>
                <w:sz w:val="24"/>
                <w:szCs w:val="24"/>
              </w:rPr>
              <w:t xml:space="preserve">Mittagspause </w:t>
            </w:r>
          </w:p>
          <w:p w:rsidR="00267D2D" w:rsidRDefault="00267D2D" w:rsidP="00267D2D">
            <w:pPr>
              <w:rPr>
                <w:rFonts w:cs="Arial"/>
                <w:sz w:val="24"/>
                <w:szCs w:val="24"/>
              </w:rPr>
            </w:pPr>
            <w:r>
              <w:rPr>
                <w:rFonts w:cs="Arial"/>
                <w:sz w:val="24"/>
                <w:szCs w:val="24"/>
              </w:rPr>
              <w:t>13:30 Uhr – 1</w:t>
            </w:r>
            <w:r w:rsidR="007D7EDB">
              <w:rPr>
                <w:rFonts w:cs="Arial"/>
                <w:sz w:val="24"/>
                <w:szCs w:val="24"/>
              </w:rPr>
              <w:t>5</w:t>
            </w:r>
            <w:r>
              <w:rPr>
                <w:rFonts w:cs="Arial"/>
                <w:sz w:val="24"/>
                <w:szCs w:val="24"/>
              </w:rPr>
              <w:t>:00 Uhr</w:t>
            </w:r>
          </w:p>
          <w:p w:rsidR="007D7EDB" w:rsidRDefault="007D7EDB" w:rsidP="00267D2D">
            <w:pPr>
              <w:rPr>
                <w:rFonts w:cs="Arial"/>
                <w:sz w:val="24"/>
                <w:szCs w:val="24"/>
              </w:rPr>
            </w:pPr>
            <w:r>
              <w:rPr>
                <w:rFonts w:cs="Arial"/>
                <w:sz w:val="24"/>
                <w:szCs w:val="24"/>
              </w:rPr>
              <w:t>Kurze Pause</w:t>
            </w:r>
          </w:p>
          <w:p w:rsidR="007D7EDB" w:rsidRPr="006A7E57" w:rsidRDefault="007D7EDB" w:rsidP="00267D2D">
            <w:pPr>
              <w:rPr>
                <w:rFonts w:cs="Arial"/>
                <w:sz w:val="24"/>
                <w:szCs w:val="24"/>
              </w:rPr>
            </w:pPr>
            <w:r>
              <w:rPr>
                <w:rFonts w:cs="Arial"/>
                <w:sz w:val="24"/>
                <w:szCs w:val="24"/>
              </w:rPr>
              <w:t>15:10 Uhr – 18:00 Uhr</w:t>
            </w:r>
          </w:p>
        </w:tc>
      </w:tr>
      <w:tr w:rsidR="00267D2D" w:rsidRPr="00467858" w:rsidTr="00267D2D">
        <w:tc>
          <w:tcPr>
            <w:tcW w:w="3045" w:type="dxa"/>
            <w:tcBorders>
              <w:top w:val="single" w:sz="4" w:space="0" w:color="auto"/>
            </w:tcBorders>
            <w:shd w:val="clear" w:color="auto" w:fill="F2F2F2" w:themeFill="background1" w:themeFillShade="F2"/>
          </w:tcPr>
          <w:p w:rsidR="00581750" w:rsidRPr="00467858" w:rsidRDefault="00267D2D" w:rsidP="00267D2D">
            <w:pPr>
              <w:rPr>
                <w:rFonts w:cs="Arial"/>
                <w:sz w:val="24"/>
                <w:szCs w:val="24"/>
              </w:rPr>
            </w:pPr>
            <w:r>
              <w:rPr>
                <w:rFonts w:cs="Arial"/>
                <w:sz w:val="24"/>
                <w:szCs w:val="24"/>
              </w:rPr>
              <w:t>Visum</w:t>
            </w:r>
          </w:p>
        </w:tc>
        <w:tc>
          <w:tcPr>
            <w:tcW w:w="6015" w:type="dxa"/>
            <w:tcBorders>
              <w:top w:val="single" w:sz="4" w:space="0" w:color="auto"/>
            </w:tcBorders>
          </w:tcPr>
          <w:p w:rsidR="00267D2D" w:rsidRDefault="00267D2D" w:rsidP="00267D2D">
            <w:pPr>
              <w:rPr>
                <w:rFonts w:cs="Arial"/>
                <w:sz w:val="24"/>
                <w:szCs w:val="24"/>
              </w:rPr>
            </w:pPr>
          </w:p>
          <w:p w:rsidR="00AE12EF" w:rsidRDefault="00AE12EF" w:rsidP="00267D2D">
            <w:pPr>
              <w:rPr>
                <w:rFonts w:cs="Arial"/>
                <w:sz w:val="24"/>
                <w:szCs w:val="24"/>
              </w:rPr>
            </w:pPr>
          </w:p>
        </w:tc>
      </w:tr>
    </w:tbl>
    <w:p w:rsidR="00BD0E35" w:rsidRDefault="00BD0E35" w:rsidP="00BD0E35"/>
    <w:p w:rsidR="00BD0E35" w:rsidRDefault="00BD0E35" w:rsidP="00E3453E">
      <w:pPr>
        <w:tabs>
          <w:tab w:val="left" w:pos="4995"/>
        </w:tabs>
      </w:pPr>
    </w:p>
    <w:p w:rsidR="000B1B59" w:rsidRDefault="000B1B59" w:rsidP="00BD0E35"/>
    <w:p w:rsidR="00C90F72" w:rsidRDefault="00C90F72" w:rsidP="00BD0E35"/>
    <w:p w:rsidR="00C90F72" w:rsidRDefault="00C90F72" w:rsidP="00BD0E35"/>
    <w:p w:rsidR="00C90F72" w:rsidRPr="00C90F72" w:rsidRDefault="00C90F72" w:rsidP="00C90F72">
      <w:pPr>
        <w:pStyle w:val="berschrift3"/>
      </w:pPr>
      <w:bookmarkStart w:id="46" w:name="_Toc447699452"/>
      <w:r w:rsidRPr="00C90F72">
        <w:lastRenderedPageBreak/>
        <w:t>Mittwoch, 6. April 2016</w:t>
      </w:r>
    </w:p>
    <w:bookmarkEnd w:id="46"/>
    <w:p w:rsidR="000B1B59" w:rsidRDefault="000B1B59" w:rsidP="00C90F72">
      <w:pPr>
        <w:pStyle w:val="berschrift3"/>
        <w:numPr>
          <w:ilvl w:val="0"/>
          <w:numId w:val="0"/>
        </w:numPr>
      </w:pPr>
    </w:p>
    <w:tbl>
      <w:tblPr>
        <w:tblStyle w:val="Tabellenraster"/>
        <w:tblpPr w:leftFromText="141" w:rightFromText="141" w:vertAnchor="page" w:horzAnchor="margin" w:tblpY="28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0B1B59" w:rsidRPr="00403B46" w:rsidTr="000B1B59">
        <w:tc>
          <w:tcPr>
            <w:tcW w:w="3045" w:type="dxa"/>
            <w:tcBorders>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Erreichte Ziele</w:t>
            </w:r>
          </w:p>
        </w:tc>
        <w:tc>
          <w:tcPr>
            <w:tcW w:w="6015" w:type="dxa"/>
            <w:tcBorders>
              <w:bottom w:val="single" w:sz="4" w:space="0" w:color="auto"/>
            </w:tcBorders>
          </w:tcPr>
          <w:p w:rsidR="000B1B59" w:rsidRPr="00C05E79" w:rsidRDefault="000B1B59" w:rsidP="000B1B59">
            <w:pPr>
              <w:pStyle w:val="Listenabsatz"/>
              <w:numPr>
                <w:ilvl w:val="0"/>
                <w:numId w:val="31"/>
              </w:numPr>
              <w:spacing w:line="240" w:lineRule="auto"/>
              <w:ind w:left="317" w:hanging="317"/>
              <w:rPr>
                <w:rFonts w:cs="Arial"/>
                <w:sz w:val="24"/>
                <w:szCs w:val="24"/>
              </w:rPr>
            </w:pPr>
            <w:r w:rsidRPr="00C05E79">
              <w:rPr>
                <w:rFonts w:cs="Arial"/>
                <w:sz w:val="24"/>
                <w:szCs w:val="24"/>
              </w:rPr>
              <w:t>Arbeitsjournal (Tag 2) in die Dokumentation übe</w:t>
            </w:r>
            <w:r w:rsidRPr="00C05E79">
              <w:rPr>
                <w:rFonts w:cs="Arial"/>
                <w:sz w:val="24"/>
                <w:szCs w:val="24"/>
              </w:rPr>
              <w:t>r</w:t>
            </w:r>
            <w:r w:rsidRPr="00C05E79">
              <w:rPr>
                <w:rFonts w:cs="Arial"/>
                <w:sz w:val="24"/>
                <w:szCs w:val="24"/>
              </w:rPr>
              <w:t>nehmen</w:t>
            </w:r>
          </w:p>
          <w:p w:rsidR="000B1B59" w:rsidRPr="00C05E79" w:rsidRDefault="000B1B59" w:rsidP="000B1B59">
            <w:pPr>
              <w:pStyle w:val="Listenabsatz"/>
              <w:numPr>
                <w:ilvl w:val="0"/>
                <w:numId w:val="31"/>
              </w:numPr>
              <w:spacing w:line="240" w:lineRule="auto"/>
              <w:ind w:left="317" w:hanging="317"/>
              <w:rPr>
                <w:rFonts w:cs="Arial"/>
                <w:sz w:val="24"/>
                <w:szCs w:val="24"/>
              </w:rPr>
            </w:pPr>
            <w:proofErr w:type="spellStart"/>
            <w:r w:rsidRPr="00C05E79">
              <w:rPr>
                <w:rFonts w:cs="Arial"/>
                <w:sz w:val="24"/>
                <w:szCs w:val="24"/>
              </w:rPr>
              <w:t>Use</w:t>
            </w:r>
            <w:proofErr w:type="spellEnd"/>
            <w:r w:rsidRPr="00C05E79">
              <w:rPr>
                <w:rFonts w:cs="Arial"/>
                <w:sz w:val="24"/>
                <w:szCs w:val="24"/>
              </w:rPr>
              <w:t>-Case dokumentieren</w:t>
            </w:r>
          </w:p>
          <w:p w:rsidR="000B1B59" w:rsidRPr="00C05E79" w:rsidRDefault="000B1B59" w:rsidP="000B1B59">
            <w:pPr>
              <w:pStyle w:val="Listenabsatz"/>
              <w:numPr>
                <w:ilvl w:val="0"/>
                <w:numId w:val="31"/>
              </w:numPr>
              <w:spacing w:line="240" w:lineRule="auto"/>
              <w:ind w:left="317" w:hanging="317"/>
              <w:rPr>
                <w:rFonts w:cs="Arial"/>
                <w:sz w:val="24"/>
                <w:szCs w:val="24"/>
              </w:rPr>
            </w:pPr>
            <w:r w:rsidRPr="00C05E79">
              <w:rPr>
                <w:rFonts w:cs="Arial"/>
                <w:sz w:val="24"/>
                <w:szCs w:val="24"/>
              </w:rPr>
              <w:t>Bootstraptext in die Dokumentation übernehmen</w:t>
            </w:r>
          </w:p>
          <w:p w:rsidR="000B1B59" w:rsidRPr="00C05E79" w:rsidRDefault="000B1B59" w:rsidP="000B1B59">
            <w:pPr>
              <w:pStyle w:val="Listenabsatz"/>
              <w:numPr>
                <w:ilvl w:val="0"/>
                <w:numId w:val="31"/>
              </w:numPr>
              <w:spacing w:line="240" w:lineRule="auto"/>
              <w:ind w:left="317" w:hanging="317"/>
              <w:rPr>
                <w:rFonts w:cs="Arial"/>
                <w:sz w:val="24"/>
                <w:szCs w:val="24"/>
              </w:rPr>
            </w:pPr>
            <w:r w:rsidRPr="00C05E79">
              <w:rPr>
                <w:rFonts w:cs="Arial"/>
                <w:sz w:val="24"/>
                <w:szCs w:val="24"/>
              </w:rPr>
              <w:t>Risikoanalyse in die Dokumentation übernehmen</w:t>
            </w:r>
          </w:p>
          <w:p w:rsidR="000B1B59" w:rsidRPr="00C05E79" w:rsidRDefault="000B1B59" w:rsidP="000B1B59">
            <w:pPr>
              <w:pStyle w:val="Listenabsatz"/>
              <w:numPr>
                <w:ilvl w:val="0"/>
                <w:numId w:val="31"/>
              </w:numPr>
              <w:spacing w:line="240" w:lineRule="auto"/>
              <w:ind w:left="317" w:hanging="317"/>
              <w:rPr>
                <w:rFonts w:cs="Arial"/>
                <w:sz w:val="24"/>
                <w:szCs w:val="24"/>
              </w:rPr>
            </w:pPr>
            <w:r w:rsidRPr="00C05E79">
              <w:rPr>
                <w:rFonts w:cs="Arial"/>
                <w:sz w:val="24"/>
                <w:szCs w:val="24"/>
              </w:rPr>
              <w:t xml:space="preserve">Zwei </w:t>
            </w:r>
            <w:proofErr w:type="spellStart"/>
            <w:r w:rsidRPr="00C05E79">
              <w:rPr>
                <w:rFonts w:cs="Arial"/>
                <w:sz w:val="24"/>
                <w:szCs w:val="24"/>
              </w:rPr>
              <w:t>ERD’s</w:t>
            </w:r>
            <w:proofErr w:type="spellEnd"/>
            <w:r w:rsidRPr="00C05E79">
              <w:rPr>
                <w:rFonts w:cs="Arial"/>
                <w:sz w:val="24"/>
                <w:szCs w:val="24"/>
              </w:rPr>
              <w:t xml:space="preserve"> erstellen</w:t>
            </w:r>
            <w:r w:rsidR="003839C2" w:rsidRPr="00C05E79">
              <w:rPr>
                <w:rFonts w:cs="Arial"/>
                <w:sz w:val="24"/>
                <w:szCs w:val="24"/>
              </w:rPr>
              <w:t xml:space="preserve"> </w:t>
            </w:r>
          </w:p>
          <w:p w:rsidR="00B20DF3" w:rsidRPr="00B20DF3" w:rsidRDefault="000B1B59" w:rsidP="00B20DF3">
            <w:pPr>
              <w:pStyle w:val="Listenabsatz"/>
              <w:numPr>
                <w:ilvl w:val="0"/>
                <w:numId w:val="31"/>
              </w:numPr>
              <w:spacing w:line="240" w:lineRule="auto"/>
              <w:ind w:left="317" w:hanging="317"/>
              <w:rPr>
                <w:sz w:val="24"/>
                <w:szCs w:val="24"/>
              </w:rPr>
            </w:pPr>
            <w:r w:rsidRPr="00C05E79">
              <w:rPr>
                <w:rFonts w:cs="Arial"/>
                <w:sz w:val="24"/>
                <w:szCs w:val="24"/>
              </w:rPr>
              <w:t>Webseitenentwurf erstellen, auf dem bei der I</w:t>
            </w:r>
            <w:r w:rsidRPr="00C05E79">
              <w:rPr>
                <w:rFonts w:cs="Arial"/>
                <w:sz w:val="24"/>
                <w:szCs w:val="24"/>
              </w:rPr>
              <w:t>m</w:t>
            </w:r>
            <w:r w:rsidRPr="00C05E79">
              <w:rPr>
                <w:rFonts w:cs="Arial"/>
                <w:sz w:val="24"/>
                <w:szCs w:val="24"/>
              </w:rPr>
              <w:t>plement</w:t>
            </w:r>
            <w:r w:rsidR="00EC6CDA">
              <w:rPr>
                <w:rFonts w:cs="Arial"/>
                <w:sz w:val="24"/>
                <w:szCs w:val="24"/>
              </w:rPr>
              <w:t>ierung</w:t>
            </w:r>
            <w:r w:rsidRPr="00C05E79">
              <w:rPr>
                <w:rFonts w:cs="Arial"/>
                <w:sz w:val="24"/>
                <w:szCs w:val="24"/>
              </w:rPr>
              <w:t xml:space="preserve"> aufgebaut werden kann</w:t>
            </w:r>
          </w:p>
          <w:p w:rsidR="00E3069B" w:rsidRPr="00403B46" w:rsidRDefault="00E3069B" w:rsidP="000B1B59">
            <w:pPr>
              <w:pStyle w:val="Listenabsatz"/>
              <w:numPr>
                <w:ilvl w:val="0"/>
                <w:numId w:val="31"/>
              </w:numPr>
              <w:spacing w:line="240" w:lineRule="auto"/>
              <w:ind w:left="317" w:hanging="317"/>
            </w:pPr>
            <w:r w:rsidRPr="00C05E79">
              <w:rPr>
                <w:sz w:val="24"/>
                <w:szCs w:val="24"/>
              </w:rPr>
              <w:t>Benutzerhandbuch mit Text erweitern</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0B1B59" w:rsidRPr="00467858" w:rsidRDefault="000B1B59" w:rsidP="000B1B59">
            <w:pPr>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0B1B59" w:rsidRPr="00707EB5" w:rsidRDefault="00E3069B" w:rsidP="000B1B59">
            <w:pPr>
              <w:spacing w:line="240" w:lineRule="auto"/>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0B1B59" w:rsidRPr="00235EE0" w:rsidRDefault="000B1B59" w:rsidP="00AD2767">
            <w:pPr>
              <w:spacing w:line="240" w:lineRule="auto"/>
              <w:rPr>
                <w:rFonts w:cs="Arial"/>
                <w:sz w:val="24"/>
                <w:szCs w:val="24"/>
              </w:rPr>
            </w:pPr>
            <w:r>
              <w:rPr>
                <w:rFonts w:cs="Arial"/>
                <w:sz w:val="24"/>
                <w:szCs w:val="24"/>
              </w:rPr>
              <w:t xml:space="preserve">Ich habe </w:t>
            </w:r>
            <w:r w:rsidR="00AD2767">
              <w:rPr>
                <w:rFonts w:cs="Arial"/>
                <w:sz w:val="24"/>
                <w:szCs w:val="24"/>
              </w:rPr>
              <w:t>zwei</w:t>
            </w:r>
            <w:r>
              <w:rPr>
                <w:rFonts w:cs="Arial"/>
                <w:sz w:val="24"/>
                <w:szCs w:val="24"/>
              </w:rPr>
              <w:t xml:space="preserve"> zusätzliche</w:t>
            </w:r>
            <w:r w:rsidRPr="00235EE0">
              <w:rPr>
                <w:rFonts w:cs="Arial"/>
                <w:sz w:val="24"/>
                <w:szCs w:val="24"/>
              </w:rPr>
              <w:t xml:space="preserve"> </w:t>
            </w:r>
            <w:proofErr w:type="spellStart"/>
            <w:r w:rsidRPr="00235EE0">
              <w:rPr>
                <w:rFonts w:cs="Arial"/>
                <w:sz w:val="24"/>
                <w:szCs w:val="24"/>
              </w:rPr>
              <w:t>Use</w:t>
            </w:r>
            <w:proofErr w:type="spellEnd"/>
            <w:r w:rsidRPr="00235EE0">
              <w:rPr>
                <w:rFonts w:cs="Arial"/>
                <w:sz w:val="24"/>
                <w:szCs w:val="24"/>
              </w:rPr>
              <w:t xml:space="preserve">-Case </w:t>
            </w:r>
            <w:r>
              <w:rPr>
                <w:rFonts w:cs="Arial"/>
                <w:sz w:val="24"/>
                <w:szCs w:val="24"/>
              </w:rPr>
              <w:t>Grafik</w:t>
            </w:r>
            <w:r w:rsidR="00AD2767">
              <w:rPr>
                <w:rFonts w:cs="Arial"/>
                <w:sz w:val="24"/>
                <w:szCs w:val="24"/>
              </w:rPr>
              <w:t>en</w:t>
            </w:r>
            <w:r>
              <w:rPr>
                <w:rFonts w:cs="Arial"/>
                <w:sz w:val="24"/>
                <w:szCs w:val="24"/>
              </w:rPr>
              <w:t xml:space="preserve"> e</w:t>
            </w:r>
            <w:r>
              <w:rPr>
                <w:rFonts w:cs="Arial"/>
                <w:sz w:val="24"/>
                <w:szCs w:val="24"/>
              </w:rPr>
              <w:t>r</w:t>
            </w:r>
            <w:r>
              <w:rPr>
                <w:rFonts w:cs="Arial"/>
                <w:sz w:val="24"/>
                <w:szCs w:val="24"/>
              </w:rPr>
              <w:t xml:space="preserve">stellt, die den Kommunikationsweg </w:t>
            </w:r>
            <w:r w:rsidR="00AD2767">
              <w:rPr>
                <w:rFonts w:cs="Arial"/>
                <w:sz w:val="24"/>
                <w:szCs w:val="24"/>
              </w:rPr>
              <w:t>aufzeigen</w:t>
            </w:r>
            <w:r>
              <w:rPr>
                <w:rFonts w:cs="Arial"/>
                <w:sz w:val="24"/>
                <w:szCs w:val="24"/>
              </w:rPr>
              <w:t>.</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Default="000B1B59" w:rsidP="000B1B59">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0B1B59" w:rsidRDefault="0018056D" w:rsidP="0018056D">
            <w:pPr>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0B1B59" w:rsidRPr="00467858" w:rsidRDefault="00E3069B" w:rsidP="000B1B59">
            <w:pPr>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0B1B59" w:rsidRPr="00467858" w:rsidRDefault="000B1B59" w:rsidP="000B1B59">
            <w:pPr>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0B1B59" w:rsidRPr="00467858" w:rsidRDefault="000B1B59" w:rsidP="000B1B59">
            <w:pPr>
              <w:rPr>
                <w:rFonts w:cs="Arial"/>
                <w:sz w:val="24"/>
                <w:szCs w:val="24"/>
              </w:rPr>
            </w:pPr>
            <w:r>
              <w:rPr>
                <w:rFonts w:cs="Arial"/>
                <w:sz w:val="24"/>
                <w:szCs w:val="24"/>
              </w:rPr>
              <w:t xml:space="preserve">Laut Zeitplan ist alles in Ordnung. </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8A3DC1" w:rsidRPr="00707EB5" w:rsidRDefault="008A3DC1" w:rsidP="00C05E79">
            <w:pPr>
              <w:spacing w:line="240" w:lineRule="auto"/>
              <w:rPr>
                <w:rFonts w:cs="Arial"/>
                <w:sz w:val="24"/>
                <w:szCs w:val="24"/>
              </w:rPr>
            </w:pPr>
            <w:r>
              <w:rPr>
                <w:rFonts w:cs="Arial"/>
                <w:sz w:val="24"/>
                <w:szCs w:val="24"/>
              </w:rPr>
              <w:t>Da i</w:t>
            </w:r>
            <w:r w:rsidR="00B26EFB">
              <w:rPr>
                <w:rFonts w:cs="Arial"/>
                <w:sz w:val="24"/>
                <w:szCs w:val="24"/>
              </w:rPr>
              <w:t xml:space="preserve">ch die </w:t>
            </w:r>
            <w:proofErr w:type="spellStart"/>
            <w:r w:rsidR="00B26EFB">
              <w:rPr>
                <w:rFonts w:cs="Arial"/>
                <w:sz w:val="24"/>
                <w:szCs w:val="24"/>
              </w:rPr>
              <w:t>ERD’s</w:t>
            </w:r>
            <w:proofErr w:type="spellEnd"/>
            <w:r w:rsidR="00B26EFB">
              <w:rPr>
                <w:rFonts w:cs="Arial"/>
                <w:sz w:val="24"/>
                <w:szCs w:val="24"/>
              </w:rPr>
              <w:t xml:space="preserve"> mit dem Tool</w:t>
            </w:r>
            <w:r w:rsidR="000B1B59">
              <w:rPr>
                <w:rFonts w:cs="Arial"/>
                <w:sz w:val="24"/>
                <w:szCs w:val="24"/>
              </w:rPr>
              <w:t xml:space="preserve"> „MySQL </w:t>
            </w:r>
            <w:proofErr w:type="spellStart"/>
            <w:r w:rsidR="000B1B59">
              <w:rPr>
                <w:rFonts w:cs="Arial"/>
                <w:sz w:val="24"/>
                <w:szCs w:val="24"/>
              </w:rPr>
              <w:t>Workbench</w:t>
            </w:r>
            <w:proofErr w:type="spellEnd"/>
            <w:r w:rsidR="000B1B59">
              <w:rPr>
                <w:rFonts w:cs="Arial"/>
                <w:sz w:val="24"/>
                <w:szCs w:val="24"/>
              </w:rPr>
              <w:t xml:space="preserve">“ </w:t>
            </w:r>
            <w:r w:rsidR="00B26EFB">
              <w:rPr>
                <w:rFonts w:cs="Arial"/>
                <w:sz w:val="24"/>
                <w:szCs w:val="24"/>
              </w:rPr>
              <w:t>erstellt</w:t>
            </w:r>
            <w:r>
              <w:rPr>
                <w:rFonts w:cs="Arial"/>
                <w:sz w:val="24"/>
                <w:szCs w:val="24"/>
              </w:rPr>
              <w:t xml:space="preserve"> habe,</w:t>
            </w:r>
            <w:r w:rsidR="00B26EFB">
              <w:rPr>
                <w:rFonts w:cs="Arial"/>
                <w:sz w:val="24"/>
                <w:szCs w:val="24"/>
              </w:rPr>
              <w:t xml:space="preserve"> habe ich </w:t>
            </w:r>
            <w:r>
              <w:rPr>
                <w:rFonts w:cs="Arial"/>
                <w:sz w:val="24"/>
                <w:szCs w:val="24"/>
              </w:rPr>
              <w:t xml:space="preserve">etwas </w:t>
            </w:r>
            <w:r w:rsidR="00C05E79">
              <w:rPr>
                <w:rFonts w:cs="Arial"/>
                <w:sz w:val="24"/>
                <w:szCs w:val="24"/>
              </w:rPr>
              <w:t>länger für die Grafiken benötigt</w:t>
            </w:r>
            <w:r w:rsidR="00B26EFB">
              <w:rPr>
                <w:rFonts w:cs="Arial"/>
                <w:sz w:val="24"/>
                <w:szCs w:val="24"/>
              </w:rPr>
              <w:t>.</w:t>
            </w:r>
            <w:r w:rsidR="00C05E79">
              <w:rPr>
                <w:rFonts w:cs="Arial"/>
                <w:sz w:val="24"/>
                <w:szCs w:val="24"/>
              </w:rPr>
              <w:t xml:space="preserve"> Der Webseitenentwurf </w:t>
            </w:r>
            <w:r>
              <w:rPr>
                <w:rFonts w:cs="Arial"/>
                <w:sz w:val="24"/>
                <w:szCs w:val="24"/>
              </w:rPr>
              <w:t>gefällt mir sehr gut und ich freue mich auf die Implementierung. Das Benutzerhandbuch</w:t>
            </w:r>
            <w:r w:rsidR="00C05E79">
              <w:rPr>
                <w:rFonts w:cs="Arial"/>
                <w:sz w:val="24"/>
                <w:szCs w:val="24"/>
              </w:rPr>
              <w:t xml:space="preserve"> hat eine genauere Gliederung sowie neue Texte erhalten. </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0B1B59" w:rsidRDefault="000B1B59" w:rsidP="000B1B59">
            <w:pPr>
              <w:rPr>
                <w:rFonts w:cs="Arial"/>
                <w:sz w:val="24"/>
                <w:szCs w:val="24"/>
              </w:rPr>
            </w:pPr>
            <w:r>
              <w:rPr>
                <w:rFonts w:cs="Arial"/>
                <w:sz w:val="24"/>
                <w:szCs w:val="24"/>
              </w:rPr>
              <w:t>08:30 Uhr – 10:15 Uhr</w:t>
            </w:r>
          </w:p>
          <w:p w:rsidR="000B1B59" w:rsidRDefault="000B1B59" w:rsidP="000B1B59">
            <w:pPr>
              <w:rPr>
                <w:rFonts w:cs="Arial"/>
                <w:sz w:val="24"/>
                <w:szCs w:val="24"/>
              </w:rPr>
            </w:pPr>
            <w:r>
              <w:rPr>
                <w:rFonts w:cs="Arial"/>
                <w:sz w:val="24"/>
                <w:szCs w:val="24"/>
              </w:rPr>
              <w:t>Kurze Pause</w:t>
            </w:r>
          </w:p>
          <w:p w:rsidR="000B1B59" w:rsidRDefault="000B1B59" w:rsidP="000B1B59">
            <w:pPr>
              <w:rPr>
                <w:rFonts w:cs="Arial"/>
                <w:sz w:val="24"/>
                <w:szCs w:val="24"/>
              </w:rPr>
            </w:pPr>
            <w:r>
              <w:rPr>
                <w:rFonts w:cs="Arial"/>
                <w:sz w:val="24"/>
                <w:szCs w:val="24"/>
              </w:rPr>
              <w:t>10:20 Uhr – 12:40 Uhr</w:t>
            </w:r>
          </w:p>
          <w:p w:rsidR="000B1B59" w:rsidRDefault="000B1B59" w:rsidP="000B1B59">
            <w:pPr>
              <w:rPr>
                <w:rFonts w:cs="Arial"/>
                <w:sz w:val="24"/>
                <w:szCs w:val="24"/>
              </w:rPr>
            </w:pPr>
            <w:r>
              <w:rPr>
                <w:rFonts w:cs="Arial"/>
                <w:sz w:val="24"/>
                <w:szCs w:val="24"/>
              </w:rPr>
              <w:t xml:space="preserve">Mittagspause </w:t>
            </w:r>
          </w:p>
          <w:p w:rsidR="000B1B59" w:rsidRPr="006A7E57" w:rsidRDefault="000B1B59" w:rsidP="000B1B59">
            <w:pPr>
              <w:rPr>
                <w:rFonts w:cs="Arial"/>
                <w:sz w:val="24"/>
                <w:szCs w:val="24"/>
              </w:rPr>
            </w:pPr>
            <w:r>
              <w:rPr>
                <w:rFonts w:cs="Arial"/>
                <w:sz w:val="24"/>
                <w:szCs w:val="24"/>
              </w:rPr>
              <w:t>13:40 Uhr – 18:00 Uhr</w:t>
            </w:r>
          </w:p>
        </w:tc>
      </w:tr>
      <w:tr w:rsidR="000B1B59" w:rsidRPr="00467858" w:rsidTr="000B1B59">
        <w:tc>
          <w:tcPr>
            <w:tcW w:w="3045" w:type="dxa"/>
            <w:tcBorders>
              <w:top w:val="single" w:sz="4" w:space="0" w:color="auto"/>
            </w:tcBorders>
            <w:shd w:val="clear" w:color="auto" w:fill="F2F2F2" w:themeFill="background1" w:themeFillShade="F2"/>
          </w:tcPr>
          <w:p w:rsidR="000B1B59" w:rsidRPr="00467858" w:rsidRDefault="000B1B59" w:rsidP="000B1B59">
            <w:pPr>
              <w:rPr>
                <w:rFonts w:cs="Arial"/>
                <w:sz w:val="24"/>
                <w:szCs w:val="24"/>
              </w:rPr>
            </w:pPr>
            <w:r>
              <w:rPr>
                <w:rFonts w:cs="Arial"/>
                <w:sz w:val="24"/>
                <w:szCs w:val="24"/>
              </w:rPr>
              <w:t>Visum</w:t>
            </w:r>
          </w:p>
        </w:tc>
        <w:tc>
          <w:tcPr>
            <w:tcW w:w="6015" w:type="dxa"/>
            <w:tcBorders>
              <w:top w:val="single" w:sz="4" w:space="0" w:color="auto"/>
            </w:tcBorders>
          </w:tcPr>
          <w:p w:rsidR="000B1B59" w:rsidRDefault="000B1B59" w:rsidP="000B1B59">
            <w:pPr>
              <w:rPr>
                <w:rFonts w:cs="Arial"/>
                <w:sz w:val="24"/>
                <w:szCs w:val="24"/>
              </w:rPr>
            </w:pPr>
          </w:p>
          <w:p w:rsidR="004E2576" w:rsidRDefault="004E2576" w:rsidP="004E2576">
            <w:pPr>
              <w:jc w:val="both"/>
              <w:rPr>
                <w:rFonts w:cs="Arial"/>
                <w:sz w:val="24"/>
                <w:szCs w:val="24"/>
              </w:rPr>
            </w:pPr>
          </w:p>
        </w:tc>
      </w:tr>
    </w:tbl>
    <w:p w:rsidR="00581750" w:rsidRDefault="00581750" w:rsidP="00BD0E35"/>
    <w:p w:rsidR="00707EB5" w:rsidRDefault="00707EB5" w:rsidP="000B1B59">
      <w:pPr>
        <w:pStyle w:val="berschrift3"/>
        <w:numPr>
          <w:ilvl w:val="0"/>
          <w:numId w:val="0"/>
        </w:numPr>
      </w:pPr>
    </w:p>
    <w:p w:rsidR="00707EB5" w:rsidRDefault="00707EB5" w:rsidP="00707EB5"/>
    <w:p w:rsidR="00707EB5" w:rsidRDefault="00707EB5"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E044E0">
      <w:pPr>
        <w:pStyle w:val="berschrift3"/>
      </w:pPr>
      <w:r>
        <w:t>Donnerstag, 7. April 2016</w:t>
      </w:r>
    </w:p>
    <w:tbl>
      <w:tblPr>
        <w:tblStyle w:val="Tabellenraster"/>
        <w:tblpPr w:leftFromText="141" w:rightFromText="141" w:vertAnchor="page" w:horzAnchor="margin" w:tblpY="28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044E0" w:rsidRPr="00403B46" w:rsidTr="00125C30">
        <w:tc>
          <w:tcPr>
            <w:tcW w:w="3045" w:type="dxa"/>
            <w:tcBorders>
              <w:bottom w:val="single" w:sz="4" w:space="0" w:color="auto"/>
            </w:tcBorders>
            <w:shd w:val="clear" w:color="auto" w:fill="F2F2F2" w:themeFill="background1" w:themeFillShade="F2"/>
          </w:tcPr>
          <w:p w:rsidR="00E044E0" w:rsidRPr="00467858" w:rsidRDefault="00E044E0" w:rsidP="00125C30">
            <w:pPr>
              <w:rPr>
                <w:rFonts w:cs="Arial"/>
                <w:sz w:val="24"/>
                <w:szCs w:val="24"/>
              </w:rPr>
            </w:pPr>
            <w:r w:rsidRPr="00467858">
              <w:rPr>
                <w:rFonts w:cs="Arial"/>
                <w:sz w:val="24"/>
                <w:szCs w:val="24"/>
              </w:rPr>
              <w:t>Erreichte Ziele</w:t>
            </w:r>
          </w:p>
        </w:tc>
        <w:tc>
          <w:tcPr>
            <w:tcW w:w="6015" w:type="dxa"/>
            <w:tcBorders>
              <w:bottom w:val="single" w:sz="4" w:space="0" w:color="auto"/>
            </w:tcBorders>
          </w:tcPr>
          <w:p w:rsidR="00E044E0" w:rsidRDefault="00E044E0" w:rsidP="00125C30">
            <w:pPr>
              <w:pStyle w:val="Listenabsatz"/>
              <w:numPr>
                <w:ilvl w:val="0"/>
                <w:numId w:val="31"/>
              </w:numPr>
              <w:spacing w:line="240" w:lineRule="auto"/>
              <w:ind w:left="317" w:hanging="317"/>
              <w:rPr>
                <w:rFonts w:cs="Arial"/>
                <w:sz w:val="24"/>
                <w:szCs w:val="24"/>
              </w:rPr>
            </w:pPr>
            <w:r>
              <w:rPr>
                <w:rFonts w:cs="Arial"/>
                <w:sz w:val="24"/>
                <w:szCs w:val="24"/>
              </w:rPr>
              <w:t>Arbeitsjournal (Tag 3</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p w:rsidR="00E044E0" w:rsidRDefault="00313DB1" w:rsidP="00125C30">
            <w:pPr>
              <w:pStyle w:val="Listenabsatz"/>
              <w:numPr>
                <w:ilvl w:val="0"/>
                <w:numId w:val="31"/>
              </w:numPr>
              <w:spacing w:line="240" w:lineRule="auto"/>
              <w:ind w:left="317" w:hanging="317"/>
              <w:rPr>
                <w:rFonts w:cs="Arial"/>
                <w:sz w:val="24"/>
                <w:szCs w:val="24"/>
              </w:rPr>
            </w:pPr>
            <w:r>
              <w:rPr>
                <w:rFonts w:cs="Arial"/>
                <w:sz w:val="24"/>
                <w:szCs w:val="24"/>
              </w:rPr>
              <w:t>Datenbank</w:t>
            </w:r>
            <w:r w:rsidR="00E044E0">
              <w:rPr>
                <w:rFonts w:cs="Arial"/>
                <w:sz w:val="24"/>
                <w:szCs w:val="24"/>
              </w:rPr>
              <w:t xml:space="preserve"> erstellen</w:t>
            </w:r>
            <w:r w:rsidR="00B1351C">
              <w:rPr>
                <w:rFonts w:cs="Arial"/>
                <w:sz w:val="24"/>
                <w:szCs w:val="24"/>
              </w:rPr>
              <w:t xml:space="preserve"> und teilweise anpassen</w:t>
            </w:r>
          </w:p>
          <w:p w:rsidR="00E044E0" w:rsidRPr="00125C30" w:rsidRDefault="00313DB1" w:rsidP="00125C30">
            <w:pPr>
              <w:pStyle w:val="Listenabsatz"/>
              <w:numPr>
                <w:ilvl w:val="0"/>
                <w:numId w:val="31"/>
              </w:numPr>
              <w:spacing w:line="240" w:lineRule="auto"/>
              <w:ind w:left="317" w:hanging="317"/>
              <w:rPr>
                <w:rFonts w:cs="Arial"/>
                <w:sz w:val="24"/>
                <w:szCs w:val="24"/>
              </w:rPr>
            </w:pPr>
            <w:r>
              <w:rPr>
                <w:rFonts w:cs="Arial"/>
                <w:sz w:val="24"/>
                <w:szCs w:val="24"/>
              </w:rPr>
              <w:t xml:space="preserve">Datenbankanbindung </w:t>
            </w:r>
            <w:r w:rsidR="00E044E0">
              <w:rPr>
                <w:rFonts w:cs="Arial"/>
                <w:sz w:val="24"/>
                <w:szCs w:val="24"/>
              </w:rPr>
              <w:t>erstellen</w:t>
            </w:r>
          </w:p>
          <w:p w:rsidR="00B62D75" w:rsidRPr="00B62D75" w:rsidRDefault="00B62D75" w:rsidP="00B62D75">
            <w:pPr>
              <w:pStyle w:val="Listenabsatz"/>
              <w:numPr>
                <w:ilvl w:val="0"/>
                <w:numId w:val="31"/>
              </w:numPr>
              <w:spacing w:line="240" w:lineRule="auto"/>
              <w:ind w:left="317" w:hanging="317"/>
            </w:pPr>
            <w:r>
              <w:rPr>
                <w:rFonts w:cs="Arial"/>
                <w:sz w:val="24"/>
                <w:szCs w:val="24"/>
              </w:rPr>
              <w:t xml:space="preserve">Die </w:t>
            </w:r>
            <w:proofErr w:type="spellStart"/>
            <w:r>
              <w:rPr>
                <w:rFonts w:cs="Arial"/>
                <w:sz w:val="24"/>
                <w:szCs w:val="24"/>
              </w:rPr>
              <w:t>Loginseite</w:t>
            </w:r>
            <w:proofErr w:type="spellEnd"/>
            <w:r>
              <w:rPr>
                <w:rFonts w:cs="Arial"/>
                <w:sz w:val="24"/>
                <w:szCs w:val="24"/>
              </w:rPr>
              <w:t xml:space="preserve"> mit </w:t>
            </w:r>
            <w:proofErr w:type="spellStart"/>
            <w:r>
              <w:rPr>
                <w:rFonts w:cs="Arial"/>
                <w:sz w:val="24"/>
                <w:szCs w:val="24"/>
              </w:rPr>
              <w:t>Loginfunktion</w:t>
            </w:r>
            <w:proofErr w:type="spellEnd"/>
            <w:r>
              <w:rPr>
                <w:rFonts w:cs="Arial"/>
                <w:sz w:val="24"/>
                <w:szCs w:val="24"/>
              </w:rPr>
              <w:t xml:space="preserve"> und Session </w:t>
            </w:r>
            <w:r w:rsidR="00B1351C">
              <w:rPr>
                <w:rFonts w:cs="Arial"/>
                <w:sz w:val="24"/>
                <w:szCs w:val="24"/>
              </w:rPr>
              <w:t>ausstatten</w:t>
            </w:r>
          </w:p>
          <w:p w:rsidR="00B62D75" w:rsidRPr="00403B46" w:rsidRDefault="00230E05" w:rsidP="00230E05">
            <w:pPr>
              <w:pStyle w:val="Listenabsatz"/>
              <w:numPr>
                <w:ilvl w:val="0"/>
                <w:numId w:val="31"/>
              </w:numPr>
              <w:spacing w:line="240" w:lineRule="auto"/>
              <w:ind w:left="317" w:hanging="317"/>
            </w:pPr>
            <w:r w:rsidRPr="00230E05">
              <w:rPr>
                <w:rFonts w:cs="Arial"/>
                <w:sz w:val="24"/>
                <w:szCs w:val="24"/>
              </w:rPr>
              <w:t>Navigation fertigstellen</w:t>
            </w:r>
          </w:p>
        </w:tc>
      </w:tr>
      <w:tr w:rsidR="00E044E0" w:rsidRPr="00467858" w:rsidTr="00125C30">
        <w:tc>
          <w:tcPr>
            <w:tcW w:w="3045" w:type="dxa"/>
            <w:tcBorders>
              <w:top w:val="single" w:sz="4" w:space="0" w:color="auto"/>
              <w:bottom w:val="single" w:sz="4" w:space="0" w:color="auto"/>
            </w:tcBorders>
            <w:shd w:val="clear" w:color="auto" w:fill="F2F2F2" w:themeFill="background1" w:themeFillShade="F2"/>
          </w:tcPr>
          <w:p w:rsidR="00E044E0" w:rsidRPr="00467858" w:rsidRDefault="00E044E0" w:rsidP="00125C30">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044E0" w:rsidRPr="00467858" w:rsidRDefault="00E044E0" w:rsidP="00125C30">
            <w:pPr>
              <w:rPr>
                <w:rFonts w:cs="Arial"/>
                <w:sz w:val="24"/>
                <w:szCs w:val="24"/>
              </w:rPr>
            </w:pPr>
            <w:r>
              <w:rPr>
                <w:rFonts w:cs="Arial"/>
                <w:sz w:val="24"/>
                <w:szCs w:val="24"/>
              </w:rPr>
              <w:t>keine</w:t>
            </w:r>
          </w:p>
        </w:tc>
      </w:tr>
      <w:tr w:rsidR="00E044E0" w:rsidRPr="00467858" w:rsidTr="00125C30">
        <w:tc>
          <w:tcPr>
            <w:tcW w:w="3045" w:type="dxa"/>
            <w:tcBorders>
              <w:top w:val="single" w:sz="4" w:space="0" w:color="auto"/>
              <w:bottom w:val="single" w:sz="4" w:space="0" w:color="auto"/>
            </w:tcBorders>
            <w:shd w:val="clear" w:color="auto" w:fill="F2F2F2" w:themeFill="background1" w:themeFillShade="F2"/>
          </w:tcPr>
          <w:p w:rsidR="00E044E0" w:rsidRPr="00467858" w:rsidRDefault="00E044E0" w:rsidP="00125C30">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044E0" w:rsidRPr="00707EB5" w:rsidRDefault="00E044E0" w:rsidP="00125C30">
            <w:pPr>
              <w:spacing w:line="240" w:lineRule="auto"/>
              <w:rPr>
                <w:rFonts w:cs="Arial"/>
                <w:sz w:val="24"/>
                <w:szCs w:val="24"/>
              </w:rPr>
            </w:pPr>
            <w:r>
              <w:rPr>
                <w:rFonts w:cs="Arial"/>
                <w:sz w:val="24"/>
                <w:szCs w:val="24"/>
              </w:rPr>
              <w:t>keine</w:t>
            </w:r>
          </w:p>
        </w:tc>
      </w:tr>
      <w:tr w:rsidR="00E044E0" w:rsidRPr="00467858" w:rsidTr="00125C30">
        <w:tc>
          <w:tcPr>
            <w:tcW w:w="3045" w:type="dxa"/>
            <w:tcBorders>
              <w:top w:val="single" w:sz="4" w:space="0" w:color="auto"/>
              <w:bottom w:val="single" w:sz="4" w:space="0" w:color="auto"/>
            </w:tcBorders>
            <w:shd w:val="clear" w:color="auto" w:fill="F2F2F2" w:themeFill="background1" w:themeFillShade="F2"/>
          </w:tcPr>
          <w:p w:rsidR="00E044E0" w:rsidRPr="00467858" w:rsidRDefault="00E044E0" w:rsidP="00125C30">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044E0" w:rsidRPr="00235EE0" w:rsidRDefault="00125C30" w:rsidP="00E44552">
            <w:pPr>
              <w:spacing w:line="240" w:lineRule="auto"/>
              <w:rPr>
                <w:rFonts w:cs="Arial"/>
                <w:sz w:val="24"/>
                <w:szCs w:val="24"/>
              </w:rPr>
            </w:pPr>
            <w:r>
              <w:rPr>
                <w:rFonts w:cs="Arial"/>
                <w:sz w:val="24"/>
                <w:szCs w:val="24"/>
              </w:rPr>
              <w:t xml:space="preserve">Ich habe gewisse </w:t>
            </w:r>
            <w:r w:rsidR="00E44552">
              <w:rPr>
                <w:rFonts w:cs="Arial"/>
                <w:sz w:val="24"/>
                <w:szCs w:val="24"/>
              </w:rPr>
              <w:t xml:space="preserve">Feldtypen in der </w:t>
            </w:r>
            <w:r>
              <w:rPr>
                <w:rFonts w:cs="Arial"/>
                <w:sz w:val="24"/>
                <w:szCs w:val="24"/>
              </w:rPr>
              <w:t>Datenbank a</w:t>
            </w:r>
            <w:r>
              <w:rPr>
                <w:rFonts w:cs="Arial"/>
                <w:sz w:val="24"/>
                <w:szCs w:val="24"/>
              </w:rPr>
              <w:t>n</w:t>
            </w:r>
            <w:r w:rsidR="00E44552">
              <w:rPr>
                <w:rFonts w:cs="Arial"/>
                <w:sz w:val="24"/>
                <w:szCs w:val="24"/>
              </w:rPr>
              <w:t xml:space="preserve">gepasst. Am Anfang hatte jedes Feld den Typ „Text“. Dieser Typ </w:t>
            </w:r>
            <w:proofErr w:type="gramStart"/>
            <w:r w:rsidR="00E44552">
              <w:rPr>
                <w:rFonts w:cs="Arial"/>
                <w:sz w:val="24"/>
                <w:szCs w:val="24"/>
              </w:rPr>
              <w:t>wir</w:t>
            </w:r>
            <w:proofErr w:type="gramEnd"/>
            <w:r w:rsidR="00E44552">
              <w:rPr>
                <w:rFonts w:cs="Arial"/>
                <w:sz w:val="24"/>
                <w:szCs w:val="24"/>
              </w:rPr>
              <w:t xml:space="preserve"> nach und nach bei mehreren Tabellen ersetzt.</w:t>
            </w:r>
          </w:p>
        </w:tc>
      </w:tr>
      <w:tr w:rsidR="00E044E0" w:rsidRPr="00467858" w:rsidTr="00125C30">
        <w:tc>
          <w:tcPr>
            <w:tcW w:w="3045" w:type="dxa"/>
            <w:tcBorders>
              <w:top w:val="single" w:sz="4" w:space="0" w:color="auto"/>
              <w:bottom w:val="single" w:sz="4" w:space="0" w:color="auto"/>
            </w:tcBorders>
            <w:shd w:val="clear" w:color="auto" w:fill="F2F2F2" w:themeFill="background1" w:themeFillShade="F2"/>
          </w:tcPr>
          <w:p w:rsidR="00E044E0" w:rsidRDefault="00E044E0" w:rsidP="00125C30">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044E0" w:rsidRDefault="00E044E0" w:rsidP="00125C30">
            <w:pPr>
              <w:rPr>
                <w:rFonts w:cs="Arial"/>
                <w:sz w:val="24"/>
                <w:szCs w:val="24"/>
              </w:rPr>
            </w:pPr>
            <w:r>
              <w:rPr>
                <w:rFonts w:cs="Arial"/>
                <w:sz w:val="24"/>
                <w:szCs w:val="24"/>
              </w:rPr>
              <w:t>Texte zu Hause korrigieren lassen.</w:t>
            </w:r>
          </w:p>
        </w:tc>
      </w:tr>
      <w:tr w:rsidR="00E044E0" w:rsidRPr="00467858" w:rsidTr="00125C30">
        <w:tc>
          <w:tcPr>
            <w:tcW w:w="3045" w:type="dxa"/>
            <w:tcBorders>
              <w:top w:val="single" w:sz="4" w:space="0" w:color="auto"/>
              <w:bottom w:val="single" w:sz="4" w:space="0" w:color="auto"/>
            </w:tcBorders>
            <w:shd w:val="clear" w:color="auto" w:fill="F2F2F2" w:themeFill="background1" w:themeFillShade="F2"/>
          </w:tcPr>
          <w:p w:rsidR="00E044E0" w:rsidRPr="00467858" w:rsidRDefault="00E044E0" w:rsidP="00125C30">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044E0" w:rsidRPr="00467858" w:rsidRDefault="00E044E0" w:rsidP="00125C30">
            <w:pPr>
              <w:rPr>
                <w:rFonts w:cs="Arial"/>
                <w:sz w:val="24"/>
                <w:szCs w:val="24"/>
              </w:rPr>
            </w:pPr>
            <w:r>
              <w:rPr>
                <w:rFonts w:cs="Arial"/>
                <w:sz w:val="24"/>
                <w:szCs w:val="24"/>
              </w:rPr>
              <w:t>keine</w:t>
            </w:r>
          </w:p>
        </w:tc>
      </w:tr>
      <w:tr w:rsidR="00E044E0" w:rsidRPr="00467858" w:rsidTr="00125C30">
        <w:tc>
          <w:tcPr>
            <w:tcW w:w="3045" w:type="dxa"/>
            <w:tcBorders>
              <w:top w:val="single" w:sz="4" w:space="0" w:color="auto"/>
              <w:bottom w:val="single" w:sz="4" w:space="0" w:color="auto"/>
            </w:tcBorders>
            <w:shd w:val="clear" w:color="auto" w:fill="F2F2F2" w:themeFill="background1" w:themeFillShade="F2"/>
          </w:tcPr>
          <w:p w:rsidR="00E044E0" w:rsidRPr="00467858" w:rsidRDefault="00E044E0" w:rsidP="00125C30">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044E0" w:rsidRPr="00467858" w:rsidRDefault="00E044E0" w:rsidP="00125C30">
            <w:pPr>
              <w:rPr>
                <w:rFonts w:cs="Arial"/>
                <w:sz w:val="24"/>
                <w:szCs w:val="24"/>
              </w:rPr>
            </w:pPr>
            <w:r>
              <w:rPr>
                <w:rFonts w:cs="Arial"/>
                <w:sz w:val="24"/>
                <w:szCs w:val="24"/>
              </w:rPr>
              <w:t>MySQL / PDO /</w:t>
            </w:r>
            <w:proofErr w:type="spellStart"/>
            <w:r>
              <w:rPr>
                <w:rFonts w:cs="Arial"/>
                <w:sz w:val="24"/>
                <w:szCs w:val="24"/>
              </w:rPr>
              <w:t>Varchar</w:t>
            </w:r>
            <w:proofErr w:type="spellEnd"/>
            <w:r>
              <w:rPr>
                <w:rFonts w:cs="Arial"/>
                <w:sz w:val="24"/>
                <w:szCs w:val="24"/>
              </w:rPr>
              <w:t xml:space="preserve"> /Kategorien -&gt;Detlef</w:t>
            </w:r>
          </w:p>
        </w:tc>
      </w:tr>
      <w:tr w:rsidR="00E044E0" w:rsidRPr="00467858" w:rsidTr="00125C30">
        <w:tc>
          <w:tcPr>
            <w:tcW w:w="3045" w:type="dxa"/>
            <w:tcBorders>
              <w:top w:val="single" w:sz="4" w:space="0" w:color="auto"/>
              <w:bottom w:val="single" w:sz="4" w:space="0" w:color="auto"/>
            </w:tcBorders>
            <w:shd w:val="clear" w:color="auto" w:fill="F2F2F2" w:themeFill="background1" w:themeFillShade="F2"/>
          </w:tcPr>
          <w:p w:rsidR="00E044E0" w:rsidRPr="00467858" w:rsidRDefault="00E044E0" w:rsidP="00125C30">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044E0" w:rsidRPr="00467858" w:rsidRDefault="00E044E0" w:rsidP="00125C30">
            <w:pPr>
              <w:rPr>
                <w:rFonts w:cs="Arial"/>
                <w:sz w:val="24"/>
                <w:szCs w:val="24"/>
              </w:rPr>
            </w:pPr>
          </w:p>
        </w:tc>
      </w:tr>
      <w:tr w:rsidR="00E044E0" w:rsidRPr="00467858" w:rsidTr="00125C30">
        <w:tc>
          <w:tcPr>
            <w:tcW w:w="3045" w:type="dxa"/>
            <w:tcBorders>
              <w:top w:val="single" w:sz="4" w:space="0" w:color="auto"/>
              <w:bottom w:val="single" w:sz="4" w:space="0" w:color="auto"/>
            </w:tcBorders>
            <w:shd w:val="clear" w:color="auto" w:fill="F2F2F2" w:themeFill="background1" w:themeFillShade="F2"/>
          </w:tcPr>
          <w:p w:rsidR="00E044E0" w:rsidRPr="00467858" w:rsidRDefault="00E044E0" w:rsidP="00125C30">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044E0" w:rsidRPr="00707EB5" w:rsidRDefault="00E044E0" w:rsidP="00125C30">
            <w:pPr>
              <w:spacing w:line="240" w:lineRule="auto"/>
              <w:rPr>
                <w:rFonts w:cs="Arial"/>
                <w:sz w:val="24"/>
                <w:szCs w:val="24"/>
              </w:rPr>
            </w:pPr>
          </w:p>
        </w:tc>
      </w:tr>
      <w:tr w:rsidR="00E044E0" w:rsidRPr="00467858" w:rsidTr="00125C30">
        <w:tc>
          <w:tcPr>
            <w:tcW w:w="3045" w:type="dxa"/>
            <w:tcBorders>
              <w:top w:val="single" w:sz="4" w:space="0" w:color="auto"/>
              <w:bottom w:val="single" w:sz="4" w:space="0" w:color="auto"/>
            </w:tcBorders>
            <w:shd w:val="clear" w:color="auto" w:fill="F2F2F2" w:themeFill="background1" w:themeFillShade="F2"/>
          </w:tcPr>
          <w:p w:rsidR="00E044E0" w:rsidRPr="00467858" w:rsidRDefault="00E044E0" w:rsidP="00125C30">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044E0" w:rsidRDefault="00B62D75" w:rsidP="00125C30">
            <w:pPr>
              <w:rPr>
                <w:rFonts w:cs="Arial"/>
                <w:sz w:val="24"/>
                <w:szCs w:val="24"/>
              </w:rPr>
            </w:pPr>
            <w:r>
              <w:rPr>
                <w:rFonts w:cs="Arial"/>
                <w:sz w:val="24"/>
                <w:szCs w:val="24"/>
              </w:rPr>
              <w:t>08:30 Uhr – 13:10 Uhr</w:t>
            </w:r>
          </w:p>
          <w:p w:rsidR="00B62D75" w:rsidRDefault="00B62D75" w:rsidP="00125C30">
            <w:pPr>
              <w:rPr>
                <w:rFonts w:cs="Arial"/>
                <w:sz w:val="24"/>
                <w:szCs w:val="24"/>
              </w:rPr>
            </w:pPr>
            <w:r>
              <w:rPr>
                <w:rFonts w:cs="Arial"/>
                <w:sz w:val="24"/>
                <w:szCs w:val="24"/>
              </w:rPr>
              <w:t>Mittagspause</w:t>
            </w:r>
          </w:p>
          <w:p w:rsidR="00B62D75" w:rsidRDefault="00B62D75" w:rsidP="00125C30">
            <w:pPr>
              <w:rPr>
                <w:rFonts w:cs="Arial"/>
                <w:sz w:val="24"/>
                <w:szCs w:val="24"/>
              </w:rPr>
            </w:pPr>
            <w:r>
              <w:rPr>
                <w:rFonts w:cs="Arial"/>
                <w:sz w:val="24"/>
                <w:szCs w:val="24"/>
              </w:rPr>
              <w:t>13:40 Uhr – 16:00 Uhr</w:t>
            </w:r>
          </w:p>
          <w:p w:rsidR="00B62D75" w:rsidRDefault="00B62D75" w:rsidP="00125C30">
            <w:pPr>
              <w:rPr>
                <w:rFonts w:cs="Arial"/>
                <w:sz w:val="24"/>
                <w:szCs w:val="24"/>
              </w:rPr>
            </w:pPr>
            <w:r>
              <w:rPr>
                <w:rFonts w:cs="Arial"/>
                <w:sz w:val="24"/>
                <w:szCs w:val="24"/>
              </w:rPr>
              <w:t>Kurze Pause</w:t>
            </w:r>
          </w:p>
          <w:p w:rsidR="00B62D75" w:rsidRPr="006A7E57" w:rsidRDefault="00B62D75" w:rsidP="00B62D75">
            <w:pPr>
              <w:rPr>
                <w:rFonts w:cs="Arial"/>
                <w:sz w:val="24"/>
                <w:szCs w:val="24"/>
              </w:rPr>
            </w:pPr>
            <w:r>
              <w:rPr>
                <w:rFonts w:cs="Arial"/>
                <w:sz w:val="24"/>
                <w:szCs w:val="24"/>
              </w:rPr>
              <w:t>16:10 Uhr – 17:30 Uhr</w:t>
            </w:r>
          </w:p>
        </w:tc>
      </w:tr>
      <w:tr w:rsidR="00E044E0" w:rsidRPr="00467858" w:rsidTr="00125C30">
        <w:tc>
          <w:tcPr>
            <w:tcW w:w="3045" w:type="dxa"/>
            <w:tcBorders>
              <w:top w:val="single" w:sz="4" w:space="0" w:color="auto"/>
            </w:tcBorders>
            <w:shd w:val="clear" w:color="auto" w:fill="F2F2F2" w:themeFill="background1" w:themeFillShade="F2"/>
          </w:tcPr>
          <w:p w:rsidR="00E044E0" w:rsidRPr="00467858" w:rsidRDefault="00E044E0" w:rsidP="00125C30">
            <w:pPr>
              <w:rPr>
                <w:rFonts w:cs="Arial"/>
                <w:sz w:val="24"/>
                <w:szCs w:val="24"/>
              </w:rPr>
            </w:pPr>
            <w:r>
              <w:rPr>
                <w:rFonts w:cs="Arial"/>
                <w:sz w:val="24"/>
                <w:szCs w:val="24"/>
              </w:rPr>
              <w:t>Visum</w:t>
            </w:r>
          </w:p>
        </w:tc>
        <w:tc>
          <w:tcPr>
            <w:tcW w:w="6015" w:type="dxa"/>
            <w:tcBorders>
              <w:top w:val="single" w:sz="4" w:space="0" w:color="auto"/>
            </w:tcBorders>
          </w:tcPr>
          <w:p w:rsidR="00E044E0" w:rsidRDefault="00E044E0" w:rsidP="00125C30">
            <w:pPr>
              <w:rPr>
                <w:rFonts w:cs="Arial"/>
                <w:sz w:val="24"/>
                <w:szCs w:val="24"/>
              </w:rPr>
            </w:pPr>
          </w:p>
        </w:tc>
      </w:tr>
    </w:tbl>
    <w:p w:rsidR="00E044E0" w:rsidRDefault="00E044E0" w:rsidP="00E044E0"/>
    <w:p w:rsidR="00E044E0" w:rsidRDefault="00E044E0" w:rsidP="00E044E0">
      <w:pPr>
        <w:pStyle w:val="berschrift3"/>
        <w:numPr>
          <w:ilvl w:val="0"/>
          <w:numId w:val="0"/>
        </w:numPr>
      </w:pPr>
    </w:p>
    <w:p w:rsidR="00E044E0" w:rsidRDefault="00E044E0" w:rsidP="00E044E0"/>
    <w:p w:rsidR="00E044E0" w:rsidRDefault="00E044E0" w:rsidP="00E044E0">
      <w:pPr>
        <w:tabs>
          <w:tab w:val="left" w:pos="4995"/>
        </w:tabs>
      </w:pPr>
    </w:p>
    <w:p w:rsidR="00E044E0" w:rsidRDefault="00E044E0" w:rsidP="00E044E0"/>
    <w:p w:rsidR="00E044E0" w:rsidRDefault="00E044E0" w:rsidP="00E044E0">
      <w:pPr>
        <w:tabs>
          <w:tab w:val="left" w:pos="5325"/>
        </w:tabs>
      </w:pPr>
    </w:p>
    <w:p w:rsidR="00E044E0" w:rsidRDefault="00E044E0" w:rsidP="00E044E0"/>
    <w:p w:rsidR="00E044E0" w:rsidRDefault="00E044E0" w:rsidP="00E044E0"/>
    <w:p w:rsidR="00E044E0" w:rsidRDefault="00E044E0" w:rsidP="00707EB5">
      <w:pPr>
        <w:tabs>
          <w:tab w:val="left" w:pos="4995"/>
        </w:tabs>
      </w:pPr>
    </w:p>
    <w:p w:rsidR="00707EB5" w:rsidRDefault="00707EB5" w:rsidP="00707EB5"/>
    <w:p w:rsidR="00707EB5" w:rsidRDefault="00707EB5" w:rsidP="00707EB5">
      <w:pPr>
        <w:tabs>
          <w:tab w:val="left" w:pos="5325"/>
        </w:tabs>
      </w:pPr>
    </w:p>
    <w:p w:rsidR="00873FC2" w:rsidRDefault="00873FC2" w:rsidP="00BD0E35"/>
    <w:p w:rsidR="00707EB5" w:rsidRDefault="00707EB5" w:rsidP="00BD0E35"/>
    <w:p w:rsidR="00707EB5" w:rsidRDefault="00707EB5" w:rsidP="00BD0E35"/>
    <w:p w:rsidR="00707EB5" w:rsidRDefault="00707EB5" w:rsidP="00BD0E35"/>
    <w:p w:rsidR="00707EB5" w:rsidRDefault="00707EB5" w:rsidP="00BD0E35"/>
    <w:p w:rsidR="00707EB5" w:rsidRDefault="00707EB5" w:rsidP="00BD0E35"/>
    <w:p w:rsidR="00707EB5" w:rsidRDefault="00707EB5" w:rsidP="00BD0E35"/>
    <w:p w:rsidR="00707EB5" w:rsidRDefault="00707EB5" w:rsidP="00BD0E35"/>
    <w:p w:rsidR="00E53CE3" w:rsidRPr="00BD0E35" w:rsidRDefault="00E53CE3" w:rsidP="00BD0E35"/>
    <w:p w:rsidR="00347FD7" w:rsidRDefault="00347FD7" w:rsidP="00206C8B">
      <w:pPr>
        <w:pStyle w:val="berschrift1"/>
      </w:pPr>
      <w:bookmarkStart w:id="47" w:name="_Toc447699453"/>
      <w:r>
        <w:t>Projektdokumentation</w:t>
      </w:r>
      <w:bookmarkEnd w:id="47"/>
    </w:p>
    <w:p w:rsidR="00C93CA8" w:rsidRDefault="00C93CA8" w:rsidP="00C93CA8">
      <w:pPr>
        <w:pStyle w:val="berschrift2"/>
      </w:pPr>
      <w:bookmarkStart w:id="48" w:name="_Toc447699454"/>
      <w:proofErr w:type="spellStart"/>
      <w:r>
        <w:t>Versionierung</w:t>
      </w:r>
      <w:bookmarkEnd w:id="48"/>
      <w:proofErr w:type="spellEnd"/>
    </w:p>
    <w:p w:rsidR="008A4988" w:rsidRDefault="008A4988" w:rsidP="00054E8B">
      <w:r>
        <w:t xml:space="preserve">Für die </w:t>
      </w:r>
      <w:proofErr w:type="spellStart"/>
      <w:r>
        <w:t>Versionierung</w:t>
      </w:r>
      <w:proofErr w:type="spellEnd"/>
      <w:r>
        <w:t xml:space="preserve"> des </w:t>
      </w:r>
      <w:proofErr w:type="spellStart"/>
      <w:r>
        <w:t>Git-Repositorys</w:t>
      </w:r>
      <w:proofErr w:type="spellEnd"/>
      <w:r>
        <w:t xml:space="preserve"> wurde ein klassisches System mit Hauptve</w:t>
      </w:r>
      <w:r>
        <w:t>r</w:t>
      </w:r>
      <w:r>
        <w:t xml:space="preserve">sionsnummer, Nebenversionsnummer, Revisionsnummer und </w:t>
      </w:r>
      <w:proofErr w:type="spellStart"/>
      <w:r>
        <w:t>Buildnummer</w:t>
      </w:r>
      <w:proofErr w:type="spellEnd"/>
      <w:r>
        <w:t xml:space="preserve"> mit ergä</w:t>
      </w:r>
      <w:r>
        <w:t>n</w:t>
      </w:r>
      <w:r>
        <w:t>zender Information zum Entwicklungsstadium der Software gewählt. Die Version</w:t>
      </w:r>
      <w:r>
        <w:t>s</w:t>
      </w:r>
      <w:r>
        <w:t xml:space="preserve">nummern beziehen sich auf die Software und nicht auf die Dokumentation. Diese enthält eine eigene Versionsnummer unabhängig von dem des </w:t>
      </w:r>
      <w:proofErr w:type="spellStart"/>
      <w:r>
        <w:t>Repositorys</w:t>
      </w:r>
      <w:proofErr w:type="spellEnd"/>
      <w:r>
        <w:t xml:space="preserve">. Das Repository startet nur mit Revisions- und </w:t>
      </w:r>
      <w:proofErr w:type="spellStart"/>
      <w:r>
        <w:t>Buildnummer</w:t>
      </w:r>
      <w:proofErr w:type="spellEnd"/>
      <w:r>
        <w:t>, da am Anfang nur die Dok</w:t>
      </w:r>
      <w:r>
        <w:t>u</w:t>
      </w:r>
      <w:r>
        <w:t>mentation existiert. Mit der Implementation und Umsetzung der Software wird diese hinzugefügt. Während dem Entwickeln erhält die Versionsnummer den Zusatz „b“ am Schluss, um auf den Beta-Status hinzuweisen. Die finale Version wird mit einem „</w:t>
      </w:r>
      <w:proofErr w:type="spellStart"/>
      <w:r>
        <w:t>rc</w:t>
      </w:r>
      <w:proofErr w:type="spellEnd"/>
      <w:r>
        <w:t>“ für den Veröffentlichungskandidat gekennzeichnet. Für das Arbeiten mit dem Reposit</w:t>
      </w:r>
      <w:r>
        <w:t>o</w:t>
      </w:r>
      <w:r>
        <w:t>ry wird die Software „</w:t>
      </w:r>
      <w:proofErr w:type="spellStart"/>
      <w:r>
        <w:t>SourceTree</w:t>
      </w:r>
      <w:proofErr w:type="spellEnd"/>
      <w:r>
        <w:t>“ verwendet.</w:t>
      </w:r>
    </w:p>
    <w:p w:rsidR="008A4988" w:rsidRDefault="008A4988" w:rsidP="00054E8B"/>
    <w:p w:rsidR="008A4988" w:rsidRDefault="008A4988" w:rsidP="00054E8B">
      <w:r>
        <w:t xml:space="preserve">Die Versionsnummer des </w:t>
      </w:r>
      <w:proofErr w:type="spellStart"/>
      <w:r>
        <w:t>Repositorys</w:t>
      </w:r>
      <w:proofErr w:type="spellEnd"/>
      <w:r>
        <w:t xml:space="preserve"> setzt sich folgendermassen zusammen:</w:t>
      </w:r>
    </w:p>
    <w:p w:rsidR="008A4988" w:rsidRDefault="008A4988" w:rsidP="008A4988"/>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0-0000x</w:t>
      </w:r>
    </w:p>
    <w:p w:rsidR="008A4988" w:rsidRPr="00D06366"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sz w:val="20"/>
        </w:rPr>
        <w:t>│ │ │  │  └───</w:t>
      </w:r>
      <w:r w:rsidRPr="009F3ECA">
        <w:rPr>
          <w:rFonts w:ascii="Courier New" w:hAnsi="Courier New" w:cs="Courier New"/>
          <w:sz w:val="20"/>
        </w:rPr>
        <w:t xml:space="preserve"> </w:t>
      </w:r>
      <w:r w:rsidRPr="00D06366">
        <w:t>Stadium</w:t>
      </w:r>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 xml:space="preserve">│ </w:t>
      </w:r>
      <w:r w:rsidRPr="009F3ECA">
        <w:rPr>
          <w:rFonts w:ascii="Courier New" w:hAnsi="Courier New" w:cs="Courier New"/>
          <w:sz w:val="20"/>
        </w:rPr>
        <w:t xml:space="preserve">│ │  └────── </w:t>
      </w:r>
      <w:proofErr w:type="spellStart"/>
      <w:r w:rsidRPr="00D06366">
        <w:t>Buildnummer</w:t>
      </w:r>
      <w:proofErr w:type="spellEnd"/>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 </w:t>
      </w:r>
      <w:r w:rsidRPr="00D06366">
        <w:t>Revisionsnummer</w:t>
      </w:r>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w:t>
      </w:r>
      <w:r w:rsidRPr="00D06366">
        <w:t>Nebenversionsnummer</w:t>
      </w:r>
    </w:p>
    <w:p w:rsidR="008A4988"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w:t>
      </w:r>
      <w:r w:rsidRPr="00D06366">
        <w:t>Hauptversionsnummer</w:t>
      </w:r>
    </w:p>
    <w:p w:rsidR="008A4988" w:rsidRPr="00D06366" w:rsidRDefault="00D06366" w:rsidP="00D06366">
      <w:pPr>
        <w:pStyle w:val="Fuzeile"/>
        <w:rPr>
          <w:rFonts w:ascii="Arial" w:hAnsi="Arial" w:cs="Arial"/>
        </w:rPr>
      </w:pPr>
      <w:r w:rsidRPr="00D06366">
        <w:rPr>
          <w:rFonts w:ascii="Arial" w:hAnsi="Arial" w:cs="Arial"/>
        </w:rPr>
        <w:t>Abbildung: Quelle Wikipedia</w:t>
      </w:r>
    </w:p>
    <w:p w:rsidR="00D06366" w:rsidRDefault="00D06366" w:rsidP="008A4988"/>
    <w:p w:rsidR="00D06366" w:rsidRDefault="00D06366" w:rsidP="008A4988"/>
    <w:p w:rsidR="00054E8B" w:rsidRDefault="000D658F" w:rsidP="000D658F">
      <w:pPr>
        <w:pStyle w:val="berschrift2"/>
      </w:pPr>
      <w:bookmarkStart w:id="49" w:name="_Toc447699455"/>
      <w:r>
        <w:t>Backup</w:t>
      </w:r>
      <w:bookmarkEnd w:id="49"/>
    </w:p>
    <w:p w:rsidR="00054E8B" w:rsidRDefault="00054E8B" w:rsidP="00054E8B">
      <w:r>
        <w:t xml:space="preserve">Durch die </w:t>
      </w:r>
      <w:proofErr w:type="spellStart"/>
      <w:r>
        <w:t>Versionierung</w:t>
      </w:r>
      <w:proofErr w:type="spellEnd"/>
      <w:r>
        <w:t xml:space="preserve"> mit </w:t>
      </w:r>
      <w:proofErr w:type="spellStart"/>
      <w:r>
        <w:t>Git</w:t>
      </w:r>
      <w:proofErr w:type="spellEnd"/>
      <w:r>
        <w:t xml:space="preserve"> wird das Zurückspringen in der Entwicklung oder das Wiederherstellen einer vorherigen Version vereinfacht. Um die Sicherheit noch zu ve</w:t>
      </w:r>
      <w:r>
        <w:t>r</w:t>
      </w:r>
      <w:r>
        <w:t xml:space="preserve">stärken ist das Repository auf </w:t>
      </w:r>
      <w:proofErr w:type="spellStart"/>
      <w:r>
        <w:t>GitHub</w:t>
      </w:r>
      <w:proofErr w:type="spellEnd"/>
      <w:r>
        <w:t xml:space="preserve"> erreichbar. Das öffentliche Repository kann j</w:t>
      </w:r>
      <w:r>
        <w:t>e</w:t>
      </w:r>
      <w:r>
        <w:t xml:space="preserve">derzeit wieder lokal hergestellt werden. Zusätzlich sind die Releases in </w:t>
      </w:r>
      <w:proofErr w:type="spellStart"/>
      <w:r>
        <w:t>GitHub</w:t>
      </w:r>
      <w:proofErr w:type="spellEnd"/>
      <w:r>
        <w:t xml:space="preserve"> übe</w:t>
      </w:r>
      <w:r>
        <w:t>r</w:t>
      </w:r>
      <w:r>
        <w:t>sichtlich dargestellt. Ebenso werden alle Dateien zur Sicherheit auf einem USB-Stick gespeichert. Das Backup wird mindestens einmal am Ende des Tages erstellt.</w:t>
      </w:r>
    </w:p>
    <w:p w:rsidR="00054E8B" w:rsidRDefault="00054E8B" w:rsidP="00054E8B"/>
    <w:p w:rsidR="00054E8B" w:rsidRDefault="00054E8B" w:rsidP="000D658F">
      <w:pPr>
        <w:pStyle w:val="berschrift2"/>
      </w:pPr>
      <w:bookmarkStart w:id="50" w:name="_Toc447699456"/>
      <w:proofErr w:type="spellStart"/>
      <w:r>
        <w:t>Commits</w:t>
      </w:r>
      <w:bookmarkEnd w:id="50"/>
      <w:proofErr w:type="spellEnd"/>
    </w:p>
    <w:p w:rsidR="00054E8B" w:rsidRDefault="00054E8B" w:rsidP="00054E8B">
      <w:r>
        <w:t xml:space="preserve">Die </w:t>
      </w:r>
      <w:proofErr w:type="spellStart"/>
      <w:r>
        <w:t>Commits</w:t>
      </w:r>
      <w:proofErr w:type="spellEnd"/>
      <w:r>
        <w:t xml:space="preserve"> haben jeweils einen Titel. Diesem folgen die Änderungen im Repository auf separaten Linien. Für jede Meldung wird eine separate Linie beansprucht. Diese wird nicht mit einem Satzzeichen beendet. Die Meldungen sind im Imperativ geschri</w:t>
      </w:r>
      <w:r>
        <w:t>e</w:t>
      </w:r>
      <w:r>
        <w:t>ben und zeigen die grössten Änderungen auf. Falls Fehler entfernt wurden, werden diese unter den Änderungen aufgeführt.</w:t>
      </w:r>
    </w:p>
    <w:p w:rsidR="00054E8B" w:rsidRDefault="00054E8B" w:rsidP="00054E8B"/>
    <w:p w:rsidR="00054E8B" w:rsidRPr="008A4988" w:rsidRDefault="00054E8B" w:rsidP="008A4988"/>
    <w:p w:rsidR="00C93CA8" w:rsidRDefault="00C93CA8" w:rsidP="00C93CA8"/>
    <w:p w:rsidR="00054E8B" w:rsidRPr="00C93CA8" w:rsidRDefault="00054E8B" w:rsidP="00C93CA8"/>
    <w:p w:rsidR="0054599E" w:rsidRDefault="0054599E" w:rsidP="009E5457">
      <w:pPr>
        <w:pStyle w:val="berschrift2"/>
      </w:pPr>
      <w:r>
        <w:t>Soll/Ist vergleich</w:t>
      </w:r>
    </w:p>
    <w:p w:rsidR="0054599E" w:rsidRDefault="0054599E" w:rsidP="004F7CC1">
      <w:pPr>
        <w:pStyle w:val="berschrift2"/>
      </w:pPr>
      <w:r>
        <w:t>Risikoanalyse</w:t>
      </w:r>
    </w:p>
    <w:p w:rsidR="004F7CC1" w:rsidRDefault="004F7CC1" w:rsidP="009E5457">
      <w:pPr>
        <w:pStyle w:val="berschrift3"/>
      </w:pPr>
      <w:r>
        <w:t>Datenverlust</w:t>
      </w:r>
    </w:p>
    <w:p w:rsidR="004F7CC1" w:rsidRDefault="004F7CC1" w:rsidP="004F7CC1">
      <w:r>
        <w:t xml:space="preserve">Datenverlust ist ein </w:t>
      </w:r>
      <w:proofErr w:type="spellStart"/>
      <w:r>
        <w:t>Grosses</w:t>
      </w:r>
      <w:proofErr w:type="spellEnd"/>
      <w:r>
        <w:t xml:space="preserve"> </w:t>
      </w:r>
      <w:proofErr w:type="spellStart"/>
      <w:r>
        <w:t>problem</w:t>
      </w:r>
      <w:proofErr w:type="spellEnd"/>
      <w:r>
        <w:t xml:space="preserve"> während der Arbeit. Der </w:t>
      </w:r>
      <w:proofErr w:type="spellStart"/>
      <w:r>
        <w:t>verlust</w:t>
      </w:r>
      <w:proofErr w:type="spellEnd"/>
      <w:r>
        <w:t xml:space="preserve"> von Daten kann hauptsächlich durch Software Probleme, wie beispielsweise Absturz des Texteditors, oder durch </w:t>
      </w:r>
      <w:proofErr w:type="spellStart"/>
      <w:r>
        <w:t>unachtsamkeit</w:t>
      </w:r>
      <w:proofErr w:type="spellEnd"/>
      <w:r>
        <w:t xml:space="preserve"> entstehen. Ohne Entsprechende </w:t>
      </w:r>
      <w:proofErr w:type="spellStart"/>
      <w:r>
        <w:t>Schutzmnassnahmen</w:t>
      </w:r>
      <w:proofErr w:type="spellEnd"/>
      <w:r>
        <w:t xml:space="preserve"> kann der Verlust von Daten fatale </w:t>
      </w:r>
      <w:proofErr w:type="spellStart"/>
      <w:r>
        <w:t>folgen</w:t>
      </w:r>
      <w:proofErr w:type="spellEnd"/>
      <w:r>
        <w:t xml:space="preserve"> haben </w:t>
      </w:r>
      <w:proofErr w:type="spellStart"/>
      <w:r>
        <w:t>unt</w:t>
      </w:r>
      <w:proofErr w:type="spellEnd"/>
      <w:r>
        <w:t xml:space="preserve"> unter </w:t>
      </w:r>
      <w:proofErr w:type="spellStart"/>
      <w:r>
        <w:t>umständen</w:t>
      </w:r>
      <w:proofErr w:type="spellEnd"/>
      <w:r>
        <w:t xml:space="preserve"> sogar das </w:t>
      </w:r>
      <w:proofErr w:type="spellStart"/>
      <w:r>
        <w:t>projekt</w:t>
      </w:r>
      <w:proofErr w:type="spellEnd"/>
      <w:r>
        <w:t xml:space="preserve"> zum </w:t>
      </w:r>
      <w:proofErr w:type="spellStart"/>
      <w:r>
        <w:t>scheitern</w:t>
      </w:r>
      <w:proofErr w:type="spellEnd"/>
      <w:r>
        <w:t xml:space="preserve"> verurteilen.</w:t>
      </w:r>
    </w:p>
    <w:p w:rsidR="009E5457" w:rsidRPr="00E7522F" w:rsidRDefault="009E5457" w:rsidP="004F7CC1"/>
    <w:p w:rsidR="004F7CC1" w:rsidRDefault="004F7CC1" w:rsidP="009E5457">
      <w:pPr>
        <w:pStyle w:val="berschrift4"/>
      </w:pPr>
      <w:r>
        <w:t>Wahrscheinlichkeit</w:t>
      </w:r>
    </w:p>
    <w:p w:rsidR="004F7CC1" w:rsidRDefault="004F7CC1" w:rsidP="004F7CC1">
      <w:r>
        <w:t xml:space="preserve">Die </w:t>
      </w:r>
      <w:proofErr w:type="spellStart"/>
      <w:r>
        <w:t>warscheinlichkeit</w:t>
      </w:r>
      <w:proofErr w:type="spellEnd"/>
      <w:r>
        <w:t xml:space="preserve"> eines Datenverlustes  ist sehr gering. Falls jedoch einer passiert</w:t>
      </w:r>
    </w:p>
    <w:p w:rsidR="009E5457" w:rsidRPr="005B0590" w:rsidRDefault="009E5457" w:rsidP="004F7CC1"/>
    <w:p w:rsidR="004F7CC1" w:rsidRDefault="004F7CC1" w:rsidP="009E5457">
      <w:pPr>
        <w:pStyle w:val="berschrift4"/>
      </w:pPr>
      <w:r>
        <w:t>Folgen</w:t>
      </w:r>
    </w:p>
    <w:p w:rsidR="004F7CC1" w:rsidRDefault="004F7CC1" w:rsidP="004F7CC1">
      <w:r>
        <w:t xml:space="preserve">Die Folgen eines Datenverlustes sind bedingt durch den Stand des </w:t>
      </w:r>
      <w:proofErr w:type="spellStart"/>
      <w:r>
        <w:t>verlusttes</w:t>
      </w:r>
      <w:proofErr w:type="spellEnd"/>
      <w:r>
        <w:t xml:space="preserve"> und des Standes des Backups. Bei </w:t>
      </w:r>
      <w:proofErr w:type="spellStart"/>
      <w:r>
        <w:t>eiem</w:t>
      </w:r>
      <w:proofErr w:type="spellEnd"/>
      <w:r>
        <w:t xml:space="preserve"> grösseren </w:t>
      </w:r>
      <w:proofErr w:type="spellStart"/>
      <w:r>
        <w:t>verlust</w:t>
      </w:r>
      <w:proofErr w:type="spellEnd"/>
      <w:r>
        <w:t xml:space="preserve"> kann dies zum </w:t>
      </w:r>
      <w:proofErr w:type="spellStart"/>
      <w:r>
        <w:t>scheitern</w:t>
      </w:r>
      <w:proofErr w:type="spellEnd"/>
      <w:r>
        <w:t xml:space="preserve"> des Proje</w:t>
      </w:r>
      <w:r>
        <w:t>k</w:t>
      </w:r>
      <w:r>
        <w:t xml:space="preserve">tes führen. Falls die Auswirkungen nicht so fatal sind, </w:t>
      </w:r>
      <w:proofErr w:type="spellStart"/>
      <w:r>
        <w:t>wirk</w:t>
      </w:r>
      <w:proofErr w:type="spellEnd"/>
      <w:r>
        <w:t xml:space="preserve"> es sich </w:t>
      </w:r>
      <w:proofErr w:type="spellStart"/>
      <w:r>
        <w:t>vorallem</w:t>
      </w:r>
      <w:proofErr w:type="spellEnd"/>
      <w:r>
        <w:t xml:space="preserve"> auf die Zeitplanung aus, da man zuerst den Stand von vorhin wieder erreichen muss.</w:t>
      </w:r>
    </w:p>
    <w:p w:rsidR="009E5457" w:rsidRPr="005B0590" w:rsidRDefault="009E5457" w:rsidP="004F7CC1"/>
    <w:p w:rsidR="004F7CC1" w:rsidRDefault="004F7CC1" w:rsidP="009E5457">
      <w:pPr>
        <w:pStyle w:val="berschrift4"/>
      </w:pPr>
      <w:r>
        <w:t>Gegenmassnahmen</w:t>
      </w:r>
    </w:p>
    <w:p w:rsidR="004F7CC1" w:rsidRDefault="004F7CC1" w:rsidP="004F7CC1">
      <w:r>
        <w:t xml:space="preserve">Zur </w:t>
      </w:r>
      <w:proofErr w:type="spellStart"/>
      <w:r>
        <w:t>gegenmasnahme</w:t>
      </w:r>
      <w:proofErr w:type="spellEnd"/>
      <w:r>
        <w:t xml:space="preserve"> existiert ein Backup auf einem USB-Stick, ein lokales </w:t>
      </w:r>
      <w:proofErr w:type="spellStart"/>
      <w:r>
        <w:t>Git</w:t>
      </w:r>
      <w:proofErr w:type="spellEnd"/>
      <w:r>
        <w:t xml:space="preserve">-backup sowie ein </w:t>
      </w:r>
      <w:proofErr w:type="spellStart"/>
      <w:r>
        <w:t>äffentliches</w:t>
      </w:r>
      <w:proofErr w:type="spellEnd"/>
      <w:r>
        <w:t xml:space="preserve"> auf </w:t>
      </w:r>
      <w:proofErr w:type="spellStart"/>
      <w:proofErr w:type="gramStart"/>
      <w:r>
        <w:t>GitHub</w:t>
      </w:r>
      <w:proofErr w:type="spellEnd"/>
      <w:r>
        <w:t xml:space="preserve"> .</w:t>
      </w:r>
      <w:proofErr w:type="gramEnd"/>
      <w:r>
        <w:t xml:space="preserve"> Alle Backups sind immer auf </w:t>
      </w:r>
      <w:proofErr w:type="spellStart"/>
      <w:proofErr w:type="gramStart"/>
      <w:r>
        <w:t>dem selben</w:t>
      </w:r>
      <w:proofErr w:type="spellEnd"/>
      <w:proofErr w:type="gramEnd"/>
      <w:r>
        <w:t xml:space="preserve"> Stand. Es kann jederzeit auf ein altes zurückgegriffen werden. Falls der </w:t>
      </w:r>
      <w:proofErr w:type="spellStart"/>
      <w:r>
        <w:t>erstfall</w:t>
      </w:r>
      <w:proofErr w:type="spellEnd"/>
      <w:r>
        <w:t xml:space="preserve"> von einem </w:t>
      </w:r>
      <w:proofErr w:type="spellStart"/>
      <w:r>
        <w:t>haar</w:t>
      </w:r>
      <w:r>
        <w:t>d</w:t>
      </w:r>
      <w:r>
        <w:t>diskfehler</w:t>
      </w:r>
      <w:proofErr w:type="spellEnd"/>
      <w:r>
        <w:t xml:space="preserve"> passiert, kann an einem anderen Arbeitsplatz weiter gearbeitet werden.</w:t>
      </w:r>
    </w:p>
    <w:p w:rsidR="009E5457" w:rsidRPr="005B0590" w:rsidRDefault="009E5457" w:rsidP="004F7CC1"/>
    <w:p w:rsidR="004F7CC1" w:rsidRDefault="004F7CC1" w:rsidP="009E5457">
      <w:pPr>
        <w:pStyle w:val="berschrift4"/>
      </w:pPr>
      <w:r>
        <w:t>Schadensminimierung</w:t>
      </w:r>
    </w:p>
    <w:p w:rsidR="009E5457" w:rsidRDefault="004F7CC1" w:rsidP="004F7CC1">
      <w:r>
        <w:t>Um den Schaden zu minimieren wird mindestens einmal am Tag ein komplettes B</w:t>
      </w:r>
      <w:r>
        <w:t>a</w:t>
      </w:r>
      <w:r>
        <w:t>ckup gemacht. Bei grösseren Änderungen an Dokumentation oder Programmcode wird ebenfalls ein neues Backup erstellt, damit der Datenverlust möglichst gering gehalten werden kann.</w:t>
      </w:r>
    </w:p>
    <w:p w:rsidR="004F7CC1" w:rsidRDefault="004F7CC1" w:rsidP="004F7CC1"/>
    <w:p w:rsidR="004F7CC1" w:rsidRDefault="004F7CC1" w:rsidP="009E5457">
      <w:pPr>
        <w:pStyle w:val="berschrift3"/>
      </w:pPr>
      <w:r>
        <w:t xml:space="preserve">Zeitprobleme </w:t>
      </w:r>
    </w:p>
    <w:p w:rsidR="004F7CC1" w:rsidRDefault="004F7CC1" w:rsidP="004F7CC1">
      <w:r>
        <w:t xml:space="preserve">Bei einer Arbeit von knapp 10 Arbeitstagen und </w:t>
      </w:r>
      <w:proofErr w:type="spellStart"/>
      <w:r>
        <w:t>eriner</w:t>
      </w:r>
      <w:proofErr w:type="spellEnd"/>
      <w:r>
        <w:t xml:space="preserve"> knapp </w:t>
      </w:r>
      <w:proofErr w:type="spellStart"/>
      <w:r>
        <w:t>bemessenenZeit</w:t>
      </w:r>
      <w:proofErr w:type="spellEnd"/>
      <w:r>
        <w:t xml:space="preserve"> sind Zeitprobleme eine der grössten Probleme, die während der Arbeit auftreten können. Falls unvorhergesehene Probleme oder zusätzliche Arbeiten aufkommen, führt das zu einer </w:t>
      </w:r>
      <w:proofErr w:type="spellStart"/>
      <w:r>
        <w:t>veränderung</w:t>
      </w:r>
      <w:proofErr w:type="spellEnd"/>
      <w:r>
        <w:t xml:space="preserve"> des Zeitplanes und somit zur Zeitverzögerung des Projekts.</w:t>
      </w:r>
    </w:p>
    <w:p w:rsidR="009E5457" w:rsidRDefault="009E5457" w:rsidP="004F7CC1"/>
    <w:p w:rsidR="009E5457" w:rsidRDefault="009E5457" w:rsidP="004F7CC1"/>
    <w:p w:rsidR="004F7CC1" w:rsidRDefault="004F7CC1" w:rsidP="009E5457">
      <w:pPr>
        <w:pStyle w:val="berschrift4"/>
      </w:pPr>
      <w:r>
        <w:lastRenderedPageBreak/>
        <w:t>Wahrscheinlichkeit</w:t>
      </w:r>
    </w:p>
    <w:p w:rsidR="004F7CC1" w:rsidRDefault="004F7CC1" w:rsidP="004F7CC1">
      <w:r>
        <w:t xml:space="preserve">Die </w:t>
      </w:r>
      <w:proofErr w:type="spellStart"/>
      <w:r>
        <w:t>Warscheinlichkeit</w:t>
      </w:r>
      <w:proofErr w:type="spellEnd"/>
      <w:r>
        <w:t xml:space="preserve"> für Zeitprobleme sind </w:t>
      </w:r>
      <w:proofErr w:type="spellStart"/>
      <w:r>
        <w:t>sher</w:t>
      </w:r>
      <w:proofErr w:type="spellEnd"/>
      <w:r>
        <w:t xml:space="preserve"> hoch. Es </w:t>
      </w:r>
      <w:proofErr w:type="spellStart"/>
      <w:r>
        <w:t>goibt</w:t>
      </w:r>
      <w:proofErr w:type="spellEnd"/>
      <w:r>
        <w:t xml:space="preserve"> viele Fehler die bei der </w:t>
      </w:r>
      <w:proofErr w:type="spellStart"/>
      <w:r>
        <w:t>zeitplanung</w:t>
      </w:r>
      <w:proofErr w:type="spellEnd"/>
      <w:r>
        <w:t xml:space="preserve"> vor allem als </w:t>
      </w:r>
      <w:proofErr w:type="spellStart"/>
      <w:r>
        <w:t>leie</w:t>
      </w:r>
      <w:proofErr w:type="spellEnd"/>
      <w:r>
        <w:t xml:space="preserve"> gemacht werden können. So können für verschiedene Punkte zu viel Zeit gebraucht werden oder allgemein die bemessene Zeit falsch b</w:t>
      </w:r>
      <w:r>
        <w:t>e</w:t>
      </w:r>
      <w:r>
        <w:t>messen worden sein.</w:t>
      </w:r>
    </w:p>
    <w:p w:rsidR="009E5457" w:rsidRPr="00DC038D" w:rsidRDefault="009E5457" w:rsidP="004F7CC1"/>
    <w:p w:rsidR="004F7CC1" w:rsidRDefault="004F7CC1" w:rsidP="009E5457">
      <w:pPr>
        <w:pStyle w:val="berschrift4"/>
      </w:pPr>
      <w:r>
        <w:t>Folgen</w:t>
      </w:r>
    </w:p>
    <w:p w:rsidR="004F7CC1" w:rsidRDefault="004F7CC1" w:rsidP="004F7CC1">
      <w:proofErr w:type="spellStart"/>
      <w:r>
        <w:t>Zeittprobleme</w:t>
      </w:r>
      <w:proofErr w:type="spellEnd"/>
      <w:r>
        <w:t xml:space="preserve"> können von nicht korrigieren eines Textes bis zur nicht </w:t>
      </w:r>
      <w:proofErr w:type="spellStart"/>
      <w:r>
        <w:t>fertigstellung</w:t>
      </w:r>
      <w:proofErr w:type="spellEnd"/>
      <w:r>
        <w:t xml:space="preserve"> des Projektes führen. Das verpassen des </w:t>
      </w:r>
      <w:proofErr w:type="spellStart"/>
      <w:r>
        <w:t>Abgebetermins</w:t>
      </w:r>
      <w:proofErr w:type="spellEnd"/>
      <w:r>
        <w:t xml:space="preserve"> ist dabei auch ein Problem das auftreten könnte. Jedoch würde ich lieber ein nicht fertiges Produkt abgeben als diesen zu verpassen.</w:t>
      </w:r>
    </w:p>
    <w:p w:rsidR="009E5457" w:rsidRPr="00DC038D" w:rsidRDefault="009E5457" w:rsidP="004F7CC1"/>
    <w:p w:rsidR="004F7CC1" w:rsidRDefault="004F7CC1" w:rsidP="009E5457">
      <w:pPr>
        <w:pStyle w:val="berschrift4"/>
      </w:pPr>
      <w:r>
        <w:t>Gegenmassnahmen</w:t>
      </w:r>
    </w:p>
    <w:p w:rsidR="004F7CC1" w:rsidRDefault="004F7CC1" w:rsidP="009E5457">
      <w:r>
        <w:t xml:space="preserve">Um genügend </w:t>
      </w:r>
      <w:proofErr w:type="spellStart"/>
      <w:r>
        <w:t>zeit</w:t>
      </w:r>
      <w:proofErr w:type="spellEnd"/>
      <w:r>
        <w:t xml:space="preserve"> für alles zu haben, wurde ein </w:t>
      </w:r>
      <w:proofErr w:type="spellStart"/>
      <w:r>
        <w:t>Buffertag</w:t>
      </w:r>
      <w:proofErr w:type="spellEnd"/>
      <w:r>
        <w:t xml:space="preserve"> eingeplant. An diesem kö</w:t>
      </w:r>
      <w:r>
        <w:t>n</w:t>
      </w:r>
      <w:r>
        <w:t xml:space="preserve">nen letzte </w:t>
      </w:r>
      <w:r w:rsidRPr="009E5457">
        <w:t>anstehende</w:t>
      </w:r>
      <w:r>
        <w:t xml:space="preserve"> Arbeiten erledigt</w:t>
      </w:r>
      <w:r w:rsidR="009E5457">
        <w:t xml:space="preserve"> werden, falls diese existieren.</w:t>
      </w:r>
    </w:p>
    <w:p w:rsidR="009E5457" w:rsidRPr="00EC7913" w:rsidRDefault="009E5457" w:rsidP="009E5457"/>
    <w:p w:rsidR="004F7CC1" w:rsidRDefault="004F7CC1" w:rsidP="009E5457">
      <w:pPr>
        <w:pStyle w:val="berschrift4"/>
      </w:pPr>
      <w:r>
        <w:t>Schadensminimierung</w:t>
      </w:r>
    </w:p>
    <w:p w:rsidR="004F7CC1" w:rsidRDefault="004F7CC1" w:rsidP="004F7CC1">
      <w:r>
        <w:t xml:space="preserve">Falls schon vor dem </w:t>
      </w:r>
      <w:proofErr w:type="spellStart"/>
      <w:r>
        <w:t>Buffertag</w:t>
      </w:r>
      <w:proofErr w:type="spellEnd"/>
      <w:r>
        <w:t xml:space="preserve"> bemerkt wird, das bestimmte arbeiten mehr </w:t>
      </w:r>
      <w:proofErr w:type="spellStart"/>
      <w:r>
        <w:t>zeit</w:t>
      </w:r>
      <w:proofErr w:type="spellEnd"/>
      <w:r>
        <w:t xml:space="preserve"> benöt</w:t>
      </w:r>
      <w:r>
        <w:t>i</w:t>
      </w:r>
      <w:r>
        <w:t xml:space="preserve">gen, kann noch etwas dagegen getan werden. Wie zum </w:t>
      </w:r>
      <w:proofErr w:type="spellStart"/>
      <w:r>
        <w:t>beispiel</w:t>
      </w:r>
      <w:proofErr w:type="spellEnd"/>
      <w:r>
        <w:t xml:space="preserve"> den Fokus auf etwas anderes setzen oder im Notfall mehr gearbeitet werden. Falls erst am </w:t>
      </w:r>
      <w:proofErr w:type="spellStart"/>
      <w:r>
        <w:t>Buffertag</w:t>
      </w:r>
      <w:proofErr w:type="spellEnd"/>
      <w:r>
        <w:t xml:space="preserve"> Pro</w:t>
      </w:r>
      <w:r>
        <w:t>b</w:t>
      </w:r>
      <w:r>
        <w:t xml:space="preserve">leme auftreten, kann das fatale </w:t>
      </w:r>
      <w:proofErr w:type="spellStart"/>
      <w:r>
        <w:t>folgen</w:t>
      </w:r>
      <w:proofErr w:type="spellEnd"/>
      <w:r>
        <w:t xml:space="preserve"> haben, da der Abgabetermin am selben </w:t>
      </w:r>
      <w:proofErr w:type="spellStart"/>
      <w:r>
        <w:t>tgag</w:t>
      </w:r>
      <w:proofErr w:type="spellEnd"/>
      <w:r>
        <w:t xml:space="preserve"> ist. Es könnte sein, dass diese </w:t>
      </w:r>
      <w:proofErr w:type="spellStart"/>
      <w:r>
        <w:t>probleme</w:t>
      </w:r>
      <w:proofErr w:type="spellEnd"/>
      <w:r>
        <w:t xml:space="preserve"> dann ignoriert werden müssten, um diesen zu verpassen und automatischen Notenabzug zu erhalten.</w:t>
      </w:r>
    </w:p>
    <w:p w:rsidR="004F7CC1" w:rsidRDefault="004F7CC1" w:rsidP="004F7CC1">
      <w:pPr>
        <w:pStyle w:val="berschrift2"/>
        <w:numPr>
          <w:ilvl w:val="0"/>
          <w:numId w:val="0"/>
        </w:numPr>
        <w:ind w:left="576"/>
      </w:pPr>
    </w:p>
    <w:p w:rsidR="004F7CC1" w:rsidRDefault="004F7CC1" w:rsidP="009E5457">
      <w:pPr>
        <w:pStyle w:val="berschrift3"/>
      </w:pPr>
      <w:r>
        <w:t>Internetbrowser-Probleme</w:t>
      </w:r>
    </w:p>
    <w:p w:rsidR="004F7CC1" w:rsidRDefault="004F7CC1" w:rsidP="004F7CC1">
      <w:r>
        <w:t>Die geplante Applikation wird für die meistgebrauchten Browser entwickelt. Jeder di</w:t>
      </w:r>
      <w:r>
        <w:t>e</w:t>
      </w:r>
      <w:r>
        <w:t xml:space="preserve">ser Browser hat seine </w:t>
      </w:r>
      <w:proofErr w:type="spellStart"/>
      <w:r>
        <w:t>eigenheiten</w:t>
      </w:r>
      <w:proofErr w:type="spellEnd"/>
      <w:r>
        <w:t xml:space="preserve"> und kann zum Beispiel in der Darstellung des g</w:t>
      </w:r>
      <w:r>
        <w:t>e</w:t>
      </w:r>
      <w:r>
        <w:t>planten GUI variieren. Diese manuell anzupassen kann viel Zeit kosten.</w:t>
      </w:r>
    </w:p>
    <w:p w:rsidR="009E5457" w:rsidRPr="0081122D" w:rsidRDefault="009E5457" w:rsidP="004F7CC1"/>
    <w:p w:rsidR="004F7CC1" w:rsidRDefault="004F7CC1" w:rsidP="009E5457">
      <w:pPr>
        <w:pStyle w:val="berschrift4"/>
      </w:pPr>
      <w:r>
        <w:t>Wahrscheinlichkeit</w:t>
      </w:r>
    </w:p>
    <w:p w:rsidR="004F7CC1" w:rsidRDefault="004F7CC1" w:rsidP="004F7CC1">
      <w:r>
        <w:t xml:space="preserve">Browserprobleme werden vor allem </w:t>
      </w:r>
      <w:proofErr w:type="spellStart"/>
      <w:r>
        <w:t>bbei</w:t>
      </w:r>
      <w:proofErr w:type="spellEnd"/>
      <w:r>
        <w:t xml:space="preserve"> der Darstellung des GUI auftreten können. Die </w:t>
      </w:r>
      <w:proofErr w:type="spellStart"/>
      <w:r>
        <w:t>Warscheinlichkeit</w:t>
      </w:r>
      <w:proofErr w:type="spellEnd"/>
      <w:r>
        <w:t xml:space="preserve"> hält sich meiner </w:t>
      </w:r>
      <w:proofErr w:type="spellStart"/>
      <w:r>
        <w:t>erfahrungen</w:t>
      </w:r>
      <w:proofErr w:type="spellEnd"/>
      <w:r>
        <w:t xml:space="preserve"> etwa bei 60%</w:t>
      </w:r>
      <w:r w:rsidR="009E5457">
        <w:t>.</w:t>
      </w:r>
    </w:p>
    <w:p w:rsidR="009E5457" w:rsidRPr="0081122D" w:rsidRDefault="009E5457" w:rsidP="004F7CC1"/>
    <w:p w:rsidR="004F7CC1" w:rsidRDefault="004F7CC1" w:rsidP="009E5457">
      <w:pPr>
        <w:pStyle w:val="berschrift4"/>
      </w:pPr>
      <w:r>
        <w:t>Folgen</w:t>
      </w:r>
    </w:p>
    <w:p w:rsidR="004F7CC1" w:rsidRDefault="004F7CC1" w:rsidP="004F7CC1">
      <w:r>
        <w:t xml:space="preserve">Bei Browserproblemen wird es zu Zeitverzögerungen kommen, welche wiederum zu fatalen </w:t>
      </w:r>
      <w:proofErr w:type="spellStart"/>
      <w:r>
        <w:t>folgen</w:t>
      </w:r>
      <w:proofErr w:type="spellEnd"/>
      <w:r>
        <w:t xml:space="preserve"> führen können. </w:t>
      </w:r>
    </w:p>
    <w:p w:rsidR="009E5457" w:rsidRPr="009673E7" w:rsidRDefault="009E5457" w:rsidP="004F7CC1"/>
    <w:p w:rsidR="004F7CC1" w:rsidRDefault="004F7CC1" w:rsidP="009E5457">
      <w:pPr>
        <w:pStyle w:val="berschrift4"/>
      </w:pPr>
      <w:r>
        <w:t>Gegenmassnahmen</w:t>
      </w:r>
    </w:p>
    <w:p w:rsidR="004F7CC1" w:rsidRDefault="004F7CC1" w:rsidP="004F7CC1">
      <w:r>
        <w:t xml:space="preserve">Um den Problem entgegenzukommen wird das Frame Work Bootstrap benutzt. Dieses hat </w:t>
      </w:r>
      <w:proofErr w:type="spellStart"/>
      <w:r>
        <w:t>hat</w:t>
      </w:r>
      <w:proofErr w:type="spellEnd"/>
      <w:r>
        <w:t xml:space="preserve"> bereits viele </w:t>
      </w:r>
      <w:proofErr w:type="spellStart"/>
      <w:r>
        <w:t>probleme</w:t>
      </w:r>
      <w:proofErr w:type="spellEnd"/>
      <w:r>
        <w:t xml:space="preserve"> der unterschiedlichen  &lt;</w:t>
      </w:r>
      <w:proofErr w:type="spellStart"/>
      <w:r>
        <w:t>browsert</w:t>
      </w:r>
      <w:proofErr w:type="spellEnd"/>
      <w:r>
        <w:t xml:space="preserve"> gelöst. Somit kann der </w:t>
      </w:r>
      <w:r>
        <w:lastRenderedPageBreak/>
        <w:t xml:space="preserve">Fokus auf etwas anderes gelegt werden und das Styling der Webseite muss sich nicht viel </w:t>
      </w:r>
      <w:proofErr w:type="spellStart"/>
      <w:r>
        <w:t>gekümmertt</w:t>
      </w:r>
      <w:proofErr w:type="spellEnd"/>
      <w:r>
        <w:t xml:space="preserve"> werden</w:t>
      </w:r>
    </w:p>
    <w:p w:rsidR="009E5457" w:rsidRPr="009673E7" w:rsidRDefault="009E5457" w:rsidP="004F7CC1"/>
    <w:p w:rsidR="004F7CC1" w:rsidRDefault="004F7CC1" w:rsidP="009E5457">
      <w:pPr>
        <w:pStyle w:val="berschrift4"/>
      </w:pPr>
      <w:r>
        <w:t>Schadensminimierung</w:t>
      </w:r>
    </w:p>
    <w:p w:rsidR="004F7CC1" w:rsidRDefault="004F7CC1" w:rsidP="004F7CC1">
      <w:r>
        <w:t xml:space="preserve">Falls dennoch Probleme auftreten muss der Fehler ausgewertet werden. Falls der </w:t>
      </w:r>
      <w:proofErr w:type="spellStart"/>
      <w:r>
        <w:t>F</w:t>
      </w:r>
      <w:r>
        <w:t>e</w:t>
      </w:r>
      <w:r>
        <w:t>her</w:t>
      </w:r>
      <w:proofErr w:type="spellEnd"/>
      <w:r>
        <w:t xml:space="preserve"> nur optisch ist und nicht die </w:t>
      </w:r>
      <w:proofErr w:type="spellStart"/>
      <w:r>
        <w:t>Funtionalität</w:t>
      </w:r>
      <w:proofErr w:type="spellEnd"/>
      <w:r>
        <w:t xml:space="preserve"> der Applikation </w:t>
      </w:r>
      <w:proofErr w:type="spellStart"/>
      <w:r>
        <w:t>winschränkt</w:t>
      </w:r>
      <w:proofErr w:type="spellEnd"/>
      <w:r>
        <w:t xml:space="preserve">, kann dieser </w:t>
      </w:r>
      <w:proofErr w:type="spellStart"/>
      <w:r>
        <w:t>fehler</w:t>
      </w:r>
      <w:proofErr w:type="spellEnd"/>
      <w:r>
        <w:t xml:space="preserve"> in der </w:t>
      </w:r>
      <w:proofErr w:type="spellStart"/>
      <w:r>
        <w:t>Bufferzeit</w:t>
      </w:r>
      <w:proofErr w:type="spellEnd"/>
      <w:r>
        <w:t xml:space="preserve"> oder einer </w:t>
      </w:r>
      <w:proofErr w:type="spellStart"/>
      <w:r>
        <w:t>nchsten</w:t>
      </w:r>
      <w:proofErr w:type="spellEnd"/>
      <w:r>
        <w:t xml:space="preserve"> Version der Applikation bearbeitet werden. Falls das Problem </w:t>
      </w:r>
      <w:proofErr w:type="spellStart"/>
      <w:r>
        <w:t>mdie</w:t>
      </w:r>
      <w:proofErr w:type="spellEnd"/>
      <w:r>
        <w:t xml:space="preserve"> Funktionalität </w:t>
      </w:r>
      <w:proofErr w:type="spellStart"/>
      <w:r>
        <w:t>einschränk</w:t>
      </w:r>
      <w:proofErr w:type="spellEnd"/>
      <w:r>
        <w:t>, muss sofort gehandelt werden und das Problem manuell mit Hilfe von &gt;Dritter und Internet gelöst werden.</w:t>
      </w:r>
    </w:p>
    <w:p w:rsidR="004F7CC1" w:rsidRDefault="004F7CC1" w:rsidP="0054599E"/>
    <w:p w:rsidR="00881B9F" w:rsidRDefault="00881B9F" w:rsidP="00C9083D">
      <w:pPr>
        <w:pStyle w:val="berschrift2"/>
      </w:pPr>
      <w:r>
        <w:t>Wieso Bootstrap</w:t>
      </w:r>
    </w:p>
    <w:p w:rsidR="00C9083D" w:rsidRDefault="00C9083D" w:rsidP="00C9083D">
      <w:pPr>
        <w:pStyle w:val="berschrift3"/>
      </w:pPr>
      <w:r>
        <w:t>Was ist Bootstrag</w:t>
      </w:r>
    </w:p>
    <w:p w:rsidR="00C9083D" w:rsidRDefault="00C9083D" w:rsidP="00C9083D">
      <w:r>
        <w:t xml:space="preserve">Bootstrap ist das meist genutzte </w:t>
      </w:r>
      <w:proofErr w:type="spellStart"/>
      <w:r>
        <w:t>front</w:t>
      </w:r>
      <w:proofErr w:type="spellEnd"/>
      <w:r>
        <w:t xml:space="preserve">-end  </w:t>
      </w:r>
      <w:proofErr w:type="spellStart"/>
      <w:r>
        <w:t>Framwork</w:t>
      </w:r>
      <w:proofErr w:type="spellEnd"/>
      <w:r>
        <w:t xml:space="preserve">, welches für </w:t>
      </w:r>
      <w:proofErr w:type="spellStart"/>
      <w:r>
        <w:t>Responive</w:t>
      </w:r>
      <w:proofErr w:type="spellEnd"/>
      <w:r>
        <w:t xml:space="preserve"> mobile-first Webseiten genutzt wird.  Viele Webseiten heutzutage benutzen dieses Framework. Die Meinungen von </w:t>
      </w:r>
      <w:proofErr w:type="spellStart"/>
      <w:r>
        <w:t>personen</w:t>
      </w:r>
      <w:proofErr w:type="spellEnd"/>
      <w:r>
        <w:t xml:space="preserve"> zum </w:t>
      </w:r>
      <w:proofErr w:type="spellStart"/>
      <w:r>
        <w:t>nuzen</w:t>
      </w:r>
      <w:proofErr w:type="spellEnd"/>
      <w:r>
        <w:t xml:space="preserve"> dieses </w:t>
      </w:r>
      <w:proofErr w:type="spellStart"/>
      <w:r>
        <w:t>frameworks</w:t>
      </w:r>
      <w:proofErr w:type="spellEnd"/>
      <w:r>
        <w:t xml:space="preserve"> unterscheiden sich von </w:t>
      </w:r>
      <w:proofErr w:type="spellStart"/>
      <w:r>
        <w:t>person</w:t>
      </w:r>
      <w:proofErr w:type="spellEnd"/>
      <w:r>
        <w:t xml:space="preserve"> zu </w:t>
      </w:r>
      <w:proofErr w:type="spellStart"/>
      <w:r>
        <w:t>person</w:t>
      </w:r>
      <w:proofErr w:type="spellEnd"/>
      <w:r>
        <w:t xml:space="preserve"> sehr stark. Viele </w:t>
      </w:r>
      <w:proofErr w:type="spellStart"/>
      <w:r>
        <w:t>Persoenen</w:t>
      </w:r>
      <w:proofErr w:type="spellEnd"/>
      <w:r>
        <w:t xml:space="preserve"> lieben es, </w:t>
      </w:r>
      <w:proofErr w:type="spellStart"/>
      <w:r>
        <w:t>währdem</w:t>
      </w:r>
      <w:proofErr w:type="spellEnd"/>
      <w:r>
        <w:t xml:space="preserve"> es andere hassen. Die Benutzung ist also bei Entwicklern umstritten. </w:t>
      </w:r>
    </w:p>
    <w:p w:rsidR="00C9083D" w:rsidRDefault="00C9083D" w:rsidP="00C9083D">
      <w:r>
        <w:t xml:space="preserve">Um die Entscheidung Bootstrap zu </w:t>
      </w:r>
      <w:proofErr w:type="spellStart"/>
      <w:r>
        <w:t>enutzen</w:t>
      </w:r>
      <w:proofErr w:type="spellEnd"/>
      <w:r>
        <w:t xml:space="preserve"> besser aufzuzeigen, sind </w:t>
      </w:r>
      <w:proofErr w:type="spellStart"/>
      <w:r>
        <w:t>hhier</w:t>
      </w:r>
      <w:proofErr w:type="spellEnd"/>
      <w:r>
        <w:t xml:space="preserve"> die </w:t>
      </w:r>
      <w:proofErr w:type="spellStart"/>
      <w:r>
        <w:t>grösten</w:t>
      </w:r>
      <w:proofErr w:type="spellEnd"/>
      <w:r>
        <w:t xml:space="preserve"> Vor und </w:t>
      </w:r>
      <w:proofErr w:type="spellStart"/>
      <w:r>
        <w:t>nachteile</w:t>
      </w:r>
      <w:proofErr w:type="spellEnd"/>
      <w:r>
        <w:t xml:space="preserve"> von </w:t>
      </w:r>
      <w:proofErr w:type="spellStart"/>
      <w:r>
        <w:t>bootstrap</w:t>
      </w:r>
      <w:proofErr w:type="spellEnd"/>
      <w:r>
        <w:t>:</w:t>
      </w:r>
    </w:p>
    <w:p w:rsidR="00C9083D" w:rsidRPr="004045BF" w:rsidRDefault="00C9083D" w:rsidP="00C9083D"/>
    <w:p w:rsidR="00C9083D" w:rsidRDefault="00C9083D" w:rsidP="00C9083D">
      <w:pPr>
        <w:pStyle w:val="berschrift3"/>
      </w:pPr>
      <w:r>
        <w:t>Vorteile</w:t>
      </w:r>
    </w:p>
    <w:p w:rsidR="00C9083D" w:rsidRDefault="00C9083D" w:rsidP="00C9083D">
      <w:pPr>
        <w:pStyle w:val="KeinLeerraum"/>
        <w:numPr>
          <w:ilvl w:val="0"/>
          <w:numId w:val="33"/>
        </w:numPr>
      </w:pPr>
      <w:r>
        <w:t>Erleichtert und beschleunigt die Entwicklung</w:t>
      </w:r>
    </w:p>
    <w:p w:rsidR="00C9083D" w:rsidRDefault="00C9083D" w:rsidP="00C9083D">
      <w:pPr>
        <w:pStyle w:val="KeinLeerraum"/>
        <w:numPr>
          <w:ilvl w:val="0"/>
          <w:numId w:val="33"/>
        </w:numPr>
      </w:pPr>
      <w:r>
        <w:t xml:space="preserve">Erlaubt schnelles </w:t>
      </w:r>
      <w:proofErr w:type="spellStart"/>
      <w:r>
        <w:t>Prototyping</w:t>
      </w:r>
      <w:proofErr w:type="spellEnd"/>
    </w:p>
    <w:p w:rsidR="00C9083D" w:rsidRDefault="00C9083D" w:rsidP="00C9083D">
      <w:pPr>
        <w:pStyle w:val="KeinLeerraum"/>
        <w:numPr>
          <w:ilvl w:val="0"/>
          <w:numId w:val="33"/>
        </w:numPr>
      </w:pPr>
      <w:r>
        <w:t>Funktioniert in allen modernen Browsern</w:t>
      </w:r>
    </w:p>
    <w:p w:rsidR="00C9083D" w:rsidRDefault="00C9083D" w:rsidP="00C9083D">
      <w:pPr>
        <w:pStyle w:val="KeinLeerraum"/>
        <w:numPr>
          <w:ilvl w:val="0"/>
          <w:numId w:val="33"/>
        </w:numPr>
      </w:pPr>
      <w:r>
        <w:t xml:space="preserve">Unterstützt JavaScript und </w:t>
      </w:r>
      <w:proofErr w:type="spellStart"/>
      <w:r>
        <w:t>jQuery</w:t>
      </w:r>
      <w:proofErr w:type="spellEnd"/>
      <w:r>
        <w:t xml:space="preserve"> </w:t>
      </w:r>
    </w:p>
    <w:p w:rsidR="00C9083D" w:rsidRDefault="00C9083D" w:rsidP="00C9083D">
      <w:pPr>
        <w:pStyle w:val="KeinLeerraum"/>
        <w:numPr>
          <w:ilvl w:val="0"/>
          <w:numId w:val="33"/>
        </w:numPr>
      </w:pPr>
      <w:r>
        <w:t>Arbeitet mit eigener Gitter-Struktur</w:t>
      </w:r>
    </w:p>
    <w:p w:rsidR="00C9083D" w:rsidRPr="00357E66" w:rsidRDefault="00C9083D" w:rsidP="00C9083D">
      <w:pPr>
        <w:pStyle w:val="KeinLeerraum"/>
        <w:numPr>
          <w:ilvl w:val="0"/>
          <w:numId w:val="33"/>
        </w:numPr>
      </w:pPr>
      <w:r>
        <w:t>Mobile First</w:t>
      </w:r>
    </w:p>
    <w:p w:rsidR="00C9083D" w:rsidRPr="00055BD4" w:rsidRDefault="00C9083D" w:rsidP="00C9083D">
      <w:pPr>
        <w:pStyle w:val="KeinLeerraum"/>
        <w:numPr>
          <w:ilvl w:val="0"/>
          <w:numId w:val="33"/>
        </w:numPr>
      </w:pPr>
      <w:r>
        <w:t xml:space="preserve">Löst </w:t>
      </w:r>
      <w:r w:rsidRPr="00055BD4">
        <w:t>viele CSS Probleme</w:t>
      </w:r>
    </w:p>
    <w:p w:rsidR="00C9083D" w:rsidRPr="00055BD4" w:rsidRDefault="00C9083D" w:rsidP="00C9083D">
      <w:pPr>
        <w:pStyle w:val="KeinLeerraum"/>
        <w:numPr>
          <w:ilvl w:val="0"/>
          <w:numId w:val="33"/>
        </w:numPr>
      </w:pPr>
      <w:r>
        <w:t>Es wird nicht viel eigenes</w:t>
      </w:r>
      <w:r w:rsidRPr="00055BD4">
        <w:t xml:space="preserve"> CSS benötigt</w:t>
      </w:r>
    </w:p>
    <w:p w:rsidR="00C9083D" w:rsidRPr="00055BD4" w:rsidRDefault="00C9083D" w:rsidP="00C9083D">
      <w:pPr>
        <w:pStyle w:val="KeinLeerraum"/>
        <w:numPr>
          <w:ilvl w:val="0"/>
          <w:numId w:val="33"/>
        </w:numPr>
      </w:pPr>
      <w:r w:rsidRPr="00055BD4">
        <w:t xml:space="preserve">Open </w:t>
      </w:r>
      <w:r>
        <w:t>Source</w:t>
      </w:r>
    </w:p>
    <w:p w:rsidR="00C9083D" w:rsidRPr="00B80735" w:rsidRDefault="00C9083D" w:rsidP="00C9083D">
      <w:pPr>
        <w:rPr>
          <w:lang w:val="en-US"/>
        </w:rPr>
      </w:pPr>
    </w:p>
    <w:p w:rsidR="00C9083D" w:rsidRDefault="00C9083D" w:rsidP="00C9083D">
      <w:pPr>
        <w:pStyle w:val="berschrift3"/>
      </w:pPr>
      <w:r>
        <w:t>Nachteile</w:t>
      </w:r>
    </w:p>
    <w:p w:rsidR="00C9083D" w:rsidRDefault="00C9083D" w:rsidP="00C9083D">
      <w:pPr>
        <w:pStyle w:val="Listenabsatz"/>
        <w:numPr>
          <w:ilvl w:val="0"/>
          <w:numId w:val="34"/>
        </w:numPr>
        <w:spacing w:after="200"/>
      </w:pPr>
      <w:r>
        <w:t>Durch das vordefinierte CSS des Frameworks, sehen viele Webseiten gleich au.</w:t>
      </w:r>
    </w:p>
    <w:p w:rsidR="00C9083D" w:rsidRDefault="00C9083D" w:rsidP="00C9083D">
      <w:pPr>
        <w:pStyle w:val="Listenabsatz"/>
        <w:numPr>
          <w:ilvl w:val="0"/>
          <w:numId w:val="34"/>
        </w:numPr>
        <w:spacing w:after="200"/>
      </w:pPr>
      <w:r>
        <w:t xml:space="preserve">Bootstrap legt den </w:t>
      </w:r>
      <w:proofErr w:type="spellStart"/>
      <w:r>
        <w:t>schwerpunkt</w:t>
      </w:r>
      <w:proofErr w:type="spellEnd"/>
      <w:r>
        <w:t xml:space="preserve"> nicht auf das Design</w:t>
      </w:r>
    </w:p>
    <w:p w:rsidR="00C9083D" w:rsidRDefault="00C9083D" w:rsidP="00C9083D">
      <w:pPr>
        <w:pStyle w:val="Listenabsatz"/>
        <w:numPr>
          <w:ilvl w:val="0"/>
          <w:numId w:val="34"/>
        </w:numPr>
        <w:spacing w:after="200"/>
      </w:pPr>
      <w:r>
        <w:t>Es ist schwer sein eigenes Design daraus zu erstellen</w:t>
      </w:r>
    </w:p>
    <w:p w:rsidR="00C9083D" w:rsidRDefault="00C9083D" w:rsidP="00C9083D">
      <w:pPr>
        <w:pStyle w:val="Listenabsatz"/>
        <w:numPr>
          <w:ilvl w:val="0"/>
          <w:numId w:val="34"/>
        </w:numPr>
        <w:spacing w:after="200"/>
      </w:pPr>
      <w:r>
        <w:t>Die Bootstrap Logik ist überladen</w:t>
      </w:r>
    </w:p>
    <w:p w:rsidR="00C9083D" w:rsidRPr="00BA699B" w:rsidRDefault="00C9083D" w:rsidP="00C9083D">
      <w:pPr>
        <w:pStyle w:val="Listenabsatz"/>
        <w:numPr>
          <w:ilvl w:val="0"/>
          <w:numId w:val="34"/>
        </w:numPr>
        <w:spacing w:after="200"/>
      </w:pPr>
      <w:r>
        <w:t xml:space="preserve">Bootstrap Updates sind mühsam und oft wird die Version mit welcher die </w:t>
      </w:r>
      <w:proofErr w:type="spellStart"/>
      <w:r w:rsidRPr="00BA699B">
        <w:t>bseite</w:t>
      </w:r>
      <w:proofErr w:type="spellEnd"/>
      <w:r w:rsidRPr="00BA699B">
        <w:t xml:space="preserve"> erstellt wurde die finale Version für die Seite</w:t>
      </w:r>
      <w:r>
        <w:t>.</w:t>
      </w:r>
    </w:p>
    <w:p w:rsidR="00C9083D" w:rsidRPr="00F43E00" w:rsidRDefault="00C9083D" w:rsidP="00C9083D">
      <w:pPr>
        <w:pStyle w:val="berschrift2"/>
      </w:pPr>
      <w:r w:rsidRPr="00F43E00">
        <w:t xml:space="preserve">Wieso Bootstrap </w:t>
      </w:r>
      <w:proofErr w:type="spellStart"/>
      <w:r w:rsidRPr="00F43E00">
        <w:t>bewnutz</w:t>
      </w:r>
      <w:proofErr w:type="spellEnd"/>
      <w:r w:rsidRPr="00F43E00">
        <w:t xml:space="preserve"> wird</w:t>
      </w:r>
    </w:p>
    <w:p w:rsidR="00C9083D" w:rsidRDefault="00C9083D" w:rsidP="00C9083D">
      <w:r w:rsidRPr="00BA699B">
        <w:t xml:space="preserve">Bootstrap bietet mit dem bereits vorhandenen CSS und dem </w:t>
      </w:r>
      <w:proofErr w:type="spellStart"/>
      <w:r w:rsidRPr="00BA699B">
        <w:t>grid</w:t>
      </w:r>
      <w:proofErr w:type="spellEnd"/>
      <w:r w:rsidRPr="00BA699B">
        <w:t xml:space="preserve"> System eine vorha</w:t>
      </w:r>
      <w:r w:rsidRPr="00BA699B">
        <w:t>n</w:t>
      </w:r>
      <w:r w:rsidRPr="00BA699B">
        <w:t xml:space="preserve">dene </w:t>
      </w:r>
      <w:proofErr w:type="spellStart"/>
      <w:r w:rsidRPr="00BA699B">
        <w:t>Strucktur</w:t>
      </w:r>
      <w:proofErr w:type="spellEnd"/>
      <w:r w:rsidRPr="00BA699B">
        <w:t xml:space="preserve"> an welcher man nicht viel arbeiten muss. </w:t>
      </w:r>
      <w:r>
        <w:t>Da Bootstrap sehr gut Dok</w:t>
      </w:r>
      <w:r>
        <w:t>u</w:t>
      </w:r>
      <w:r>
        <w:lastRenderedPageBreak/>
        <w:t>mentiert ist, ist es ein leichtes, die Webseite so auszusehen zu lassen wie man möc</w:t>
      </w:r>
      <w:r>
        <w:t>h</w:t>
      </w:r>
      <w:r>
        <w:t xml:space="preserve">te, ohne viel eigenes CSS zu schreiben. Das spart bei der </w:t>
      </w:r>
      <w:proofErr w:type="spellStart"/>
      <w:r>
        <w:t>entwicklung</w:t>
      </w:r>
      <w:proofErr w:type="spellEnd"/>
      <w:r>
        <w:t xml:space="preserve"> sehr viel </w:t>
      </w:r>
      <w:proofErr w:type="spellStart"/>
      <w:r>
        <w:t>arbeit</w:t>
      </w:r>
      <w:proofErr w:type="spellEnd"/>
      <w:r>
        <w:t xml:space="preserve"> und </w:t>
      </w:r>
      <w:proofErr w:type="spellStart"/>
      <w:r>
        <w:t>vorallem</w:t>
      </w:r>
      <w:proofErr w:type="spellEnd"/>
      <w:r>
        <w:t xml:space="preserve"> Zeit. Das Bootstrap design ist so weit verbreitet, das das </w:t>
      </w:r>
      <w:proofErr w:type="spellStart"/>
      <w:r>
        <w:t>aussehen</w:t>
      </w:r>
      <w:proofErr w:type="spellEnd"/>
      <w:r>
        <w:t xml:space="preserve"> nicht negativ auftritt. </w:t>
      </w:r>
      <w:proofErr w:type="spellStart"/>
      <w:r>
        <w:t>Bootsrap</w:t>
      </w:r>
      <w:proofErr w:type="spellEnd"/>
      <w:r>
        <w:t xml:space="preserve"> erlaubt schnelle </w:t>
      </w:r>
      <w:proofErr w:type="spellStart"/>
      <w:r>
        <w:t>entscheidungen</w:t>
      </w:r>
      <w:proofErr w:type="spellEnd"/>
      <w:r>
        <w:t>.</w:t>
      </w:r>
    </w:p>
    <w:p w:rsidR="00C9083D" w:rsidRPr="00BA699B" w:rsidRDefault="00C9083D" w:rsidP="00C9083D"/>
    <w:p w:rsidR="00C9083D" w:rsidRDefault="00C9083D" w:rsidP="0054599E"/>
    <w:p w:rsidR="00761CBF" w:rsidRDefault="00761CBF" w:rsidP="0054599E"/>
    <w:p w:rsidR="00761CBF" w:rsidRDefault="00761CBF" w:rsidP="0054599E"/>
    <w:p w:rsidR="00761CBF" w:rsidRDefault="00761CBF" w:rsidP="0054599E"/>
    <w:p w:rsidR="00761CBF" w:rsidRDefault="00761CBF" w:rsidP="0054599E"/>
    <w:p w:rsidR="00761CBF" w:rsidRDefault="00761CBF" w:rsidP="0054599E"/>
    <w:p w:rsidR="0054599E" w:rsidRDefault="0054599E" w:rsidP="0054599E">
      <w:r>
        <w:t>Design</w:t>
      </w:r>
    </w:p>
    <w:p w:rsidR="0054599E" w:rsidRDefault="0054599E" w:rsidP="0054599E">
      <w:r>
        <w:t>Testing</w:t>
      </w:r>
    </w:p>
    <w:p w:rsidR="00761CBF" w:rsidRDefault="00761CBF" w:rsidP="0054599E"/>
    <w:p w:rsidR="003F57E8" w:rsidRDefault="003F57E8" w:rsidP="00433892">
      <w:pPr>
        <w:pStyle w:val="berschrift1"/>
      </w:pPr>
      <w:r>
        <w:t>Abschlussbericht</w:t>
      </w:r>
    </w:p>
    <w:p w:rsidR="003F57E8" w:rsidRDefault="00486153" w:rsidP="00433892">
      <w:pPr>
        <w:pStyle w:val="berschrift2"/>
      </w:pPr>
      <w:r>
        <w:t>Rückblick</w:t>
      </w:r>
    </w:p>
    <w:p w:rsidR="00486153" w:rsidRDefault="00486153" w:rsidP="00433892">
      <w:pPr>
        <w:pStyle w:val="berschrift2"/>
      </w:pPr>
      <w:proofErr w:type="spellStart"/>
      <w:r>
        <w:t>Lessons</w:t>
      </w:r>
      <w:proofErr w:type="spellEnd"/>
      <w:r>
        <w:t xml:space="preserve"> </w:t>
      </w:r>
      <w:proofErr w:type="spellStart"/>
      <w:r>
        <w:t>learned</w:t>
      </w:r>
      <w:proofErr w:type="spellEnd"/>
      <w:r>
        <w:t xml:space="preserve"> &amp; Was ist gut gelaufen</w:t>
      </w:r>
    </w:p>
    <w:p w:rsidR="00486153" w:rsidRDefault="00486153" w:rsidP="00433892">
      <w:pPr>
        <w:pStyle w:val="berschrift2"/>
      </w:pPr>
      <w:r>
        <w:t>Was schief gelaufen ist</w:t>
      </w:r>
    </w:p>
    <w:p w:rsidR="00486153" w:rsidRDefault="00486153" w:rsidP="00433892">
      <w:pPr>
        <w:pStyle w:val="berschrift2"/>
      </w:pPr>
      <w:r>
        <w:t>Mit welchen Funktionen kann das Projekt sinnvoll erweitert werden?</w:t>
      </w:r>
    </w:p>
    <w:p w:rsidR="00486153" w:rsidRDefault="00486153" w:rsidP="00433892">
      <w:pPr>
        <w:pStyle w:val="berschrift2"/>
      </w:pPr>
      <w:r>
        <w:t>Resultat</w:t>
      </w:r>
    </w:p>
    <w:p w:rsidR="009A7B49" w:rsidRDefault="009A7B49" w:rsidP="00433892">
      <w:pPr>
        <w:pStyle w:val="berschrift2"/>
      </w:pPr>
      <w:r>
        <w:t>Schlusswort</w:t>
      </w:r>
    </w:p>
    <w:p w:rsidR="00C93CA8" w:rsidRDefault="00C93CA8" w:rsidP="00C93CA8">
      <w:pPr>
        <w:pStyle w:val="berschrift1"/>
      </w:pPr>
      <w:bookmarkStart w:id="51" w:name="_Toc447699457"/>
      <w:r>
        <w:t>Quellenverzeichnis</w:t>
      </w:r>
      <w:bookmarkEnd w:id="51"/>
    </w:p>
    <w:p w:rsidR="00C93CA8" w:rsidRDefault="00C93CA8" w:rsidP="00804B1A">
      <w:pPr>
        <w:pStyle w:val="berschrift2"/>
      </w:pPr>
      <w:bookmarkStart w:id="52" w:name="_Toc447699460"/>
      <w:proofErr w:type="spellStart"/>
      <w:r>
        <w:t>Versionierung</w:t>
      </w:r>
      <w:bookmarkEnd w:id="52"/>
      <w:proofErr w:type="spellEnd"/>
    </w:p>
    <w:p w:rsidR="00C93CA8" w:rsidRDefault="00B6716F"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9" w:history="1">
        <w:r w:rsidR="00C93CA8" w:rsidRPr="00D06366">
          <w:t>https://de.wikipedia.org/wiki/Versionsnummer</w:t>
        </w:r>
      </w:hyperlink>
    </w:p>
    <w:p w:rsidR="000331FE" w:rsidRDefault="000331FE" w:rsidP="000331FE">
      <w:pPr>
        <w:numPr>
          <w:ilvl w:val="0"/>
          <w:numId w:val="16"/>
        </w:numPr>
        <w:tabs>
          <w:tab w:val="clear" w:pos="1429"/>
          <w:tab w:val="num" w:pos="357"/>
        </w:tabs>
        <w:ind w:left="357"/>
      </w:pPr>
      <w:r w:rsidRPr="00C93CA8">
        <w:t xml:space="preserve">Darstellung </w:t>
      </w:r>
      <w:r>
        <w:t xml:space="preserve">der </w:t>
      </w:r>
      <w:proofErr w:type="spellStart"/>
      <w:r>
        <w:t>Versionierung</w:t>
      </w:r>
      <w:proofErr w:type="spellEnd"/>
      <w:r>
        <w:t xml:space="preserve"> </w:t>
      </w:r>
      <w:r w:rsidRPr="00C93CA8">
        <w:t>übernommen und erweitert.</w:t>
      </w:r>
    </w:p>
    <w:p w:rsidR="000331FE" w:rsidRDefault="000331FE" w:rsidP="000331FE">
      <w:pPr>
        <w:numPr>
          <w:ilvl w:val="0"/>
          <w:numId w:val="16"/>
        </w:numPr>
        <w:tabs>
          <w:tab w:val="clear" w:pos="1429"/>
          <w:tab w:val="num" w:pos="357"/>
        </w:tabs>
        <w:ind w:left="357"/>
      </w:pPr>
      <w:r>
        <w:t>Als Referenz für den Text benutzt</w:t>
      </w:r>
    </w:p>
    <w:p w:rsidR="000331FE" w:rsidRDefault="000331FE"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D06366" w:rsidRPr="00D06366" w:rsidRDefault="00D06366"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196B2D" w:rsidRDefault="00196B2D" w:rsidP="00804B1A">
      <w:pPr>
        <w:pStyle w:val="berschrift2"/>
      </w:pPr>
      <w:bookmarkStart w:id="53" w:name="_Toc447699461"/>
      <w:r>
        <w:t>Risikoanalyse</w:t>
      </w:r>
      <w:bookmarkEnd w:id="53"/>
    </w:p>
    <w:p w:rsidR="000331FE" w:rsidRPr="000331FE" w:rsidRDefault="000331FE"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196B2D">
        <w:t>https://de.wikipedia.org/wiki/Risikoanalyse</w:t>
      </w:r>
    </w:p>
    <w:p w:rsidR="00196B2D" w:rsidRDefault="00196B2D" w:rsidP="00196B2D">
      <w:pPr>
        <w:numPr>
          <w:ilvl w:val="0"/>
          <w:numId w:val="16"/>
        </w:numPr>
        <w:tabs>
          <w:tab w:val="clear" w:pos="1429"/>
          <w:tab w:val="num" w:pos="357"/>
        </w:tabs>
        <w:ind w:left="357"/>
      </w:pPr>
      <w:r>
        <w:t>Als Referenz für den Text benutzt</w:t>
      </w:r>
    </w:p>
    <w:p w:rsidR="00804B1A" w:rsidRPr="00C93CA8" w:rsidRDefault="00804B1A" w:rsidP="00804B1A"/>
    <w:p w:rsidR="004F7CC1" w:rsidRDefault="004F7CC1" w:rsidP="0019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4F7CC1" w:rsidRDefault="004F7CC1" w:rsidP="00804B1A">
      <w:pPr>
        <w:pStyle w:val="berschrift2"/>
      </w:pPr>
      <w:r>
        <w:t>Bootstrap</w:t>
      </w:r>
    </w:p>
    <w:p w:rsidR="000331FE" w:rsidRPr="002668A7" w:rsidRDefault="00B6716F"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0" w:history="1">
        <w:r w:rsidR="000331FE" w:rsidRPr="004F7CC1">
          <w:t>http://stackoverflow.com/questions/14227000/pros-cons-of-switching-to-twitter-bootstrap</w:t>
        </w:r>
      </w:hyperlink>
    </w:p>
    <w:p w:rsidR="000331FE" w:rsidRPr="00F43E00" w:rsidRDefault="00B6716F"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1" w:history="1">
        <w:r w:rsidR="000331FE" w:rsidRPr="004F7CC1">
          <w:t>http://www.hyperarts.com/blog/twitter-bootstrap-sucks-and-its-awesome/</w:t>
        </w:r>
      </w:hyperlink>
    </w:p>
    <w:p w:rsidR="000331FE" w:rsidRPr="000331FE" w:rsidRDefault="00B6716F" w:rsidP="000331FE">
      <w:hyperlink r:id="rId12" w:history="1">
        <w:r w:rsidR="000331FE" w:rsidRPr="004F7CC1">
          <w:t>http://www.htmlcenter.com/blog/the-bootstrap-framework-controversy-should-you-use-it-or-not/</w:t>
        </w:r>
      </w:hyperlink>
    </w:p>
    <w:p w:rsidR="004F7CC1" w:rsidRPr="00F43E00" w:rsidRDefault="00804B1A" w:rsidP="000331FE">
      <w:pPr>
        <w:numPr>
          <w:ilvl w:val="0"/>
          <w:numId w:val="16"/>
        </w:numPr>
        <w:tabs>
          <w:tab w:val="clear" w:pos="1429"/>
          <w:tab w:val="num" w:pos="357"/>
        </w:tabs>
        <w:ind w:left="357"/>
      </w:pPr>
      <w:r>
        <w:t xml:space="preserve">Vor- und Nachteile </w:t>
      </w:r>
      <w:r w:rsidR="000331FE">
        <w:t xml:space="preserve">übersetzt und </w:t>
      </w:r>
      <w:r>
        <w:t>übernommen</w:t>
      </w:r>
    </w:p>
    <w:p w:rsidR="004F7CC1" w:rsidRPr="004F7CC1" w:rsidRDefault="004F7CC1" w:rsidP="004F7CC1"/>
    <w:sectPr w:rsidR="004F7CC1" w:rsidRPr="004F7CC1" w:rsidSect="00F84987">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16F" w:rsidRDefault="00B6716F">
      <w:r>
        <w:separator/>
      </w:r>
    </w:p>
  </w:endnote>
  <w:endnote w:type="continuationSeparator" w:id="0">
    <w:p w:rsidR="00B6716F" w:rsidRDefault="00B6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altName w:val="Adobe Garamond Pro"/>
    <w:panose1 w:val="0202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3F9" w:rsidRDefault="009E63F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3F9" w:rsidRPr="000068DE" w:rsidRDefault="009E63F9" w:rsidP="009E63F9">
    <w:pPr>
      <w:pStyle w:val="Fuzeile"/>
      <w:tabs>
        <w:tab w:val="clear" w:pos="2795"/>
        <w:tab w:val="clear" w:pos="4071"/>
        <w:tab w:val="clear" w:pos="4213"/>
        <w:tab w:val="clear" w:pos="4309"/>
        <w:tab w:val="center" w:pos="4962"/>
        <w:tab w:val="right" w:pos="8844"/>
      </w:tabs>
      <w:rPr>
        <w:rFonts w:ascii="Frutiger" w:hAnsi="Frutiger"/>
      </w:rPr>
    </w:pPr>
    <w:r w:rsidRPr="008F3357">
      <w:rPr>
        <w:rStyle w:val="Seitenzahl"/>
      </w:rPr>
      <w:t>Samuel Keller</w:t>
    </w:r>
    <w:r>
      <w:rPr>
        <w:rStyle w:val="Seitenzahl"/>
        <w:i/>
      </w:rPr>
      <w:tab/>
    </w:r>
    <w:r w:rsidRPr="00651CB1">
      <w:rPr>
        <w:rStyle w:val="Seitenzahl"/>
      </w:rPr>
      <w:fldChar w:fldCharType="begin"/>
    </w:r>
    <w:r w:rsidRPr="00651CB1">
      <w:rPr>
        <w:rStyle w:val="Seitenzahl"/>
      </w:rPr>
      <w:instrText xml:space="preserve"> PRINTDATE   \* MERGEFORMAT </w:instrText>
    </w:r>
    <w:r w:rsidRPr="00651CB1">
      <w:rPr>
        <w:rStyle w:val="Seitenzahl"/>
      </w:rPr>
      <w:fldChar w:fldCharType="separate"/>
    </w:r>
    <w:r>
      <w:rPr>
        <w:rStyle w:val="Seitenzahl"/>
        <w:noProof/>
      </w:rPr>
      <w:t>06.04.2016 16:28:00</w:t>
    </w:r>
    <w:r w:rsidRPr="00651CB1">
      <w:rPr>
        <w:rStyle w:val="Seitenzahl"/>
      </w:rPr>
      <w:fldChar w:fldCharType="end"/>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11</w:t>
    </w:r>
    <w:r>
      <w:rPr>
        <w:rStyle w:val="Seitenzahl"/>
      </w:rPr>
      <w:fldChar w:fldCharType="end"/>
    </w:r>
  </w:p>
  <w:p w:rsidR="00125C30" w:rsidRPr="000068DE" w:rsidRDefault="00125C30" w:rsidP="008F3357">
    <w:pPr>
      <w:pStyle w:val="Fuzeile"/>
      <w:tabs>
        <w:tab w:val="clear" w:pos="2795"/>
        <w:tab w:val="clear" w:pos="4071"/>
        <w:tab w:val="clear" w:pos="4213"/>
        <w:tab w:val="clear" w:pos="4309"/>
        <w:tab w:val="center" w:pos="4962"/>
        <w:tab w:val="right" w:pos="8844"/>
      </w:tabs>
      <w:rPr>
        <w:rFonts w:ascii="Frutiger" w:hAnsi="Frutiger"/>
      </w:rPr>
    </w:pPr>
    <w:bookmarkStart w:id="54" w:name="_GoBack"/>
    <w:bookmarkEnd w:id="5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C30" w:rsidRDefault="00125C30">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C30" w:rsidRDefault="00125C30"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125C30" w:rsidRDefault="00125C30"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125C30" w:rsidRPr="006A58B5" w:rsidRDefault="00125C30"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125C30" w:rsidRPr="005756B1" w:rsidRDefault="00125C30" w:rsidP="007019A0">
                            <w:pPr>
                              <w:pStyle w:val="Fuzeile"/>
                            </w:pPr>
                            <w:r w:rsidRPr="005756B1">
                              <w:t>Swiss Bankers Association</w:t>
                            </w:r>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125C30" w:rsidRDefault="00125C30"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125C30" w:rsidRDefault="00125C30"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125C30" w:rsidRPr="006A58B5" w:rsidRDefault="00125C30"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125C30" w:rsidRPr="005756B1" w:rsidRDefault="00125C30" w:rsidP="007019A0">
                      <w:pPr>
                        <w:pStyle w:val="Fuzeile"/>
                      </w:pPr>
                      <w:r w:rsidRPr="005756B1">
                        <w:t>Swiss Bankers Association</w:t>
                      </w:r>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16F" w:rsidRDefault="00B6716F">
      <w:r>
        <w:separator/>
      </w:r>
    </w:p>
  </w:footnote>
  <w:footnote w:type="continuationSeparator" w:id="0">
    <w:p w:rsidR="00B6716F" w:rsidRDefault="00B671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3F9" w:rsidRDefault="009E63F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C30" w:rsidRPr="003B2713" w:rsidRDefault="00125C30"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6"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C30" w:rsidRDefault="00125C30">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EF08962C"/>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95924C8"/>
    <w:multiLevelType w:val="multilevel"/>
    <w:tmpl w:val="C90C6D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FEB1100"/>
    <w:multiLevelType w:val="hybridMultilevel"/>
    <w:tmpl w:val="CBF8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CFF4CE2"/>
    <w:multiLevelType w:val="hybridMultilevel"/>
    <w:tmpl w:val="FD02E4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2">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8">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6"/>
  </w:num>
  <w:num w:numId="5">
    <w:abstractNumId w:val="18"/>
  </w:num>
  <w:num w:numId="6">
    <w:abstractNumId w:val="25"/>
  </w:num>
  <w:num w:numId="7">
    <w:abstractNumId w:val="29"/>
  </w:num>
  <w:num w:numId="8">
    <w:abstractNumId w:val="8"/>
  </w:num>
  <w:num w:numId="9">
    <w:abstractNumId w:val="9"/>
  </w:num>
  <w:num w:numId="10">
    <w:abstractNumId w:val="28"/>
  </w:num>
  <w:num w:numId="11">
    <w:abstractNumId w:val="32"/>
  </w:num>
  <w:num w:numId="12">
    <w:abstractNumId w:val="30"/>
  </w:num>
  <w:num w:numId="13">
    <w:abstractNumId w:val="22"/>
  </w:num>
  <w:num w:numId="14">
    <w:abstractNumId w:val="11"/>
  </w:num>
  <w:num w:numId="15">
    <w:abstractNumId w:val="21"/>
  </w:num>
  <w:num w:numId="16">
    <w:abstractNumId w:val="19"/>
  </w:num>
  <w:num w:numId="17">
    <w:abstractNumId w:val="16"/>
  </w:num>
  <w:num w:numId="18">
    <w:abstractNumId w:val="27"/>
  </w:num>
  <w:num w:numId="19">
    <w:abstractNumId w:val="13"/>
  </w:num>
  <w:num w:numId="20">
    <w:abstractNumId w:val="24"/>
  </w:num>
  <w:num w:numId="21">
    <w:abstractNumId w:val="10"/>
  </w:num>
  <w:num w:numId="22">
    <w:abstractNumId w:val="6"/>
  </w:num>
  <w:num w:numId="23">
    <w:abstractNumId w:val="4"/>
  </w:num>
  <w:num w:numId="24">
    <w:abstractNumId w:val="23"/>
  </w:num>
  <w:num w:numId="25">
    <w:abstractNumId w:val="3"/>
  </w:num>
  <w:num w:numId="26">
    <w:abstractNumId w:val="2"/>
  </w:num>
  <w:num w:numId="27">
    <w:abstractNumId w:val="1"/>
  </w:num>
  <w:num w:numId="28">
    <w:abstractNumId w:val="14"/>
  </w:num>
  <w:num w:numId="29">
    <w:abstractNumId w:val="33"/>
  </w:num>
  <w:num w:numId="30">
    <w:abstractNumId w:val="31"/>
  </w:num>
  <w:num w:numId="31">
    <w:abstractNumId w:val="17"/>
  </w:num>
  <w:num w:numId="32">
    <w:abstractNumId w:val="12"/>
  </w:num>
  <w:num w:numId="33">
    <w:abstractNumId w:val="20"/>
  </w:num>
  <w:num w:numId="3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Keller">
    <w15:presenceInfo w15:providerId="Windows Live" w15:userId="f34190ba23042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68DE"/>
    <w:rsid w:val="00007467"/>
    <w:rsid w:val="00011DB9"/>
    <w:rsid w:val="00015981"/>
    <w:rsid w:val="00022C62"/>
    <w:rsid w:val="0002431C"/>
    <w:rsid w:val="00026B95"/>
    <w:rsid w:val="000331FE"/>
    <w:rsid w:val="00043AA7"/>
    <w:rsid w:val="000452D6"/>
    <w:rsid w:val="00052274"/>
    <w:rsid w:val="00054E8B"/>
    <w:rsid w:val="00055437"/>
    <w:rsid w:val="000760BB"/>
    <w:rsid w:val="000807E2"/>
    <w:rsid w:val="00082585"/>
    <w:rsid w:val="000945F4"/>
    <w:rsid w:val="000954F0"/>
    <w:rsid w:val="00096EE1"/>
    <w:rsid w:val="000A6A95"/>
    <w:rsid w:val="000B1B59"/>
    <w:rsid w:val="000C2BFC"/>
    <w:rsid w:val="000C4E38"/>
    <w:rsid w:val="000D10A1"/>
    <w:rsid w:val="000D14DB"/>
    <w:rsid w:val="000D19B9"/>
    <w:rsid w:val="000D2428"/>
    <w:rsid w:val="000D328D"/>
    <w:rsid w:val="000D658F"/>
    <w:rsid w:val="000E23FD"/>
    <w:rsid w:val="000E33EA"/>
    <w:rsid w:val="000F0317"/>
    <w:rsid w:val="00116186"/>
    <w:rsid w:val="001179AE"/>
    <w:rsid w:val="00122F97"/>
    <w:rsid w:val="0012529B"/>
    <w:rsid w:val="00125C30"/>
    <w:rsid w:val="00143254"/>
    <w:rsid w:val="00143424"/>
    <w:rsid w:val="001459E0"/>
    <w:rsid w:val="0015327C"/>
    <w:rsid w:val="00153C87"/>
    <w:rsid w:val="00156967"/>
    <w:rsid w:val="00163D75"/>
    <w:rsid w:val="0017174C"/>
    <w:rsid w:val="0018056D"/>
    <w:rsid w:val="00186595"/>
    <w:rsid w:val="00191F76"/>
    <w:rsid w:val="001953A4"/>
    <w:rsid w:val="00195729"/>
    <w:rsid w:val="001969B0"/>
    <w:rsid w:val="00196B2D"/>
    <w:rsid w:val="001A34F1"/>
    <w:rsid w:val="001A42A2"/>
    <w:rsid w:val="001A46EA"/>
    <w:rsid w:val="001B1248"/>
    <w:rsid w:val="001B2595"/>
    <w:rsid w:val="001B5A48"/>
    <w:rsid w:val="001B7419"/>
    <w:rsid w:val="001D3603"/>
    <w:rsid w:val="001D63A0"/>
    <w:rsid w:val="001E0029"/>
    <w:rsid w:val="001F4BDD"/>
    <w:rsid w:val="002010EA"/>
    <w:rsid w:val="00206C8B"/>
    <w:rsid w:val="00206F62"/>
    <w:rsid w:val="002070BE"/>
    <w:rsid w:val="00216C4A"/>
    <w:rsid w:val="002235DC"/>
    <w:rsid w:val="002309B5"/>
    <w:rsid w:val="00230E05"/>
    <w:rsid w:val="00234302"/>
    <w:rsid w:val="00235EE0"/>
    <w:rsid w:val="0023642C"/>
    <w:rsid w:val="00267D2D"/>
    <w:rsid w:val="00283FC2"/>
    <w:rsid w:val="00295D45"/>
    <w:rsid w:val="002A04C5"/>
    <w:rsid w:val="002A1AD1"/>
    <w:rsid w:val="002A2F80"/>
    <w:rsid w:val="002C3B65"/>
    <w:rsid w:val="002C4501"/>
    <w:rsid w:val="003050A3"/>
    <w:rsid w:val="00305E79"/>
    <w:rsid w:val="003103B7"/>
    <w:rsid w:val="00312697"/>
    <w:rsid w:val="00312AA0"/>
    <w:rsid w:val="00313DB1"/>
    <w:rsid w:val="00322469"/>
    <w:rsid w:val="00343B92"/>
    <w:rsid w:val="00347FD7"/>
    <w:rsid w:val="00350353"/>
    <w:rsid w:val="00357E5E"/>
    <w:rsid w:val="003839C2"/>
    <w:rsid w:val="00390B85"/>
    <w:rsid w:val="003B2713"/>
    <w:rsid w:val="003B6DFF"/>
    <w:rsid w:val="003D4BE8"/>
    <w:rsid w:val="003D533E"/>
    <w:rsid w:val="003E5605"/>
    <w:rsid w:val="003F57E8"/>
    <w:rsid w:val="003F7F99"/>
    <w:rsid w:val="00402904"/>
    <w:rsid w:val="00403B46"/>
    <w:rsid w:val="00433892"/>
    <w:rsid w:val="00434716"/>
    <w:rsid w:val="004362D0"/>
    <w:rsid w:val="00437533"/>
    <w:rsid w:val="00440381"/>
    <w:rsid w:val="00442F7F"/>
    <w:rsid w:val="00450E0F"/>
    <w:rsid w:val="0045286B"/>
    <w:rsid w:val="0045768A"/>
    <w:rsid w:val="0046532F"/>
    <w:rsid w:val="00471914"/>
    <w:rsid w:val="004739AF"/>
    <w:rsid w:val="0047511A"/>
    <w:rsid w:val="0047669C"/>
    <w:rsid w:val="00486153"/>
    <w:rsid w:val="004A0E10"/>
    <w:rsid w:val="004B38BD"/>
    <w:rsid w:val="004B4F59"/>
    <w:rsid w:val="004E2576"/>
    <w:rsid w:val="004F323D"/>
    <w:rsid w:val="004F7CC1"/>
    <w:rsid w:val="00501E76"/>
    <w:rsid w:val="00510224"/>
    <w:rsid w:val="00512896"/>
    <w:rsid w:val="00527F7A"/>
    <w:rsid w:val="00531243"/>
    <w:rsid w:val="005434C7"/>
    <w:rsid w:val="0054599E"/>
    <w:rsid w:val="00547F1E"/>
    <w:rsid w:val="005503FE"/>
    <w:rsid w:val="0056395F"/>
    <w:rsid w:val="00570C5A"/>
    <w:rsid w:val="005756B1"/>
    <w:rsid w:val="00576405"/>
    <w:rsid w:val="00580177"/>
    <w:rsid w:val="00581750"/>
    <w:rsid w:val="00587CC1"/>
    <w:rsid w:val="005929B9"/>
    <w:rsid w:val="00594F3F"/>
    <w:rsid w:val="00595341"/>
    <w:rsid w:val="005A127F"/>
    <w:rsid w:val="005B0E1A"/>
    <w:rsid w:val="005B2ED4"/>
    <w:rsid w:val="005C250C"/>
    <w:rsid w:val="005C6D6B"/>
    <w:rsid w:val="005C7AF8"/>
    <w:rsid w:val="005E2BBC"/>
    <w:rsid w:val="006120AF"/>
    <w:rsid w:val="00617368"/>
    <w:rsid w:val="00621609"/>
    <w:rsid w:val="00624E9B"/>
    <w:rsid w:val="00624F30"/>
    <w:rsid w:val="00626357"/>
    <w:rsid w:val="00640435"/>
    <w:rsid w:val="00642086"/>
    <w:rsid w:val="00644DE3"/>
    <w:rsid w:val="0064674E"/>
    <w:rsid w:val="00651665"/>
    <w:rsid w:val="00651CB1"/>
    <w:rsid w:val="006523DB"/>
    <w:rsid w:val="0066351F"/>
    <w:rsid w:val="00667E59"/>
    <w:rsid w:val="00677C7A"/>
    <w:rsid w:val="0069065A"/>
    <w:rsid w:val="00695A8D"/>
    <w:rsid w:val="006A58B5"/>
    <w:rsid w:val="006B2606"/>
    <w:rsid w:val="006B458E"/>
    <w:rsid w:val="006C3F1D"/>
    <w:rsid w:val="006D0C01"/>
    <w:rsid w:val="006D1416"/>
    <w:rsid w:val="006D6686"/>
    <w:rsid w:val="006E0AE2"/>
    <w:rsid w:val="006E0E75"/>
    <w:rsid w:val="006F1B9C"/>
    <w:rsid w:val="006F63C3"/>
    <w:rsid w:val="006F6734"/>
    <w:rsid w:val="006F6F2C"/>
    <w:rsid w:val="007019A0"/>
    <w:rsid w:val="00707EB5"/>
    <w:rsid w:val="00720EE1"/>
    <w:rsid w:val="00721B4C"/>
    <w:rsid w:val="00741214"/>
    <w:rsid w:val="00741562"/>
    <w:rsid w:val="00742E74"/>
    <w:rsid w:val="0074599A"/>
    <w:rsid w:val="00746997"/>
    <w:rsid w:val="00752376"/>
    <w:rsid w:val="0075671F"/>
    <w:rsid w:val="00756C93"/>
    <w:rsid w:val="00761CBF"/>
    <w:rsid w:val="007652F4"/>
    <w:rsid w:val="007766BC"/>
    <w:rsid w:val="00781B0C"/>
    <w:rsid w:val="007842F8"/>
    <w:rsid w:val="007A089A"/>
    <w:rsid w:val="007A31C2"/>
    <w:rsid w:val="007B4C9C"/>
    <w:rsid w:val="007C0CA7"/>
    <w:rsid w:val="007C47D0"/>
    <w:rsid w:val="007D7EDB"/>
    <w:rsid w:val="007E4EAE"/>
    <w:rsid w:val="007E6139"/>
    <w:rsid w:val="007F1722"/>
    <w:rsid w:val="007F2B8A"/>
    <w:rsid w:val="00801FB9"/>
    <w:rsid w:val="00803334"/>
    <w:rsid w:val="00804B1A"/>
    <w:rsid w:val="00804D3C"/>
    <w:rsid w:val="00807C98"/>
    <w:rsid w:val="00827A7C"/>
    <w:rsid w:val="00827F13"/>
    <w:rsid w:val="008339D7"/>
    <w:rsid w:val="00835AA1"/>
    <w:rsid w:val="008517D2"/>
    <w:rsid w:val="0085268B"/>
    <w:rsid w:val="008526B5"/>
    <w:rsid w:val="0085431C"/>
    <w:rsid w:val="008666A6"/>
    <w:rsid w:val="00873FC2"/>
    <w:rsid w:val="008767BE"/>
    <w:rsid w:val="00877CB3"/>
    <w:rsid w:val="00881B9F"/>
    <w:rsid w:val="00882F56"/>
    <w:rsid w:val="008910BA"/>
    <w:rsid w:val="008A2DC8"/>
    <w:rsid w:val="008A3DC1"/>
    <w:rsid w:val="008A4988"/>
    <w:rsid w:val="008B789B"/>
    <w:rsid w:val="008D1144"/>
    <w:rsid w:val="008D38EE"/>
    <w:rsid w:val="008D670E"/>
    <w:rsid w:val="008F3357"/>
    <w:rsid w:val="00903B9D"/>
    <w:rsid w:val="009040E3"/>
    <w:rsid w:val="00914F31"/>
    <w:rsid w:val="0091684A"/>
    <w:rsid w:val="00924312"/>
    <w:rsid w:val="0092759C"/>
    <w:rsid w:val="00932F18"/>
    <w:rsid w:val="0093688D"/>
    <w:rsid w:val="0094168D"/>
    <w:rsid w:val="00945935"/>
    <w:rsid w:val="00964FDD"/>
    <w:rsid w:val="00971E22"/>
    <w:rsid w:val="00972F28"/>
    <w:rsid w:val="00982B58"/>
    <w:rsid w:val="00983D17"/>
    <w:rsid w:val="00996842"/>
    <w:rsid w:val="009A7B49"/>
    <w:rsid w:val="009D2CF1"/>
    <w:rsid w:val="009D4FC6"/>
    <w:rsid w:val="009E5457"/>
    <w:rsid w:val="009E63F9"/>
    <w:rsid w:val="00A017F0"/>
    <w:rsid w:val="00A25B91"/>
    <w:rsid w:val="00A3660E"/>
    <w:rsid w:val="00A430E1"/>
    <w:rsid w:val="00A45782"/>
    <w:rsid w:val="00A53D59"/>
    <w:rsid w:val="00A63D97"/>
    <w:rsid w:val="00A65BA3"/>
    <w:rsid w:val="00A77390"/>
    <w:rsid w:val="00A878E9"/>
    <w:rsid w:val="00A92A64"/>
    <w:rsid w:val="00AA0A1E"/>
    <w:rsid w:val="00AB0A6A"/>
    <w:rsid w:val="00AC0081"/>
    <w:rsid w:val="00AC17D2"/>
    <w:rsid w:val="00AD2767"/>
    <w:rsid w:val="00AD3CDB"/>
    <w:rsid w:val="00AE12EF"/>
    <w:rsid w:val="00AE16D7"/>
    <w:rsid w:val="00AE3C80"/>
    <w:rsid w:val="00B0002E"/>
    <w:rsid w:val="00B022D4"/>
    <w:rsid w:val="00B1351C"/>
    <w:rsid w:val="00B20DF3"/>
    <w:rsid w:val="00B26EFB"/>
    <w:rsid w:val="00B313F1"/>
    <w:rsid w:val="00B451E1"/>
    <w:rsid w:val="00B45FDC"/>
    <w:rsid w:val="00B50CC4"/>
    <w:rsid w:val="00B6288F"/>
    <w:rsid w:val="00B62D75"/>
    <w:rsid w:val="00B62E6F"/>
    <w:rsid w:val="00B65CC3"/>
    <w:rsid w:val="00B6716F"/>
    <w:rsid w:val="00B705BB"/>
    <w:rsid w:val="00B8024B"/>
    <w:rsid w:val="00B827F8"/>
    <w:rsid w:val="00B830CC"/>
    <w:rsid w:val="00BB0771"/>
    <w:rsid w:val="00BB2742"/>
    <w:rsid w:val="00BB7B13"/>
    <w:rsid w:val="00BC0E4B"/>
    <w:rsid w:val="00BC1D6B"/>
    <w:rsid w:val="00BC6ACA"/>
    <w:rsid w:val="00BD0E35"/>
    <w:rsid w:val="00BD21B5"/>
    <w:rsid w:val="00BD30E8"/>
    <w:rsid w:val="00BD6832"/>
    <w:rsid w:val="00BF5AAD"/>
    <w:rsid w:val="00BF5B98"/>
    <w:rsid w:val="00C0448B"/>
    <w:rsid w:val="00C05E79"/>
    <w:rsid w:val="00C10317"/>
    <w:rsid w:val="00C150F4"/>
    <w:rsid w:val="00C15304"/>
    <w:rsid w:val="00C23F73"/>
    <w:rsid w:val="00C27F2F"/>
    <w:rsid w:val="00C40B45"/>
    <w:rsid w:val="00C45496"/>
    <w:rsid w:val="00C45AA0"/>
    <w:rsid w:val="00C50F51"/>
    <w:rsid w:val="00C64D2E"/>
    <w:rsid w:val="00C67A2C"/>
    <w:rsid w:val="00C73FF5"/>
    <w:rsid w:val="00C86BE4"/>
    <w:rsid w:val="00C9083D"/>
    <w:rsid w:val="00C90F72"/>
    <w:rsid w:val="00C921E2"/>
    <w:rsid w:val="00C93CA8"/>
    <w:rsid w:val="00CA70A0"/>
    <w:rsid w:val="00CC12B8"/>
    <w:rsid w:val="00CE09A2"/>
    <w:rsid w:val="00CE20CB"/>
    <w:rsid w:val="00CE5957"/>
    <w:rsid w:val="00D00BB1"/>
    <w:rsid w:val="00D0300C"/>
    <w:rsid w:val="00D06366"/>
    <w:rsid w:val="00D1147E"/>
    <w:rsid w:val="00D22A00"/>
    <w:rsid w:val="00D23D6E"/>
    <w:rsid w:val="00D2635F"/>
    <w:rsid w:val="00D34D15"/>
    <w:rsid w:val="00D371F3"/>
    <w:rsid w:val="00D54913"/>
    <w:rsid w:val="00D56C92"/>
    <w:rsid w:val="00D66780"/>
    <w:rsid w:val="00D86E3C"/>
    <w:rsid w:val="00DA5F5A"/>
    <w:rsid w:val="00DB081C"/>
    <w:rsid w:val="00DB3F02"/>
    <w:rsid w:val="00DC3A8F"/>
    <w:rsid w:val="00DC61BA"/>
    <w:rsid w:val="00DD159A"/>
    <w:rsid w:val="00DD57F0"/>
    <w:rsid w:val="00DD731E"/>
    <w:rsid w:val="00DE2067"/>
    <w:rsid w:val="00DE44E1"/>
    <w:rsid w:val="00DE5629"/>
    <w:rsid w:val="00DF1B3D"/>
    <w:rsid w:val="00DF1FD3"/>
    <w:rsid w:val="00E044E0"/>
    <w:rsid w:val="00E14A3A"/>
    <w:rsid w:val="00E27D6C"/>
    <w:rsid w:val="00E3069B"/>
    <w:rsid w:val="00E3453E"/>
    <w:rsid w:val="00E4204F"/>
    <w:rsid w:val="00E44552"/>
    <w:rsid w:val="00E53CE3"/>
    <w:rsid w:val="00E63414"/>
    <w:rsid w:val="00E65915"/>
    <w:rsid w:val="00E73341"/>
    <w:rsid w:val="00E90180"/>
    <w:rsid w:val="00EA6A32"/>
    <w:rsid w:val="00EA7EAA"/>
    <w:rsid w:val="00EB288C"/>
    <w:rsid w:val="00EB41F7"/>
    <w:rsid w:val="00EB48C5"/>
    <w:rsid w:val="00EC32E7"/>
    <w:rsid w:val="00EC3C23"/>
    <w:rsid w:val="00EC55E8"/>
    <w:rsid w:val="00EC6CDA"/>
    <w:rsid w:val="00ED3711"/>
    <w:rsid w:val="00EE2461"/>
    <w:rsid w:val="00EE2ABB"/>
    <w:rsid w:val="00EE495C"/>
    <w:rsid w:val="00EF254F"/>
    <w:rsid w:val="00F2238D"/>
    <w:rsid w:val="00F2742A"/>
    <w:rsid w:val="00F32731"/>
    <w:rsid w:val="00F35CEB"/>
    <w:rsid w:val="00F36BB2"/>
    <w:rsid w:val="00F558B3"/>
    <w:rsid w:val="00F63A9F"/>
    <w:rsid w:val="00F81DB1"/>
    <w:rsid w:val="00F84987"/>
    <w:rsid w:val="00F864AD"/>
    <w:rsid w:val="00F917BF"/>
    <w:rsid w:val="00FA0994"/>
    <w:rsid w:val="00FA69F6"/>
    <w:rsid w:val="00FB7AC0"/>
    <w:rsid w:val="00FC053F"/>
    <w:rsid w:val="00FC2797"/>
    <w:rsid w:val="00FC54EC"/>
    <w:rsid w:val="00FC69A0"/>
    <w:rsid w:val="00FD042D"/>
    <w:rsid w:val="00FD0454"/>
    <w:rsid w:val="00FF21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5F87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link w:val="FuzeileZchn"/>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 w:type="character" w:customStyle="1" w:styleId="FuzeileZchn">
    <w:name w:val="Fußzeile Zchn"/>
    <w:basedOn w:val="Absatz-Standardschriftart"/>
    <w:link w:val="Fuzeile"/>
    <w:rsid w:val="009E63F9"/>
    <w:rPr>
      <w:rFonts w:ascii="Sabon" w:hAnsi="Sabon"/>
      <w:spacing w:val="2"/>
      <w:kern w:val="16"/>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link w:val="FuzeileZchn"/>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 w:type="character" w:customStyle="1" w:styleId="FuzeileZchn">
    <w:name w:val="Fußzeile Zchn"/>
    <w:basedOn w:val="Absatz-Standardschriftart"/>
    <w:link w:val="Fuzeile"/>
    <w:rsid w:val="009E63F9"/>
    <w:rPr>
      <w:rFonts w:ascii="Sabon" w:hAnsi="Sabon"/>
      <w:spacing w:val="2"/>
      <w:kern w:val="16"/>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www.htmlcenter.com/blog/the-bootstrap-framework-controversy-should-you-use-it-or-no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yperarts.com/blog/twitter-bootstrap-sucks-and-its-awesom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tackoverflow.com/questions/14227000/pros-cons-of-switching-to-twitter-bootstrap"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e.wikipedia.org/wiki/Versionsnummer"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600-04AC-4577-AAED-3024A216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18</Pages>
  <Words>3678</Words>
  <Characters>23178</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26803</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104</cp:revision>
  <cp:lastPrinted>2016-04-07T15:35:00Z</cp:lastPrinted>
  <dcterms:created xsi:type="dcterms:W3CDTF">2016-04-04T19:04:00Z</dcterms:created>
  <dcterms:modified xsi:type="dcterms:W3CDTF">2016-04-07T15:35:00Z</dcterms:modified>
</cp:coreProperties>
</file>