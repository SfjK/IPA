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r w:rsidR="00622360">
        <w:rPr>
          <w:rFonts w:ascii="Sabon" w:hAnsi="Sabon"/>
          <w:color w:val="FF0000"/>
          <w:szCs w:val="22"/>
        </w:rPr>
        <w:t>, v1.6</w:t>
      </w:r>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016F58" w:rsidRDefault="00016F58" w:rsidP="008F3357">
      <w:pPr>
        <w:pStyle w:val="berschrift1"/>
        <w:numPr>
          <w:ilvl w:val="0"/>
          <w:numId w:val="0"/>
        </w:numPr>
      </w:pPr>
    </w:p>
    <w:p w:rsidR="00016F58" w:rsidRDefault="00016F58" w:rsidP="00016F58">
      <w:r>
        <w:t>Änderungen:</w:t>
      </w:r>
    </w:p>
    <w:p w:rsidR="00622360" w:rsidRDefault="00622360" w:rsidP="00016F58">
      <w:r>
        <w:t>1.6</w:t>
      </w:r>
    </w:p>
    <w:p w:rsidR="000E108C" w:rsidRDefault="00561AD3" w:rsidP="00016F58">
      <w:r>
        <w:t>Implementierungs-</w:t>
      </w:r>
      <w:bookmarkStart w:id="3" w:name="_GoBack"/>
      <w:bookmarkEnd w:id="3"/>
      <w:r w:rsidR="000E108C">
        <w:t>Text hinzugefügt.</w:t>
      </w:r>
    </w:p>
    <w:p w:rsidR="00622360" w:rsidRDefault="006B7702" w:rsidP="00016F58">
      <w:r>
        <w:t>Tagesjou</w:t>
      </w:r>
      <w:r w:rsidR="000E108C">
        <w:t>r</w:t>
      </w:r>
      <w:r>
        <w:t>nal</w:t>
      </w:r>
      <w:r w:rsidR="00426550">
        <w:t xml:space="preserve"> 8</w:t>
      </w:r>
    </w:p>
    <w:p w:rsidR="00DC528D" w:rsidRDefault="00DC528D" w:rsidP="00016F58">
      <w:r>
        <w:t>Änderungen im Zeitplan</w:t>
      </w:r>
    </w:p>
    <w:p w:rsidR="000F26B7" w:rsidRDefault="000F26B7" w:rsidP="00016F58">
      <w:r>
        <w:t>1.5</w:t>
      </w:r>
    </w:p>
    <w:p w:rsidR="00B241C0" w:rsidRDefault="00B241C0" w:rsidP="00016F58">
      <w:r>
        <w:t>Tagesjournal 7 hinzugefügt</w:t>
      </w:r>
    </w:p>
    <w:p w:rsidR="000F26B7" w:rsidRDefault="000F26B7" w:rsidP="00016F58">
      <w:r>
        <w:t>Schreibfehleränderunge</w:t>
      </w:r>
      <w:r w:rsidR="00A32376">
        <w:t>n</w:t>
      </w:r>
      <w:r>
        <w:t xml:space="preserve"> in Journale</w:t>
      </w:r>
    </w:p>
    <w:p w:rsidR="000A6A4B" w:rsidRDefault="000A6A4B" w:rsidP="00016F58">
      <w:r>
        <w:t>1.4.</w:t>
      </w:r>
    </w:p>
    <w:p w:rsidR="000A6A4B" w:rsidRDefault="00016F58" w:rsidP="00016F58">
      <w:r>
        <w:t>Journal Tag 6 erweitert</w:t>
      </w:r>
    </w:p>
    <w:p w:rsidR="00CA61F0" w:rsidRDefault="00CA61F0" w:rsidP="00016F58">
      <w:r>
        <w:t>Formatierungen der Journale verändert</w:t>
      </w:r>
    </w:p>
    <w:p w:rsidR="00AB766B" w:rsidRDefault="00AB766B" w:rsidP="00016F58">
      <w:r>
        <w:t xml:space="preserve">Funktionen, die in einer Version 2.0 hinzugefügt </w:t>
      </w:r>
      <w:r w:rsidR="00230EAA">
        <w:t>werden</w:t>
      </w:r>
      <w:r w:rsidR="001B7C2D">
        <w:t xml:space="preserve"> könnten</w:t>
      </w:r>
      <w:r>
        <w:t>, dokumentiert</w:t>
      </w:r>
      <w:r w:rsidR="00957610">
        <w:t>.</w:t>
      </w:r>
    </w:p>
    <w:p w:rsidR="00957610" w:rsidRDefault="00957610" w:rsidP="00016F58">
      <w:r>
        <w:t xml:space="preserve">User deaktivieren </w:t>
      </w:r>
      <w:r w:rsidR="00A8055F">
        <w:t>Feature</w:t>
      </w:r>
      <w:r>
        <w:t xml:space="preserve"> eingebaut </w:t>
      </w:r>
    </w:p>
    <w:p w:rsidR="005756B1" w:rsidRDefault="00FA0994" w:rsidP="00016F58">
      <w:r>
        <w:br w:type="page"/>
      </w:r>
    </w:p>
    <w:p w:rsidR="008F3357" w:rsidRPr="005C7AF8" w:rsidRDefault="008F3357" w:rsidP="008F3357">
      <w:pPr>
        <w:rPr>
          <w:b/>
        </w:rPr>
      </w:pPr>
      <w:r w:rsidRPr="005C7AF8">
        <w:rPr>
          <w:b/>
        </w:rPr>
        <w:lastRenderedPageBreak/>
        <w:t>Inhaltsverzeichnis</w:t>
      </w:r>
    </w:p>
    <w:p w:rsidR="008F3357" w:rsidRDefault="008F3357" w:rsidP="008F3357"/>
    <w:p w:rsidR="0025511D" w:rsidRDefault="008F3357">
      <w:pPr>
        <w:pStyle w:val="Verzeichnis1"/>
        <w:rPr>
          <w:rFonts w:asciiTheme="minorHAnsi" w:eastAsiaTheme="minorEastAsia" w:hAnsiTheme="minorHAnsi" w:cstheme="minorBidi"/>
          <w:b w:val="0"/>
          <w:noProof/>
          <w:spacing w:val="0"/>
          <w:kern w:val="0"/>
          <w:szCs w:val="22"/>
          <w:lang w:val="de-DE" w:eastAsia="ja-JP"/>
        </w:rPr>
      </w:pPr>
      <w:r>
        <w:rPr>
          <w:b w:val="0"/>
        </w:rPr>
        <w:fldChar w:fldCharType="begin"/>
      </w:r>
      <w:r>
        <w:rPr>
          <w:b w:val="0"/>
        </w:rPr>
        <w:instrText xml:space="preserve"> TOC \o "1-4" \h \z \u </w:instrText>
      </w:r>
      <w:r>
        <w:rPr>
          <w:b w:val="0"/>
        </w:rPr>
        <w:fldChar w:fldCharType="separate"/>
      </w:r>
      <w:hyperlink w:anchor="_Toc448067669" w:history="1">
        <w:r w:rsidR="0025511D" w:rsidRPr="002F0870">
          <w:rPr>
            <w:rStyle w:val="Hyperlink"/>
            <w:noProof/>
          </w:rPr>
          <w:t>1</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Obligatorischer Teil</w:t>
        </w:r>
        <w:r w:rsidR="0025511D">
          <w:rPr>
            <w:noProof/>
            <w:webHidden/>
          </w:rPr>
          <w:tab/>
        </w:r>
        <w:r w:rsidR="0025511D">
          <w:rPr>
            <w:noProof/>
            <w:webHidden/>
          </w:rPr>
          <w:fldChar w:fldCharType="begin"/>
        </w:r>
        <w:r w:rsidR="0025511D">
          <w:rPr>
            <w:noProof/>
            <w:webHidden/>
          </w:rPr>
          <w:instrText xml:space="preserve"> PAGEREF _Toc448067669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670" w:history="1">
        <w:r w:rsidR="0025511D" w:rsidRPr="002F0870">
          <w:rPr>
            <w:rStyle w:val="Hyperlink"/>
            <w:noProof/>
          </w:rPr>
          <w:t>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Ausgangslage</w:t>
        </w:r>
        <w:r w:rsidR="0025511D">
          <w:rPr>
            <w:noProof/>
            <w:webHidden/>
          </w:rPr>
          <w:tab/>
        </w:r>
        <w:r w:rsidR="0025511D">
          <w:rPr>
            <w:noProof/>
            <w:webHidden/>
          </w:rPr>
          <w:fldChar w:fldCharType="begin"/>
        </w:r>
        <w:r w:rsidR="0025511D">
          <w:rPr>
            <w:noProof/>
            <w:webHidden/>
          </w:rPr>
          <w:instrText xml:space="preserve"> PAGEREF _Toc448067670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671" w:history="1">
        <w:r w:rsidR="0025511D" w:rsidRPr="002F0870">
          <w:rPr>
            <w:rStyle w:val="Hyperlink"/>
            <w:noProof/>
          </w:rPr>
          <w:t>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Detaillierte Aufgabenstellung</w:t>
        </w:r>
        <w:r w:rsidR="0025511D">
          <w:rPr>
            <w:noProof/>
            <w:webHidden/>
          </w:rPr>
          <w:tab/>
        </w:r>
        <w:r w:rsidR="0025511D">
          <w:rPr>
            <w:noProof/>
            <w:webHidden/>
          </w:rPr>
          <w:fldChar w:fldCharType="begin"/>
        </w:r>
        <w:r w:rsidR="0025511D">
          <w:rPr>
            <w:noProof/>
            <w:webHidden/>
          </w:rPr>
          <w:instrText xml:space="preserve"> PAGEREF _Toc448067671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2" w:history="1">
        <w:r w:rsidR="0025511D" w:rsidRPr="002F0870">
          <w:rPr>
            <w:rStyle w:val="Hyperlink"/>
            <w:noProof/>
          </w:rPr>
          <w:t>1.2.1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Login</w:t>
        </w:r>
        <w:r w:rsidR="0025511D">
          <w:rPr>
            <w:noProof/>
            <w:webHidden/>
          </w:rPr>
          <w:tab/>
        </w:r>
        <w:r w:rsidR="0025511D">
          <w:rPr>
            <w:noProof/>
            <w:webHidden/>
          </w:rPr>
          <w:fldChar w:fldCharType="begin"/>
        </w:r>
        <w:r w:rsidR="0025511D">
          <w:rPr>
            <w:noProof/>
            <w:webHidden/>
          </w:rPr>
          <w:instrText xml:space="preserve"> PAGEREF _Toc448067672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3" w:history="1">
        <w:r w:rsidR="0025511D" w:rsidRPr="002F0870">
          <w:rPr>
            <w:rStyle w:val="Hyperlink"/>
            <w:noProof/>
          </w:rPr>
          <w:t>1.2.2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Benutzerverwaltung</w:t>
        </w:r>
        <w:r w:rsidR="0025511D">
          <w:rPr>
            <w:noProof/>
            <w:webHidden/>
          </w:rPr>
          <w:tab/>
        </w:r>
        <w:r w:rsidR="0025511D">
          <w:rPr>
            <w:noProof/>
            <w:webHidden/>
          </w:rPr>
          <w:fldChar w:fldCharType="begin"/>
        </w:r>
        <w:r w:rsidR="0025511D">
          <w:rPr>
            <w:noProof/>
            <w:webHidden/>
          </w:rPr>
          <w:instrText xml:space="preserve"> PAGEREF _Toc448067673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4" w:history="1">
        <w:r w:rsidR="0025511D" w:rsidRPr="002F0870">
          <w:rPr>
            <w:rStyle w:val="Hyperlink"/>
            <w:noProof/>
          </w:rPr>
          <w:t>1.2.3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 Verwaltung von Tickets</w:t>
        </w:r>
        <w:r w:rsidR="0025511D">
          <w:rPr>
            <w:noProof/>
            <w:webHidden/>
          </w:rPr>
          <w:tab/>
        </w:r>
        <w:r w:rsidR="0025511D">
          <w:rPr>
            <w:noProof/>
            <w:webHidden/>
          </w:rPr>
          <w:fldChar w:fldCharType="begin"/>
        </w:r>
        <w:r w:rsidR="0025511D">
          <w:rPr>
            <w:noProof/>
            <w:webHidden/>
          </w:rPr>
          <w:instrText xml:space="preserve"> PAGEREF _Toc448067674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5" w:history="1">
        <w:r w:rsidR="0025511D" w:rsidRPr="002F0870">
          <w:rPr>
            <w:rStyle w:val="Hyperlink"/>
            <w:noProof/>
          </w:rPr>
          <w:t>1.2.4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Ticket Workflow</w:t>
        </w:r>
        <w:r w:rsidR="0025511D">
          <w:rPr>
            <w:noProof/>
            <w:webHidden/>
          </w:rPr>
          <w:tab/>
        </w:r>
        <w:r w:rsidR="0025511D">
          <w:rPr>
            <w:noProof/>
            <w:webHidden/>
          </w:rPr>
          <w:fldChar w:fldCharType="begin"/>
        </w:r>
        <w:r w:rsidR="0025511D">
          <w:rPr>
            <w:noProof/>
            <w:webHidden/>
          </w:rPr>
          <w:instrText xml:space="preserve"> PAGEREF _Toc448067675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6" w:history="1">
        <w:r w:rsidR="0025511D" w:rsidRPr="002F0870">
          <w:rPr>
            <w:rStyle w:val="Hyperlink"/>
            <w:noProof/>
          </w:rPr>
          <w:t>1.2.5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Dokumentation</w:t>
        </w:r>
        <w:r w:rsidR="0025511D">
          <w:rPr>
            <w:noProof/>
            <w:webHidden/>
          </w:rPr>
          <w:tab/>
        </w:r>
        <w:r w:rsidR="0025511D">
          <w:rPr>
            <w:noProof/>
            <w:webHidden/>
          </w:rPr>
          <w:fldChar w:fldCharType="begin"/>
        </w:r>
        <w:r w:rsidR="0025511D">
          <w:rPr>
            <w:noProof/>
            <w:webHidden/>
          </w:rPr>
          <w:instrText xml:space="preserve"> PAGEREF _Toc448067676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7" w:history="1">
        <w:r w:rsidR="0025511D" w:rsidRPr="002F0870">
          <w:rPr>
            <w:rStyle w:val="Hyperlink"/>
            <w:noProof/>
          </w:rPr>
          <w:t>1.2.6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Design</w:t>
        </w:r>
        <w:r w:rsidR="0025511D">
          <w:rPr>
            <w:noProof/>
            <w:webHidden/>
          </w:rPr>
          <w:tab/>
        </w:r>
        <w:r w:rsidR="0025511D">
          <w:rPr>
            <w:noProof/>
            <w:webHidden/>
          </w:rPr>
          <w:fldChar w:fldCharType="begin"/>
        </w:r>
        <w:r w:rsidR="0025511D">
          <w:rPr>
            <w:noProof/>
            <w:webHidden/>
          </w:rPr>
          <w:instrText xml:space="preserve"> PAGEREF _Toc448067677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8" w:history="1">
        <w:r w:rsidR="0025511D" w:rsidRPr="002F0870">
          <w:rPr>
            <w:rStyle w:val="Hyperlink"/>
            <w:noProof/>
          </w:rPr>
          <w:t>1.2.7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w:t>
        </w:r>
        <w:r w:rsidR="0025511D">
          <w:rPr>
            <w:noProof/>
            <w:webHidden/>
          </w:rPr>
          <w:tab/>
        </w:r>
        <w:r w:rsidR="0025511D">
          <w:rPr>
            <w:noProof/>
            <w:webHidden/>
          </w:rPr>
          <w:fldChar w:fldCharType="begin"/>
        </w:r>
        <w:r w:rsidR="0025511D">
          <w:rPr>
            <w:noProof/>
            <w:webHidden/>
          </w:rPr>
          <w:instrText xml:space="preserve"> PAGEREF _Toc448067678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9" w:history="1">
        <w:r w:rsidR="0025511D" w:rsidRPr="002F0870">
          <w:rPr>
            <w:rStyle w:val="Hyperlink"/>
            <w:noProof/>
          </w:rPr>
          <w:t>1.2.8</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Versionsverwaltung</w:t>
        </w:r>
        <w:r w:rsidR="0025511D">
          <w:rPr>
            <w:noProof/>
            <w:webHidden/>
          </w:rPr>
          <w:tab/>
        </w:r>
        <w:r w:rsidR="0025511D">
          <w:rPr>
            <w:noProof/>
            <w:webHidden/>
          </w:rPr>
          <w:fldChar w:fldCharType="begin"/>
        </w:r>
        <w:r w:rsidR="0025511D">
          <w:rPr>
            <w:noProof/>
            <w:webHidden/>
          </w:rPr>
          <w:instrText xml:space="preserve"> PAGEREF _Toc448067679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80" w:history="1">
        <w:r w:rsidR="0025511D" w:rsidRPr="002F0870">
          <w:rPr>
            <w:rStyle w:val="Hyperlink"/>
            <w:noProof/>
          </w:rPr>
          <w:t>1.2.9</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Abgrenzungen</w:t>
        </w:r>
        <w:r w:rsidR="0025511D">
          <w:rPr>
            <w:noProof/>
            <w:webHidden/>
          </w:rPr>
          <w:tab/>
        </w:r>
        <w:r w:rsidR="0025511D">
          <w:rPr>
            <w:noProof/>
            <w:webHidden/>
          </w:rPr>
          <w:fldChar w:fldCharType="begin"/>
        </w:r>
        <w:r w:rsidR="0025511D">
          <w:rPr>
            <w:noProof/>
            <w:webHidden/>
          </w:rPr>
          <w:instrText xml:space="preserve"> PAGEREF _Toc448067680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81" w:history="1">
        <w:r w:rsidR="0025511D" w:rsidRPr="002F0870">
          <w:rPr>
            <w:rStyle w:val="Hyperlink"/>
            <w:noProof/>
          </w:rPr>
          <w:t>1.2.10</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Zeitplan</w:t>
        </w:r>
        <w:r w:rsidR="0025511D">
          <w:rPr>
            <w:noProof/>
            <w:webHidden/>
          </w:rPr>
          <w:tab/>
        </w:r>
        <w:r w:rsidR="0025511D">
          <w:rPr>
            <w:noProof/>
            <w:webHidden/>
          </w:rPr>
          <w:fldChar w:fldCharType="begin"/>
        </w:r>
        <w:r w:rsidR="0025511D">
          <w:rPr>
            <w:noProof/>
            <w:webHidden/>
          </w:rPr>
          <w:instrText xml:space="preserve"> PAGEREF _Toc448067681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2" w:history="1">
        <w:r w:rsidR="0025511D" w:rsidRPr="002F0870">
          <w:rPr>
            <w:rStyle w:val="Hyperlink"/>
            <w:noProof/>
          </w:rPr>
          <w:t>1.2.10.1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Initialisierung (Montag, 04.04.2016)</w:t>
        </w:r>
        <w:r w:rsidR="0025511D">
          <w:rPr>
            <w:noProof/>
            <w:webHidden/>
          </w:rPr>
          <w:tab/>
        </w:r>
        <w:r w:rsidR="0025511D">
          <w:rPr>
            <w:noProof/>
            <w:webHidden/>
          </w:rPr>
          <w:fldChar w:fldCharType="begin"/>
        </w:r>
        <w:r w:rsidR="0025511D">
          <w:rPr>
            <w:noProof/>
            <w:webHidden/>
          </w:rPr>
          <w:instrText xml:space="preserve"> PAGEREF _Toc448067682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3" w:history="1">
        <w:r w:rsidR="0025511D" w:rsidRPr="002F0870">
          <w:rPr>
            <w:rStyle w:val="Hyperlink"/>
            <w:noProof/>
          </w:rPr>
          <w:t>1.2.10.2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Analyse (Dienstag, 05.04.2016)</w:t>
        </w:r>
        <w:r w:rsidR="0025511D">
          <w:rPr>
            <w:noProof/>
            <w:webHidden/>
          </w:rPr>
          <w:tab/>
        </w:r>
        <w:r w:rsidR="0025511D">
          <w:rPr>
            <w:noProof/>
            <w:webHidden/>
          </w:rPr>
          <w:fldChar w:fldCharType="begin"/>
        </w:r>
        <w:r w:rsidR="0025511D">
          <w:rPr>
            <w:noProof/>
            <w:webHidden/>
          </w:rPr>
          <w:instrText xml:space="preserve"> PAGEREF _Toc448067683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4" w:history="1">
        <w:r w:rsidR="0025511D" w:rsidRPr="002F0870">
          <w:rPr>
            <w:rStyle w:val="Hyperlink"/>
            <w:noProof/>
          </w:rPr>
          <w:t>1.2.10.3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Entwurf (Mittwoch, 06.04.2016)</w:t>
        </w:r>
        <w:r w:rsidR="0025511D">
          <w:rPr>
            <w:noProof/>
            <w:webHidden/>
          </w:rPr>
          <w:tab/>
        </w:r>
        <w:r w:rsidR="0025511D">
          <w:rPr>
            <w:noProof/>
            <w:webHidden/>
          </w:rPr>
          <w:fldChar w:fldCharType="begin"/>
        </w:r>
        <w:r w:rsidR="0025511D">
          <w:rPr>
            <w:noProof/>
            <w:webHidden/>
          </w:rPr>
          <w:instrText xml:space="preserve"> PAGEREF _Toc448067684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5" w:history="1">
        <w:r w:rsidR="0025511D" w:rsidRPr="002F0870">
          <w:rPr>
            <w:rStyle w:val="Hyperlink"/>
            <w:noProof/>
          </w:rPr>
          <w:t>1.2.10.4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Implementierung (Mittwoch, 06.04.2016 - Dienstag, 12.04.2016)</w:t>
        </w:r>
        <w:r w:rsidR="0025511D">
          <w:rPr>
            <w:noProof/>
            <w:webHidden/>
          </w:rPr>
          <w:tab/>
        </w:r>
        <w:r w:rsidR="0025511D">
          <w:rPr>
            <w:noProof/>
            <w:webHidden/>
          </w:rPr>
          <w:fldChar w:fldCharType="begin"/>
        </w:r>
        <w:r w:rsidR="0025511D">
          <w:rPr>
            <w:noProof/>
            <w:webHidden/>
          </w:rPr>
          <w:instrText xml:space="preserve"> PAGEREF _Toc448067685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6" w:history="1">
        <w:r w:rsidR="0025511D" w:rsidRPr="002F0870">
          <w:rPr>
            <w:rStyle w:val="Hyperlink"/>
            <w:noProof/>
          </w:rPr>
          <w:t>1.2.10.5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 (Montag, 11.04.2016 - Dienstag, 13.04.2016)</w:t>
        </w:r>
        <w:r w:rsidR="0025511D">
          <w:rPr>
            <w:noProof/>
            <w:webHidden/>
          </w:rPr>
          <w:tab/>
        </w:r>
        <w:r w:rsidR="0025511D">
          <w:rPr>
            <w:noProof/>
            <w:webHidden/>
          </w:rPr>
          <w:fldChar w:fldCharType="begin"/>
        </w:r>
        <w:r w:rsidR="0025511D">
          <w:rPr>
            <w:noProof/>
            <w:webHidden/>
          </w:rPr>
          <w:instrText xml:space="preserve"> PAGEREF _Toc448067686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7" w:history="1">
        <w:r w:rsidR="0025511D" w:rsidRPr="002F0870">
          <w:rPr>
            <w:rStyle w:val="Hyperlink"/>
            <w:noProof/>
          </w:rPr>
          <w:t>1.2.10.6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Abschlussphase (Montag, 13.04.2016 - Dienstag, 14.04.2016)</w:t>
        </w:r>
        <w:r w:rsidR="0025511D">
          <w:rPr>
            <w:noProof/>
            <w:webHidden/>
          </w:rPr>
          <w:tab/>
        </w:r>
        <w:r w:rsidR="0025511D">
          <w:rPr>
            <w:noProof/>
            <w:webHidden/>
          </w:rPr>
          <w:fldChar w:fldCharType="begin"/>
        </w:r>
        <w:r w:rsidR="0025511D">
          <w:rPr>
            <w:noProof/>
            <w:webHidden/>
          </w:rPr>
          <w:instrText xml:space="preserve"> PAGEREF _Toc448067687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8" w:history="1">
        <w:r w:rsidR="0025511D" w:rsidRPr="002F0870">
          <w:rPr>
            <w:rStyle w:val="Hyperlink"/>
            <w:noProof/>
          </w:rPr>
          <w:t>1.2.10.7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Buffer (Freitag, 15.04.2016)</w:t>
        </w:r>
        <w:r w:rsidR="0025511D">
          <w:rPr>
            <w:noProof/>
            <w:webHidden/>
          </w:rPr>
          <w:tab/>
        </w:r>
        <w:r w:rsidR="0025511D">
          <w:rPr>
            <w:noProof/>
            <w:webHidden/>
          </w:rPr>
          <w:fldChar w:fldCharType="begin"/>
        </w:r>
        <w:r w:rsidR="0025511D">
          <w:rPr>
            <w:noProof/>
            <w:webHidden/>
          </w:rPr>
          <w:instrText xml:space="preserve"> PAGEREF _Toc448067688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C43650">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89" w:history="1">
        <w:r w:rsidR="0025511D" w:rsidRPr="002F0870">
          <w:rPr>
            <w:rStyle w:val="Hyperlink"/>
            <w:noProof/>
          </w:rPr>
          <w:t>1.2.11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Mittel und Methoden</w:t>
        </w:r>
        <w:r w:rsidR="0025511D">
          <w:rPr>
            <w:noProof/>
            <w:webHidden/>
          </w:rPr>
          <w:tab/>
        </w:r>
        <w:r w:rsidR="0025511D">
          <w:rPr>
            <w:noProof/>
            <w:webHidden/>
          </w:rPr>
          <w:fldChar w:fldCharType="begin"/>
        </w:r>
        <w:r w:rsidR="0025511D">
          <w:rPr>
            <w:noProof/>
            <w:webHidden/>
          </w:rPr>
          <w:instrText xml:space="preserve"> PAGEREF _Toc448067689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0" w:history="1">
        <w:r w:rsidR="0025511D" w:rsidRPr="002F0870">
          <w:rPr>
            <w:rStyle w:val="Hyperlink"/>
            <w:noProof/>
          </w:rPr>
          <w:t>1.2.12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Vorkenntnisse</w:t>
        </w:r>
        <w:r w:rsidR="0025511D">
          <w:rPr>
            <w:noProof/>
            <w:webHidden/>
          </w:rPr>
          <w:tab/>
        </w:r>
        <w:r w:rsidR="0025511D">
          <w:rPr>
            <w:noProof/>
            <w:webHidden/>
          </w:rPr>
          <w:fldChar w:fldCharType="begin"/>
        </w:r>
        <w:r w:rsidR="0025511D">
          <w:rPr>
            <w:noProof/>
            <w:webHidden/>
          </w:rPr>
          <w:instrText xml:space="preserve"> PAGEREF _Toc448067690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1" w:history="1">
        <w:r w:rsidR="0025511D" w:rsidRPr="002F0870">
          <w:rPr>
            <w:rStyle w:val="Hyperlink"/>
            <w:noProof/>
          </w:rPr>
          <w:t>1.2.13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Vorarbeiten</w:t>
        </w:r>
        <w:r w:rsidR="0025511D">
          <w:rPr>
            <w:noProof/>
            <w:webHidden/>
          </w:rPr>
          <w:tab/>
        </w:r>
        <w:r w:rsidR="0025511D">
          <w:rPr>
            <w:noProof/>
            <w:webHidden/>
          </w:rPr>
          <w:fldChar w:fldCharType="begin"/>
        </w:r>
        <w:r w:rsidR="0025511D">
          <w:rPr>
            <w:noProof/>
            <w:webHidden/>
          </w:rPr>
          <w:instrText xml:space="preserve"> PAGEREF _Toc448067691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2" w:history="1">
        <w:r w:rsidR="0025511D" w:rsidRPr="002F0870">
          <w:rPr>
            <w:rStyle w:val="Hyperlink"/>
            <w:noProof/>
          </w:rPr>
          <w:t>1.2.14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Neue Lerninhalte</w:t>
        </w:r>
        <w:r w:rsidR="0025511D">
          <w:rPr>
            <w:noProof/>
            <w:webHidden/>
          </w:rPr>
          <w:tab/>
        </w:r>
        <w:r w:rsidR="0025511D">
          <w:rPr>
            <w:noProof/>
            <w:webHidden/>
          </w:rPr>
          <w:fldChar w:fldCharType="begin"/>
        </w:r>
        <w:r w:rsidR="0025511D">
          <w:rPr>
            <w:noProof/>
            <w:webHidden/>
          </w:rPr>
          <w:instrText xml:space="preserve"> PAGEREF _Toc448067692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693" w:history="1">
        <w:r w:rsidR="0025511D" w:rsidRPr="002F0870">
          <w:rPr>
            <w:rStyle w:val="Hyperlink"/>
            <w:noProof/>
          </w:rPr>
          <w:t>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Projektorganisation</w:t>
        </w:r>
        <w:r w:rsidR="0025511D">
          <w:rPr>
            <w:noProof/>
            <w:webHidden/>
          </w:rPr>
          <w:tab/>
        </w:r>
        <w:r w:rsidR="0025511D">
          <w:rPr>
            <w:noProof/>
            <w:webHidden/>
          </w:rPr>
          <w:fldChar w:fldCharType="begin"/>
        </w:r>
        <w:r w:rsidR="0025511D">
          <w:rPr>
            <w:noProof/>
            <w:webHidden/>
          </w:rPr>
          <w:instrText xml:space="preserve"> PAGEREF _Toc448067693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94" w:history="1">
        <w:r w:rsidR="0025511D" w:rsidRPr="002F0870">
          <w:rPr>
            <w:rStyle w:val="Hyperlink"/>
            <w:noProof/>
          </w:rPr>
          <w:t>1.3.1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Projektmanagementmethode</w:t>
        </w:r>
        <w:r w:rsidR="0025511D">
          <w:rPr>
            <w:noProof/>
            <w:webHidden/>
          </w:rPr>
          <w:tab/>
        </w:r>
        <w:r w:rsidR="0025511D">
          <w:rPr>
            <w:noProof/>
            <w:webHidden/>
          </w:rPr>
          <w:fldChar w:fldCharType="begin"/>
        </w:r>
        <w:r w:rsidR="0025511D">
          <w:rPr>
            <w:noProof/>
            <w:webHidden/>
          </w:rPr>
          <w:instrText xml:space="preserve"> PAGEREF _Toc448067694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5" w:history="1">
        <w:r w:rsidR="0025511D" w:rsidRPr="002F0870">
          <w:rPr>
            <w:rStyle w:val="Hyperlink"/>
            <w:noProof/>
          </w:rPr>
          <w:t>1.3.1.1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Initialisierungsphase</w:t>
        </w:r>
        <w:r w:rsidR="0025511D">
          <w:rPr>
            <w:noProof/>
            <w:webHidden/>
          </w:rPr>
          <w:tab/>
        </w:r>
        <w:r w:rsidR="0025511D">
          <w:rPr>
            <w:noProof/>
            <w:webHidden/>
          </w:rPr>
          <w:fldChar w:fldCharType="begin"/>
        </w:r>
        <w:r w:rsidR="0025511D">
          <w:rPr>
            <w:noProof/>
            <w:webHidden/>
          </w:rPr>
          <w:instrText xml:space="preserve"> PAGEREF _Toc448067695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6" w:history="1">
        <w:r w:rsidR="0025511D" w:rsidRPr="002F0870">
          <w:rPr>
            <w:rStyle w:val="Hyperlink"/>
            <w:noProof/>
          </w:rPr>
          <w:t>1.3.1.2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Analysephase</w:t>
        </w:r>
        <w:r w:rsidR="0025511D">
          <w:rPr>
            <w:noProof/>
            <w:webHidden/>
          </w:rPr>
          <w:tab/>
        </w:r>
        <w:r w:rsidR="0025511D">
          <w:rPr>
            <w:noProof/>
            <w:webHidden/>
          </w:rPr>
          <w:fldChar w:fldCharType="begin"/>
        </w:r>
        <w:r w:rsidR="0025511D">
          <w:rPr>
            <w:noProof/>
            <w:webHidden/>
          </w:rPr>
          <w:instrText xml:space="preserve"> PAGEREF _Toc448067696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7" w:history="1">
        <w:r w:rsidR="0025511D" w:rsidRPr="002F0870">
          <w:rPr>
            <w:rStyle w:val="Hyperlink"/>
            <w:noProof/>
          </w:rPr>
          <w:t>1.3.1.3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Entwurfsphase</w:t>
        </w:r>
        <w:r w:rsidR="0025511D">
          <w:rPr>
            <w:noProof/>
            <w:webHidden/>
          </w:rPr>
          <w:tab/>
        </w:r>
        <w:r w:rsidR="0025511D">
          <w:rPr>
            <w:noProof/>
            <w:webHidden/>
          </w:rPr>
          <w:fldChar w:fldCharType="begin"/>
        </w:r>
        <w:r w:rsidR="0025511D">
          <w:rPr>
            <w:noProof/>
            <w:webHidden/>
          </w:rPr>
          <w:instrText xml:space="preserve"> PAGEREF _Toc448067697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8" w:history="1">
        <w:r w:rsidR="0025511D" w:rsidRPr="002F0870">
          <w:rPr>
            <w:rStyle w:val="Hyperlink"/>
            <w:noProof/>
          </w:rPr>
          <w:t>1.3.1.4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Implementierungsphase</w:t>
        </w:r>
        <w:r w:rsidR="0025511D">
          <w:rPr>
            <w:noProof/>
            <w:webHidden/>
          </w:rPr>
          <w:tab/>
        </w:r>
        <w:r w:rsidR="0025511D">
          <w:rPr>
            <w:noProof/>
            <w:webHidden/>
          </w:rPr>
          <w:fldChar w:fldCharType="begin"/>
        </w:r>
        <w:r w:rsidR="0025511D">
          <w:rPr>
            <w:noProof/>
            <w:webHidden/>
          </w:rPr>
          <w:instrText xml:space="preserve"> PAGEREF _Toc448067698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9" w:history="1">
        <w:r w:rsidR="0025511D" w:rsidRPr="002F0870">
          <w:rPr>
            <w:rStyle w:val="Hyperlink"/>
            <w:noProof/>
          </w:rPr>
          <w:t>1.3.1.5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Testingphase</w:t>
        </w:r>
        <w:r w:rsidR="0025511D">
          <w:rPr>
            <w:noProof/>
            <w:webHidden/>
          </w:rPr>
          <w:tab/>
        </w:r>
        <w:r w:rsidR="0025511D">
          <w:rPr>
            <w:noProof/>
            <w:webHidden/>
          </w:rPr>
          <w:fldChar w:fldCharType="begin"/>
        </w:r>
        <w:r w:rsidR="0025511D">
          <w:rPr>
            <w:noProof/>
            <w:webHidden/>
          </w:rPr>
          <w:instrText xml:space="preserve"> PAGEREF _Toc448067699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00" w:history="1">
        <w:r w:rsidR="0025511D" w:rsidRPr="002F0870">
          <w:rPr>
            <w:rStyle w:val="Hyperlink"/>
            <w:noProof/>
          </w:rPr>
          <w:t>1.3.1.6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Abschlussphase</w:t>
        </w:r>
        <w:r w:rsidR="0025511D">
          <w:rPr>
            <w:noProof/>
            <w:webHidden/>
          </w:rPr>
          <w:tab/>
        </w:r>
        <w:r w:rsidR="0025511D">
          <w:rPr>
            <w:noProof/>
            <w:webHidden/>
          </w:rPr>
          <w:fldChar w:fldCharType="begin"/>
        </w:r>
        <w:r w:rsidR="0025511D">
          <w:rPr>
            <w:noProof/>
            <w:webHidden/>
          </w:rPr>
          <w:instrText xml:space="preserve"> PAGEREF _Toc448067700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1" w:history="1">
        <w:r w:rsidR="0025511D" w:rsidRPr="002F0870">
          <w:rPr>
            <w:rStyle w:val="Hyperlink"/>
            <w:noProof/>
          </w:rPr>
          <w:t>1.3.2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Zeitplan</w:t>
        </w:r>
        <w:r w:rsidR="0025511D">
          <w:rPr>
            <w:noProof/>
            <w:webHidden/>
          </w:rPr>
          <w:tab/>
        </w:r>
        <w:r w:rsidR="0025511D">
          <w:rPr>
            <w:noProof/>
            <w:webHidden/>
          </w:rPr>
          <w:fldChar w:fldCharType="begin"/>
        </w:r>
        <w:r w:rsidR="0025511D">
          <w:rPr>
            <w:noProof/>
            <w:webHidden/>
          </w:rPr>
          <w:instrText xml:space="preserve"> PAGEREF _Toc448067701 \h </w:instrText>
        </w:r>
        <w:r w:rsidR="0025511D">
          <w:rPr>
            <w:noProof/>
            <w:webHidden/>
          </w:rPr>
        </w:r>
        <w:r w:rsidR="0025511D">
          <w:rPr>
            <w:noProof/>
            <w:webHidden/>
          </w:rPr>
          <w:fldChar w:fldCharType="separate"/>
        </w:r>
        <w:r w:rsidR="00F55E48">
          <w:rPr>
            <w:noProof/>
            <w:webHidden/>
          </w:rPr>
          <w:t>10</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02" w:history="1">
        <w:r w:rsidR="0025511D" w:rsidRPr="002F0870">
          <w:rPr>
            <w:rStyle w:val="Hyperlink"/>
            <w:noProof/>
          </w:rPr>
          <w:t>1.3.2.1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Vorgang</w:t>
        </w:r>
        <w:r w:rsidR="0025511D">
          <w:rPr>
            <w:noProof/>
            <w:webHidden/>
          </w:rPr>
          <w:tab/>
        </w:r>
        <w:r w:rsidR="0025511D">
          <w:rPr>
            <w:noProof/>
            <w:webHidden/>
          </w:rPr>
          <w:fldChar w:fldCharType="begin"/>
        </w:r>
        <w:r w:rsidR="0025511D">
          <w:rPr>
            <w:noProof/>
            <w:webHidden/>
          </w:rPr>
          <w:instrText xml:space="preserve"> PAGEREF _Toc448067702 \h </w:instrText>
        </w:r>
        <w:r w:rsidR="0025511D">
          <w:rPr>
            <w:noProof/>
            <w:webHidden/>
          </w:rPr>
        </w:r>
        <w:r w:rsidR="0025511D">
          <w:rPr>
            <w:noProof/>
            <w:webHidden/>
          </w:rPr>
          <w:fldChar w:fldCharType="separate"/>
        </w:r>
        <w:r w:rsidR="00F55E48">
          <w:rPr>
            <w:noProof/>
            <w:webHidden/>
          </w:rPr>
          <w:t>11</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03" w:history="1">
        <w:r w:rsidR="0025511D" w:rsidRPr="002F0870">
          <w:rPr>
            <w:rStyle w:val="Hyperlink"/>
            <w:noProof/>
          </w:rPr>
          <w:t>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Arbeitsjournal</w:t>
        </w:r>
        <w:r w:rsidR="0025511D">
          <w:rPr>
            <w:noProof/>
            <w:webHidden/>
          </w:rPr>
          <w:tab/>
        </w:r>
        <w:r w:rsidR="0025511D">
          <w:rPr>
            <w:noProof/>
            <w:webHidden/>
          </w:rPr>
          <w:fldChar w:fldCharType="begin"/>
        </w:r>
        <w:r w:rsidR="0025511D">
          <w:rPr>
            <w:noProof/>
            <w:webHidden/>
          </w:rPr>
          <w:instrText xml:space="preserve"> PAGEREF _Toc448067703 \h </w:instrText>
        </w:r>
        <w:r w:rsidR="0025511D">
          <w:rPr>
            <w:noProof/>
            <w:webHidden/>
          </w:rPr>
        </w:r>
        <w:r w:rsidR="0025511D">
          <w:rPr>
            <w:noProof/>
            <w:webHidden/>
          </w:rPr>
          <w:fldChar w:fldCharType="separate"/>
        </w:r>
        <w:r w:rsidR="00F55E48">
          <w:rPr>
            <w:noProof/>
            <w:webHidden/>
          </w:rPr>
          <w:t>12</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4" w:history="1">
        <w:r w:rsidR="0025511D" w:rsidRPr="002F0870">
          <w:rPr>
            <w:rStyle w:val="Hyperlink"/>
            <w:noProof/>
          </w:rPr>
          <w:t>1.4.1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Montag, 4. April 2016</w:t>
        </w:r>
        <w:r w:rsidR="0025511D">
          <w:rPr>
            <w:noProof/>
            <w:webHidden/>
          </w:rPr>
          <w:tab/>
        </w:r>
        <w:r w:rsidR="0025511D">
          <w:rPr>
            <w:noProof/>
            <w:webHidden/>
          </w:rPr>
          <w:fldChar w:fldCharType="begin"/>
        </w:r>
        <w:r w:rsidR="0025511D">
          <w:rPr>
            <w:noProof/>
            <w:webHidden/>
          </w:rPr>
          <w:instrText xml:space="preserve"> PAGEREF _Toc448067704 \h </w:instrText>
        </w:r>
        <w:r w:rsidR="0025511D">
          <w:rPr>
            <w:noProof/>
            <w:webHidden/>
          </w:rPr>
        </w:r>
        <w:r w:rsidR="0025511D">
          <w:rPr>
            <w:noProof/>
            <w:webHidden/>
          </w:rPr>
          <w:fldChar w:fldCharType="separate"/>
        </w:r>
        <w:r w:rsidR="00F55E48">
          <w:rPr>
            <w:noProof/>
            <w:webHidden/>
          </w:rPr>
          <w:t>12</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5" w:history="1">
        <w:r w:rsidR="0025511D" w:rsidRPr="002F0870">
          <w:rPr>
            <w:rStyle w:val="Hyperlink"/>
            <w:noProof/>
          </w:rPr>
          <w:t>1.4.2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Dienstag, 5. April 2016</w:t>
        </w:r>
        <w:r w:rsidR="0025511D">
          <w:rPr>
            <w:noProof/>
            <w:webHidden/>
          </w:rPr>
          <w:tab/>
        </w:r>
        <w:r w:rsidR="0025511D">
          <w:rPr>
            <w:noProof/>
            <w:webHidden/>
          </w:rPr>
          <w:fldChar w:fldCharType="begin"/>
        </w:r>
        <w:r w:rsidR="0025511D">
          <w:rPr>
            <w:noProof/>
            <w:webHidden/>
          </w:rPr>
          <w:instrText xml:space="preserve"> PAGEREF _Toc448067705 \h </w:instrText>
        </w:r>
        <w:r w:rsidR="0025511D">
          <w:rPr>
            <w:noProof/>
            <w:webHidden/>
          </w:rPr>
        </w:r>
        <w:r w:rsidR="0025511D">
          <w:rPr>
            <w:noProof/>
            <w:webHidden/>
          </w:rPr>
          <w:fldChar w:fldCharType="separate"/>
        </w:r>
        <w:r w:rsidR="00F55E48">
          <w:rPr>
            <w:noProof/>
            <w:webHidden/>
          </w:rPr>
          <w:t>13</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6" w:history="1">
        <w:r w:rsidR="0025511D" w:rsidRPr="002F0870">
          <w:rPr>
            <w:rStyle w:val="Hyperlink"/>
            <w:noProof/>
          </w:rPr>
          <w:t>1.4.3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Mittwoch, 6. April 2016</w:t>
        </w:r>
        <w:r w:rsidR="0025511D">
          <w:rPr>
            <w:noProof/>
            <w:webHidden/>
          </w:rPr>
          <w:tab/>
        </w:r>
        <w:r w:rsidR="0025511D">
          <w:rPr>
            <w:noProof/>
            <w:webHidden/>
          </w:rPr>
          <w:fldChar w:fldCharType="begin"/>
        </w:r>
        <w:r w:rsidR="0025511D">
          <w:rPr>
            <w:noProof/>
            <w:webHidden/>
          </w:rPr>
          <w:instrText xml:space="preserve"> PAGEREF _Toc448067706 \h </w:instrText>
        </w:r>
        <w:r w:rsidR="0025511D">
          <w:rPr>
            <w:noProof/>
            <w:webHidden/>
          </w:rPr>
        </w:r>
        <w:r w:rsidR="0025511D">
          <w:rPr>
            <w:noProof/>
            <w:webHidden/>
          </w:rPr>
          <w:fldChar w:fldCharType="separate"/>
        </w:r>
        <w:r w:rsidR="00F55E48">
          <w:rPr>
            <w:noProof/>
            <w:webHidden/>
          </w:rPr>
          <w:t>14</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7" w:history="1">
        <w:r w:rsidR="0025511D" w:rsidRPr="002F0870">
          <w:rPr>
            <w:rStyle w:val="Hyperlink"/>
            <w:noProof/>
          </w:rPr>
          <w:t>1.4.4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Donnerstag, 7. April 2016</w:t>
        </w:r>
        <w:r w:rsidR="0025511D">
          <w:rPr>
            <w:noProof/>
            <w:webHidden/>
          </w:rPr>
          <w:tab/>
        </w:r>
        <w:r w:rsidR="0025511D">
          <w:rPr>
            <w:noProof/>
            <w:webHidden/>
          </w:rPr>
          <w:fldChar w:fldCharType="begin"/>
        </w:r>
        <w:r w:rsidR="0025511D">
          <w:rPr>
            <w:noProof/>
            <w:webHidden/>
          </w:rPr>
          <w:instrText xml:space="preserve"> PAGEREF _Toc448067707 \h </w:instrText>
        </w:r>
        <w:r w:rsidR="0025511D">
          <w:rPr>
            <w:noProof/>
            <w:webHidden/>
          </w:rPr>
        </w:r>
        <w:r w:rsidR="0025511D">
          <w:rPr>
            <w:noProof/>
            <w:webHidden/>
          </w:rPr>
          <w:fldChar w:fldCharType="separate"/>
        </w:r>
        <w:r w:rsidR="00F55E48">
          <w:rPr>
            <w:noProof/>
            <w:webHidden/>
          </w:rPr>
          <w:t>15</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8" w:history="1">
        <w:r w:rsidR="0025511D" w:rsidRPr="002F0870">
          <w:rPr>
            <w:rStyle w:val="Hyperlink"/>
            <w:noProof/>
          </w:rPr>
          <w:t>1.4.5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Freitag, 8. April 2016</w:t>
        </w:r>
        <w:r w:rsidR="0025511D">
          <w:rPr>
            <w:noProof/>
            <w:webHidden/>
          </w:rPr>
          <w:tab/>
        </w:r>
        <w:r w:rsidR="0025511D">
          <w:rPr>
            <w:noProof/>
            <w:webHidden/>
          </w:rPr>
          <w:fldChar w:fldCharType="begin"/>
        </w:r>
        <w:r w:rsidR="0025511D">
          <w:rPr>
            <w:noProof/>
            <w:webHidden/>
          </w:rPr>
          <w:instrText xml:space="preserve"> PAGEREF _Toc448067708 \h </w:instrText>
        </w:r>
        <w:r w:rsidR="0025511D">
          <w:rPr>
            <w:noProof/>
            <w:webHidden/>
          </w:rPr>
        </w:r>
        <w:r w:rsidR="0025511D">
          <w:rPr>
            <w:noProof/>
            <w:webHidden/>
          </w:rPr>
          <w:fldChar w:fldCharType="separate"/>
        </w:r>
        <w:r w:rsidR="00F55E48">
          <w:rPr>
            <w:noProof/>
            <w:webHidden/>
          </w:rPr>
          <w:t>16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9" w:history="1">
        <w:r w:rsidR="0025511D" w:rsidRPr="002F0870">
          <w:rPr>
            <w:rStyle w:val="Hyperlink"/>
            <w:noProof/>
          </w:rPr>
          <w:t>1.4.6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Montag, 11. April 2016</w:t>
        </w:r>
        <w:r w:rsidR="0025511D">
          <w:rPr>
            <w:noProof/>
            <w:webHidden/>
          </w:rPr>
          <w:tab/>
        </w:r>
        <w:r w:rsidR="0025511D">
          <w:rPr>
            <w:noProof/>
            <w:webHidden/>
          </w:rPr>
          <w:fldChar w:fldCharType="begin"/>
        </w:r>
        <w:r w:rsidR="0025511D">
          <w:rPr>
            <w:noProof/>
            <w:webHidden/>
          </w:rPr>
          <w:instrText xml:space="preserve"> PAGEREF _Toc448067709 \h </w:instrText>
        </w:r>
        <w:r w:rsidR="0025511D">
          <w:rPr>
            <w:noProof/>
            <w:webHidden/>
          </w:rPr>
        </w:r>
        <w:r w:rsidR="0025511D">
          <w:rPr>
            <w:noProof/>
            <w:webHidden/>
          </w:rPr>
          <w:fldChar w:fldCharType="separate"/>
        </w:r>
        <w:r w:rsidR="00F55E48">
          <w:rPr>
            <w:noProof/>
            <w:webHidden/>
          </w:rPr>
          <w:t>17</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0" w:history="1">
        <w:r w:rsidR="0025511D" w:rsidRPr="002F0870">
          <w:rPr>
            <w:rStyle w:val="Hyperlink"/>
            <w:noProof/>
          </w:rPr>
          <w:t>1.4.7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Dienstag, 12. April 2016</w:t>
        </w:r>
        <w:r w:rsidR="0025511D">
          <w:rPr>
            <w:noProof/>
            <w:webHidden/>
          </w:rPr>
          <w:tab/>
        </w:r>
        <w:r w:rsidR="0025511D">
          <w:rPr>
            <w:noProof/>
            <w:webHidden/>
          </w:rPr>
          <w:fldChar w:fldCharType="begin"/>
        </w:r>
        <w:r w:rsidR="0025511D">
          <w:rPr>
            <w:noProof/>
            <w:webHidden/>
          </w:rPr>
          <w:instrText xml:space="preserve"> PAGEREF _Toc448067710 \h </w:instrText>
        </w:r>
        <w:r w:rsidR="0025511D">
          <w:rPr>
            <w:noProof/>
            <w:webHidden/>
          </w:rPr>
        </w:r>
        <w:r w:rsidR="0025511D">
          <w:rPr>
            <w:noProof/>
            <w:webHidden/>
          </w:rPr>
          <w:fldChar w:fldCharType="separate"/>
        </w:r>
        <w:r w:rsidR="00F55E48">
          <w:rPr>
            <w:noProof/>
            <w:webHidden/>
          </w:rPr>
          <w:t>18</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1" w:history="1">
        <w:r w:rsidR="0025511D" w:rsidRPr="002F0870">
          <w:rPr>
            <w:rStyle w:val="Hyperlink"/>
            <w:noProof/>
          </w:rPr>
          <w:t>1.4.8</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Mittwoch, 13. April 2016</w:t>
        </w:r>
        <w:r w:rsidR="0025511D">
          <w:rPr>
            <w:noProof/>
            <w:webHidden/>
          </w:rPr>
          <w:tab/>
        </w:r>
        <w:r w:rsidR="0025511D">
          <w:rPr>
            <w:noProof/>
            <w:webHidden/>
          </w:rPr>
          <w:fldChar w:fldCharType="begin"/>
        </w:r>
        <w:r w:rsidR="0025511D">
          <w:rPr>
            <w:noProof/>
            <w:webHidden/>
          </w:rPr>
          <w:instrText xml:space="preserve"> PAGEREF _Toc448067711 \h </w:instrText>
        </w:r>
        <w:r w:rsidR="0025511D">
          <w:rPr>
            <w:noProof/>
            <w:webHidden/>
          </w:rPr>
        </w:r>
        <w:r w:rsidR="0025511D">
          <w:rPr>
            <w:noProof/>
            <w:webHidden/>
          </w:rPr>
          <w:fldChar w:fldCharType="separate"/>
        </w:r>
        <w:r w:rsidR="00F55E48">
          <w:rPr>
            <w:noProof/>
            <w:webHidden/>
          </w:rPr>
          <w:t>19</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2" w:history="1">
        <w:r w:rsidR="0025511D" w:rsidRPr="002F0870">
          <w:rPr>
            <w:rStyle w:val="Hyperlink"/>
            <w:noProof/>
          </w:rPr>
          <w:t>1.4.9</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Donnerstag, 14. April 2016</w:t>
        </w:r>
        <w:r w:rsidR="0025511D">
          <w:rPr>
            <w:noProof/>
            <w:webHidden/>
          </w:rPr>
          <w:tab/>
        </w:r>
        <w:r w:rsidR="0025511D">
          <w:rPr>
            <w:noProof/>
            <w:webHidden/>
          </w:rPr>
          <w:fldChar w:fldCharType="begin"/>
        </w:r>
        <w:r w:rsidR="0025511D">
          <w:rPr>
            <w:noProof/>
            <w:webHidden/>
          </w:rPr>
          <w:instrText xml:space="preserve"> PAGEREF _Toc448067712 \h </w:instrText>
        </w:r>
        <w:r w:rsidR="0025511D">
          <w:rPr>
            <w:noProof/>
            <w:webHidden/>
          </w:rPr>
        </w:r>
        <w:r w:rsidR="0025511D">
          <w:rPr>
            <w:noProof/>
            <w:webHidden/>
          </w:rPr>
          <w:fldChar w:fldCharType="separate"/>
        </w:r>
        <w:r w:rsidR="00F55E48">
          <w:rPr>
            <w:noProof/>
            <w:webHidden/>
          </w:rPr>
          <w:t>20</w:t>
        </w:r>
        <w:r w:rsidR="0025511D">
          <w:rPr>
            <w:noProof/>
            <w:webHidden/>
          </w:rPr>
          <w:fldChar w:fldCharType="end"/>
        </w:r>
      </w:hyperlink>
    </w:p>
    <w:p w:rsidR="0025511D" w:rsidRDefault="00C43650">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713" w:history="1">
        <w:r w:rsidR="0025511D" w:rsidRPr="002F0870">
          <w:rPr>
            <w:rStyle w:val="Hyperlink"/>
            <w:noProof/>
          </w:rPr>
          <w:t>1.4.10</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Freitag, 15. April 2016</w:t>
        </w:r>
        <w:r w:rsidR="0025511D">
          <w:rPr>
            <w:noProof/>
            <w:webHidden/>
          </w:rPr>
          <w:tab/>
        </w:r>
        <w:r w:rsidR="0025511D">
          <w:rPr>
            <w:noProof/>
            <w:webHidden/>
          </w:rPr>
          <w:fldChar w:fldCharType="begin"/>
        </w:r>
        <w:r w:rsidR="0025511D">
          <w:rPr>
            <w:noProof/>
            <w:webHidden/>
          </w:rPr>
          <w:instrText xml:space="preserve"> PAGEREF _Toc448067713 \h </w:instrText>
        </w:r>
        <w:r w:rsidR="0025511D">
          <w:rPr>
            <w:noProof/>
            <w:webHidden/>
          </w:rPr>
        </w:r>
        <w:r w:rsidR="0025511D">
          <w:rPr>
            <w:noProof/>
            <w:webHidden/>
          </w:rPr>
          <w:fldChar w:fldCharType="separate"/>
        </w:r>
        <w:r w:rsidR="00F55E48">
          <w:rPr>
            <w:noProof/>
            <w:webHidden/>
          </w:rPr>
          <w:t>21</w:t>
        </w:r>
        <w:r w:rsidR="0025511D">
          <w:rPr>
            <w:noProof/>
            <w:webHidden/>
          </w:rPr>
          <w:fldChar w:fldCharType="end"/>
        </w:r>
      </w:hyperlink>
    </w:p>
    <w:p w:rsidR="0025511D" w:rsidRDefault="00C43650">
      <w:pPr>
        <w:pStyle w:val="Verzeichnis1"/>
        <w:rPr>
          <w:rFonts w:asciiTheme="minorHAnsi" w:eastAsiaTheme="minorEastAsia" w:hAnsiTheme="minorHAnsi" w:cstheme="minorBidi"/>
          <w:b w:val="0"/>
          <w:noProof/>
          <w:spacing w:val="0"/>
          <w:kern w:val="0"/>
          <w:szCs w:val="22"/>
          <w:lang w:val="de-DE" w:eastAsia="ja-JP"/>
        </w:rPr>
      </w:pPr>
      <w:hyperlink w:anchor="_Toc448067714" w:history="1">
        <w:r w:rsidR="0025511D" w:rsidRPr="002F0870">
          <w:rPr>
            <w:rStyle w:val="Hyperlink"/>
            <w:noProof/>
          </w:rPr>
          <w:t>2</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Projektdokumentation</w:t>
        </w:r>
        <w:r w:rsidR="0025511D">
          <w:rPr>
            <w:noProof/>
            <w:webHidden/>
          </w:rPr>
          <w:tab/>
        </w:r>
        <w:r w:rsidR="0025511D">
          <w:rPr>
            <w:noProof/>
            <w:webHidden/>
          </w:rPr>
          <w:fldChar w:fldCharType="begin"/>
        </w:r>
        <w:r w:rsidR="0025511D">
          <w:rPr>
            <w:noProof/>
            <w:webHidden/>
          </w:rPr>
          <w:instrText xml:space="preserve"> PAGEREF _Toc448067714 \h </w:instrText>
        </w:r>
        <w:r w:rsidR="0025511D">
          <w:rPr>
            <w:noProof/>
            <w:webHidden/>
          </w:rPr>
        </w:r>
        <w:r w:rsidR="0025511D">
          <w:rPr>
            <w:noProof/>
            <w:webHidden/>
          </w:rPr>
          <w:fldChar w:fldCharType="separate"/>
        </w:r>
        <w:r w:rsidR="00F55E48">
          <w:rPr>
            <w:noProof/>
            <w:webHidden/>
          </w:rPr>
          <w:t>22</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15" w:history="1">
        <w:r w:rsidR="0025511D" w:rsidRPr="002F0870">
          <w:rPr>
            <w:rStyle w:val="Hyperlink"/>
            <w:noProof/>
          </w:rPr>
          <w:t>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Soll / Ist vergleich</w:t>
        </w:r>
        <w:r w:rsidR="0025511D">
          <w:rPr>
            <w:noProof/>
            <w:webHidden/>
          </w:rPr>
          <w:tab/>
        </w:r>
        <w:r w:rsidR="0025511D">
          <w:rPr>
            <w:noProof/>
            <w:webHidden/>
          </w:rPr>
          <w:fldChar w:fldCharType="begin"/>
        </w:r>
        <w:r w:rsidR="0025511D">
          <w:rPr>
            <w:noProof/>
            <w:webHidden/>
          </w:rPr>
          <w:instrText xml:space="preserve"> PAGEREF _Toc448067715 \h </w:instrText>
        </w:r>
        <w:r w:rsidR="0025511D">
          <w:rPr>
            <w:noProof/>
            <w:webHidden/>
          </w:rPr>
        </w:r>
        <w:r w:rsidR="0025511D">
          <w:rPr>
            <w:noProof/>
            <w:webHidden/>
          </w:rPr>
          <w:fldChar w:fldCharType="separate"/>
        </w:r>
        <w:r w:rsidR="00F55E48">
          <w:rPr>
            <w:noProof/>
            <w:webHidden/>
          </w:rPr>
          <w:t>22</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6" w:history="1">
        <w:r w:rsidR="0025511D" w:rsidRPr="002F0870">
          <w:rPr>
            <w:rStyle w:val="Hyperlink"/>
            <w:noProof/>
          </w:rPr>
          <w:t>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Ausgangssituation</w:t>
        </w:r>
        <w:r w:rsidR="0025511D">
          <w:rPr>
            <w:noProof/>
            <w:webHidden/>
          </w:rPr>
          <w:tab/>
        </w:r>
        <w:r w:rsidR="0025511D">
          <w:rPr>
            <w:noProof/>
            <w:webHidden/>
          </w:rPr>
          <w:fldChar w:fldCharType="begin"/>
        </w:r>
        <w:r w:rsidR="0025511D">
          <w:rPr>
            <w:noProof/>
            <w:webHidden/>
          </w:rPr>
          <w:instrText xml:space="preserve"> PAGEREF _Toc448067716 \h </w:instrText>
        </w:r>
        <w:r w:rsidR="0025511D">
          <w:rPr>
            <w:noProof/>
            <w:webHidden/>
          </w:rPr>
        </w:r>
        <w:r w:rsidR="0025511D">
          <w:rPr>
            <w:noProof/>
            <w:webHidden/>
          </w:rPr>
          <w:fldChar w:fldCharType="separate"/>
        </w:r>
        <w:r w:rsidR="00F55E48">
          <w:rPr>
            <w:noProof/>
            <w:webHidden/>
          </w:rPr>
          <w:t>22</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7" w:history="1">
        <w:r w:rsidR="0025511D" w:rsidRPr="002F0870">
          <w:rPr>
            <w:rStyle w:val="Hyperlink"/>
            <w:noProof/>
          </w:rPr>
          <w:t>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Endsituation</w:t>
        </w:r>
        <w:r w:rsidR="0025511D">
          <w:rPr>
            <w:noProof/>
            <w:webHidden/>
          </w:rPr>
          <w:tab/>
        </w:r>
        <w:r w:rsidR="0025511D">
          <w:rPr>
            <w:noProof/>
            <w:webHidden/>
          </w:rPr>
          <w:fldChar w:fldCharType="begin"/>
        </w:r>
        <w:r w:rsidR="0025511D">
          <w:rPr>
            <w:noProof/>
            <w:webHidden/>
          </w:rPr>
          <w:instrText xml:space="preserve"> PAGEREF _Toc448067717 \h </w:instrText>
        </w:r>
        <w:r w:rsidR="0025511D">
          <w:rPr>
            <w:noProof/>
            <w:webHidden/>
          </w:rPr>
        </w:r>
        <w:r w:rsidR="0025511D">
          <w:rPr>
            <w:noProof/>
            <w:webHidden/>
          </w:rPr>
          <w:fldChar w:fldCharType="separate"/>
        </w:r>
        <w:r w:rsidR="00F55E48">
          <w:rPr>
            <w:noProof/>
            <w:webHidden/>
          </w:rPr>
          <w:t>23</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18" w:history="1">
        <w:r w:rsidR="0025511D" w:rsidRPr="002F0870">
          <w:rPr>
            <w:rStyle w:val="Hyperlink"/>
            <w:noProof/>
          </w:rPr>
          <w:t>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Risikoanalyse</w:t>
        </w:r>
        <w:r w:rsidR="0025511D">
          <w:rPr>
            <w:noProof/>
            <w:webHidden/>
          </w:rPr>
          <w:tab/>
        </w:r>
        <w:r w:rsidR="0025511D">
          <w:rPr>
            <w:noProof/>
            <w:webHidden/>
          </w:rPr>
          <w:fldChar w:fldCharType="begin"/>
        </w:r>
        <w:r w:rsidR="0025511D">
          <w:rPr>
            <w:noProof/>
            <w:webHidden/>
          </w:rPr>
          <w:instrText xml:space="preserve"> PAGEREF _Toc448067718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9" w:history="1">
        <w:r w:rsidR="0025511D" w:rsidRPr="002F0870">
          <w:rPr>
            <w:rStyle w:val="Hyperlink"/>
            <w:noProof/>
          </w:rPr>
          <w:t>2.2.1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Datenverlust</w:t>
        </w:r>
        <w:r w:rsidR="0025511D">
          <w:rPr>
            <w:noProof/>
            <w:webHidden/>
          </w:rPr>
          <w:tab/>
        </w:r>
        <w:r w:rsidR="0025511D">
          <w:rPr>
            <w:noProof/>
            <w:webHidden/>
          </w:rPr>
          <w:fldChar w:fldCharType="begin"/>
        </w:r>
        <w:r w:rsidR="0025511D">
          <w:rPr>
            <w:noProof/>
            <w:webHidden/>
          </w:rPr>
          <w:instrText xml:space="preserve"> PAGEREF _Toc448067719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0" w:history="1">
        <w:r w:rsidR="0025511D" w:rsidRPr="002F0870">
          <w:rPr>
            <w:rStyle w:val="Hyperlink"/>
            <w:noProof/>
          </w:rPr>
          <w:t>2.2.1.1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_Toc448067720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1" w:history="1">
        <w:r w:rsidR="0025511D" w:rsidRPr="002F0870">
          <w:rPr>
            <w:rStyle w:val="Hyperlink"/>
            <w:noProof/>
          </w:rPr>
          <w:t>2.2.1.2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_Toc448067721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2" w:history="1">
        <w:r w:rsidR="0025511D" w:rsidRPr="002F0870">
          <w:rPr>
            <w:rStyle w:val="Hyperlink"/>
            <w:noProof/>
          </w:rPr>
          <w:t>2.2.1.3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_Toc448067722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3" w:history="1">
        <w:r w:rsidR="0025511D" w:rsidRPr="002F0870">
          <w:rPr>
            <w:rStyle w:val="Hyperlink"/>
            <w:noProof/>
          </w:rPr>
          <w:t>2.2.1.4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_Toc448067723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24" w:history="1">
        <w:r w:rsidR="0025511D" w:rsidRPr="002F0870">
          <w:rPr>
            <w:rStyle w:val="Hyperlink"/>
            <w:noProof/>
          </w:rPr>
          <w:t>2.2.2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Zeitprobleme</w:t>
        </w:r>
        <w:r w:rsidR="0025511D">
          <w:rPr>
            <w:noProof/>
            <w:webHidden/>
          </w:rPr>
          <w:tab/>
        </w:r>
        <w:r w:rsidR="0025511D">
          <w:rPr>
            <w:noProof/>
            <w:webHidden/>
          </w:rPr>
          <w:fldChar w:fldCharType="begin"/>
        </w:r>
        <w:r w:rsidR="0025511D">
          <w:rPr>
            <w:noProof/>
            <w:webHidden/>
          </w:rPr>
          <w:instrText xml:space="preserve"> PAGEREF _Toc448067724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5" w:history="1">
        <w:r w:rsidR="0025511D" w:rsidRPr="002F0870">
          <w:rPr>
            <w:rStyle w:val="Hyperlink"/>
            <w:noProof/>
          </w:rPr>
          <w:t>2.2.2.1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_Toc448067725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6" w:history="1">
        <w:r w:rsidR="0025511D" w:rsidRPr="002F0870">
          <w:rPr>
            <w:rStyle w:val="Hyperlink"/>
            <w:noProof/>
          </w:rPr>
          <w:t>2.2.2.2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_Toc448067726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7" w:history="1">
        <w:r w:rsidR="0025511D" w:rsidRPr="002F0870">
          <w:rPr>
            <w:rStyle w:val="Hyperlink"/>
            <w:noProof/>
          </w:rPr>
          <w:t>2.2.2.3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_Toc448067727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8" w:history="1">
        <w:r w:rsidR="0025511D" w:rsidRPr="002F0870">
          <w:rPr>
            <w:rStyle w:val="Hyperlink"/>
            <w:noProof/>
          </w:rPr>
          <w:t>2.2.2.4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_Toc448067728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29" w:history="1">
        <w:r w:rsidR="0025511D" w:rsidRPr="002F0870">
          <w:rPr>
            <w:rStyle w:val="Hyperlink"/>
            <w:noProof/>
          </w:rPr>
          <w:t>2.2.3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Internetbrowser-Probleme</w:t>
        </w:r>
        <w:r w:rsidR="0025511D">
          <w:rPr>
            <w:noProof/>
            <w:webHidden/>
          </w:rPr>
          <w:tab/>
        </w:r>
        <w:r w:rsidR="0025511D">
          <w:rPr>
            <w:noProof/>
            <w:webHidden/>
          </w:rPr>
          <w:fldChar w:fldCharType="begin"/>
        </w:r>
        <w:r w:rsidR="0025511D">
          <w:rPr>
            <w:noProof/>
            <w:webHidden/>
          </w:rPr>
          <w:instrText xml:space="preserve"> PAGEREF _Toc448067729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0" w:history="1">
        <w:r w:rsidR="0025511D" w:rsidRPr="002F0870">
          <w:rPr>
            <w:rStyle w:val="Hyperlink"/>
            <w:noProof/>
          </w:rPr>
          <w:t>2.2.3.1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_Toc448067730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1" w:history="1">
        <w:r w:rsidR="0025511D" w:rsidRPr="002F0870">
          <w:rPr>
            <w:rStyle w:val="Hyperlink"/>
            <w:noProof/>
          </w:rPr>
          <w:t>2.2.3.2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_Toc448067731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2" w:history="1">
        <w:r w:rsidR="0025511D" w:rsidRPr="002F0870">
          <w:rPr>
            <w:rStyle w:val="Hyperlink"/>
            <w:noProof/>
          </w:rPr>
          <w:t>2.2.3.3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_Toc448067732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3" w:history="1">
        <w:r w:rsidR="0025511D" w:rsidRPr="002F0870">
          <w:rPr>
            <w:rStyle w:val="Hyperlink"/>
            <w:noProof/>
          </w:rPr>
          <w:t>2.2.3.4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_Toc448067733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34" w:history="1">
        <w:r w:rsidR="0025511D" w:rsidRPr="002F0870">
          <w:rPr>
            <w:rStyle w:val="Hyperlink"/>
            <w:noProof/>
          </w:rPr>
          <w:t>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Versionierung</w:t>
        </w:r>
        <w:r w:rsidR="0025511D">
          <w:rPr>
            <w:noProof/>
            <w:webHidden/>
          </w:rPr>
          <w:tab/>
        </w:r>
        <w:r w:rsidR="0025511D">
          <w:rPr>
            <w:noProof/>
            <w:webHidden/>
          </w:rPr>
          <w:fldChar w:fldCharType="begin"/>
        </w:r>
        <w:r w:rsidR="0025511D">
          <w:rPr>
            <w:noProof/>
            <w:webHidden/>
          </w:rPr>
          <w:instrText xml:space="preserve"> PAGEREF _Toc448067734 \h </w:instrText>
        </w:r>
        <w:r w:rsidR="0025511D">
          <w:rPr>
            <w:noProof/>
            <w:webHidden/>
          </w:rPr>
        </w:r>
        <w:r w:rsidR="0025511D">
          <w:rPr>
            <w:noProof/>
            <w:webHidden/>
          </w:rPr>
          <w:fldChar w:fldCharType="separate"/>
        </w:r>
        <w:r w:rsidR="00F55E48">
          <w:rPr>
            <w:noProof/>
            <w:webHidden/>
          </w:rPr>
          <w:t>26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5" w:history="1">
        <w:r w:rsidR="0025511D" w:rsidRPr="002F0870">
          <w:rPr>
            <w:rStyle w:val="Hyperlink"/>
            <w:noProof/>
          </w:rPr>
          <w:t>2.3.1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Backup</w:t>
        </w:r>
        <w:r w:rsidR="0025511D">
          <w:rPr>
            <w:noProof/>
            <w:webHidden/>
          </w:rPr>
          <w:tab/>
        </w:r>
        <w:r w:rsidR="0025511D">
          <w:rPr>
            <w:noProof/>
            <w:webHidden/>
          </w:rPr>
          <w:fldChar w:fldCharType="begin"/>
        </w:r>
        <w:r w:rsidR="0025511D">
          <w:rPr>
            <w:noProof/>
            <w:webHidden/>
          </w:rPr>
          <w:instrText xml:space="preserve"> PAGEREF _Toc448067735 \h </w:instrText>
        </w:r>
        <w:r w:rsidR="0025511D">
          <w:rPr>
            <w:noProof/>
            <w:webHidden/>
          </w:rPr>
        </w:r>
        <w:r w:rsidR="0025511D">
          <w:rPr>
            <w:noProof/>
            <w:webHidden/>
          </w:rPr>
          <w:fldChar w:fldCharType="separate"/>
        </w:r>
        <w:r w:rsidR="00F55E48">
          <w:rPr>
            <w:noProof/>
            <w:webHidden/>
          </w:rPr>
          <w:t>26</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6" w:history="1">
        <w:r w:rsidR="0025511D" w:rsidRPr="002F0870">
          <w:rPr>
            <w:rStyle w:val="Hyperlink"/>
            <w:noProof/>
          </w:rPr>
          <w:t>2.3.2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Commits</w:t>
        </w:r>
        <w:r w:rsidR="0025511D">
          <w:rPr>
            <w:noProof/>
            <w:webHidden/>
          </w:rPr>
          <w:tab/>
        </w:r>
        <w:r w:rsidR="0025511D">
          <w:rPr>
            <w:noProof/>
            <w:webHidden/>
          </w:rPr>
          <w:fldChar w:fldCharType="begin"/>
        </w:r>
        <w:r w:rsidR="0025511D">
          <w:rPr>
            <w:noProof/>
            <w:webHidden/>
          </w:rPr>
          <w:instrText xml:space="preserve"> PAGEREF _Toc448067736 \h </w:instrText>
        </w:r>
        <w:r w:rsidR="0025511D">
          <w:rPr>
            <w:noProof/>
            <w:webHidden/>
          </w:rPr>
        </w:r>
        <w:r w:rsidR="0025511D">
          <w:rPr>
            <w:noProof/>
            <w:webHidden/>
          </w:rPr>
          <w:fldChar w:fldCharType="separate"/>
        </w:r>
        <w:r w:rsidR="00F55E48">
          <w:rPr>
            <w:noProof/>
            <w:webHidden/>
          </w:rPr>
          <w:t>26</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37" w:history="1">
        <w:r w:rsidR="0025511D" w:rsidRPr="002F0870">
          <w:rPr>
            <w:rStyle w:val="Hyperlink"/>
            <w:noProof/>
          </w:rPr>
          <w:t>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Wieso Bootstrap</w:t>
        </w:r>
        <w:r w:rsidR="0025511D">
          <w:rPr>
            <w:noProof/>
            <w:webHidden/>
          </w:rPr>
          <w:tab/>
        </w:r>
        <w:r w:rsidR="0025511D">
          <w:rPr>
            <w:noProof/>
            <w:webHidden/>
          </w:rPr>
          <w:fldChar w:fldCharType="begin"/>
        </w:r>
        <w:r w:rsidR="0025511D">
          <w:rPr>
            <w:noProof/>
            <w:webHidden/>
          </w:rPr>
          <w:instrText xml:space="preserve"> PAGEREF _Toc448067737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8" w:history="1">
        <w:r w:rsidR="0025511D" w:rsidRPr="002F0870">
          <w:rPr>
            <w:rStyle w:val="Hyperlink"/>
            <w:noProof/>
          </w:rPr>
          <w:t>2.4.1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Was ist Bootstrag</w:t>
        </w:r>
        <w:r w:rsidR="0025511D">
          <w:rPr>
            <w:noProof/>
            <w:webHidden/>
          </w:rPr>
          <w:tab/>
        </w:r>
        <w:r w:rsidR="0025511D">
          <w:rPr>
            <w:noProof/>
            <w:webHidden/>
          </w:rPr>
          <w:fldChar w:fldCharType="begin"/>
        </w:r>
        <w:r w:rsidR="0025511D">
          <w:rPr>
            <w:noProof/>
            <w:webHidden/>
          </w:rPr>
          <w:instrText xml:space="preserve"> PAGEREF _Toc448067738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9" w:history="1">
        <w:r w:rsidR="0025511D" w:rsidRPr="002F0870">
          <w:rPr>
            <w:rStyle w:val="Hyperlink"/>
            <w:noProof/>
          </w:rPr>
          <w:t>2.4.2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Vorteile</w:t>
        </w:r>
        <w:r w:rsidR="0025511D">
          <w:rPr>
            <w:noProof/>
            <w:webHidden/>
          </w:rPr>
          <w:tab/>
        </w:r>
        <w:r w:rsidR="0025511D">
          <w:rPr>
            <w:noProof/>
            <w:webHidden/>
          </w:rPr>
          <w:fldChar w:fldCharType="begin"/>
        </w:r>
        <w:r w:rsidR="0025511D">
          <w:rPr>
            <w:noProof/>
            <w:webHidden/>
          </w:rPr>
          <w:instrText xml:space="preserve"> PAGEREF _Toc448067739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C43650">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40" w:history="1">
        <w:r w:rsidR="0025511D" w:rsidRPr="002F0870">
          <w:rPr>
            <w:rStyle w:val="Hyperlink"/>
            <w:noProof/>
          </w:rPr>
          <w:t>2.4.3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Nachteile</w:t>
        </w:r>
        <w:r w:rsidR="0025511D">
          <w:rPr>
            <w:noProof/>
            <w:webHidden/>
          </w:rPr>
          <w:tab/>
        </w:r>
        <w:r w:rsidR="0025511D">
          <w:rPr>
            <w:noProof/>
            <w:webHidden/>
          </w:rPr>
          <w:fldChar w:fldCharType="begin"/>
        </w:r>
        <w:r w:rsidR="0025511D">
          <w:rPr>
            <w:noProof/>
            <w:webHidden/>
          </w:rPr>
          <w:instrText xml:space="preserve"> PAGEREF _Toc448067740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1" w:history="1">
        <w:r w:rsidR="0025511D" w:rsidRPr="002F0870">
          <w:rPr>
            <w:rStyle w:val="Hyperlink"/>
            <w:noProof/>
          </w:rPr>
          <w:t>2.5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Wieso Bootstrap bewnutz wird</w:t>
        </w:r>
        <w:r w:rsidR="0025511D">
          <w:rPr>
            <w:noProof/>
            <w:webHidden/>
          </w:rPr>
          <w:tab/>
        </w:r>
        <w:r w:rsidR="0025511D">
          <w:rPr>
            <w:noProof/>
            <w:webHidden/>
          </w:rPr>
          <w:fldChar w:fldCharType="begin"/>
        </w:r>
        <w:r w:rsidR="0025511D">
          <w:rPr>
            <w:noProof/>
            <w:webHidden/>
          </w:rPr>
          <w:instrText xml:space="preserve"> PAGEREF _Toc448067741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C43650">
      <w:pPr>
        <w:pStyle w:val="Verzeichnis1"/>
        <w:rPr>
          <w:rFonts w:asciiTheme="minorHAnsi" w:eastAsiaTheme="minorEastAsia" w:hAnsiTheme="minorHAnsi" w:cstheme="minorBidi"/>
          <w:b w:val="0"/>
          <w:noProof/>
          <w:spacing w:val="0"/>
          <w:kern w:val="0"/>
          <w:szCs w:val="22"/>
          <w:lang w:val="de-DE" w:eastAsia="ja-JP"/>
        </w:rPr>
      </w:pPr>
      <w:hyperlink w:anchor="_Toc448067742" w:history="1">
        <w:r w:rsidR="0025511D" w:rsidRPr="002F0870">
          <w:rPr>
            <w:rStyle w:val="Hyperlink"/>
            <w:noProof/>
          </w:rPr>
          <w:t>3</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Abschlussbericht</w:t>
        </w:r>
        <w:r w:rsidR="0025511D">
          <w:rPr>
            <w:noProof/>
            <w:webHidden/>
          </w:rPr>
          <w:tab/>
        </w:r>
        <w:r w:rsidR="0025511D">
          <w:rPr>
            <w:noProof/>
            <w:webHidden/>
          </w:rPr>
          <w:fldChar w:fldCharType="begin"/>
        </w:r>
        <w:r w:rsidR="0025511D">
          <w:rPr>
            <w:noProof/>
            <w:webHidden/>
          </w:rPr>
          <w:instrText xml:space="preserve"> PAGEREF _Toc448067742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3" w:history="1">
        <w:r w:rsidR="0025511D" w:rsidRPr="002F0870">
          <w:rPr>
            <w:rStyle w:val="Hyperlink"/>
            <w:noProof/>
          </w:rPr>
          <w:t>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Rückblick</w:t>
        </w:r>
        <w:r w:rsidR="0025511D">
          <w:rPr>
            <w:noProof/>
            <w:webHidden/>
          </w:rPr>
          <w:tab/>
        </w:r>
        <w:r w:rsidR="0025511D">
          <w:rPr>
            <w:noProof/>
            <w:webHidden/>
          </w:rPr>
          <w:fldChar w:fldCharType="begin"/>
        </w:r>
        <w:r w:rsidR="0025511D">
          <w:rPr>
            <w:noProof/>
            <w:webHidden/>
          </w:rPr>
          <w:instrText xml:space="preserve"> PAGEREF _Toc448067743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4" w:history="1">
        <w:r w:rsidR="0025511D" w:rsidRPr="002F0870">
          <w:rPr>
            <w:rStyle w:val="Hyperlink"/>
            <w:noProof/>
          </w:rPr>
          <w:t>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Lessons learned &amp; Was ist gut gelaufen</w:t>
        </w:r>
        <w:r w:rsidR="0025511D">
          <w:rPr>
            <w:noProof/>
            <w:webHidden/>
          </w:rPr>
          <w:tab/>
        </w:r>
        <w:r w:rsidR="0025511D">
          <w:rPr>
            <w:noProof/>
            <w:webHidden/>
          </w:rPr>
          <w:fldChar w:fldCharType="begin"/>
        </w:r>
        <w:r w:rsidR="0025511D">
          <w:rPr>
            <w:noProof/>
            <w:webHidden/>
          </w:rPr>
          <w:instrText xml:space="preserve"> PAGEREF _Toc448067744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5" w:history="1">
        <w:r w:rsidR="0025511D" w:rsidRPr="002F0870">
          <w:rPr>
            <w:rStyle w:val="Hyperlink"/>
            <w:noProof/>
          </w:rPr>
          <w:t>3.3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Was schief gelaufen ist</w:t>
        </w:r>
        <w:r w:rsidR="0025511D">
          <w:rPr>
            <w:noProof/>
            <w:webHidden/>
          </w:rPr>
          <w:tab/>
        </w:r>
        <w:r w:rsidR="0025511D">
          <w:rPr>
            <w:noProof/>
            <w:webHidden/>
          </w:rPr>
          <w:fldChar w:fldCharType="begin"/>
        </w:r>
        <w:r w:rsidR="0025511D">
          <w:rPr>
            <w:noProof/>
            <w:webHidden/>
          </w:rPr>
          <w:instrText xml:space="preserve"> PAGEREF _Toc448067745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6" w:history="1">
        <w:r w:rsidR="0025511D" w:rsidRPr="002F0870">
          <w:rPr>
            <w:rStyle w:val="Hyperlink"/>
            <w:noProof/>
          </w:rPr>
          <w:t>3.4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 welchen Funktionen kann das Projekt sinnvoll erweitert werden?</w:t>
        </w:r>
        <w:r w:rsidR="0025511D">
          <w:rPr>
            <w:noProof/>
            <w:webHidden/>
          </w:rPr>
          <w:tab/>
        </w:r>
        <w:r w:rsidR="0025511D">
          <w:rPr>
            <w:noProof/>
            <w:webHidden/>
          </w:rPr>
          <w:fldChar w:fldCharType="begin"/>
        </w:r>
        <w:r w:rsidR="0025511D">
          <w:rPr>
            <w:noProof/>
            <w:webHidden/>
          </w:rPr>
          <w:instrText xml:space="preserve"> PAGEREF _Toc448067746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7" w:history="1">
        <w:r w:rsidR="0025511D" w:rsidRPr="002F0870">
          <w:rPr>
            <w:rStyle w:val="Hyperlink"/>
            <w:noProof/>
          </w:rPr>
          <w:t>3.5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Resultat</w:t>
        </w:r>
        <w:r w:rsidR="0025511D">
          <w:rPr>
            <w:noProof/>
            <w:webHidden/>
          </w:rPr>
          <w:tab/>
        </w:r>
        <w:r w:rsidR="0025511D">
          <w:rPr>
            <w:noProof/>
            <w:webHidden/>
          </w:rPr>
          <w:fldChar w:fldCharType="begin"/>
        </w:r>
        <w:r w:rsidR="0025511D">
          <w:rPr>
            <w:noProof/>
            <w:webHidden/>
          </w:rPr>
          <w:instrText xml:space="preserve"> PAGEREF _Toc448067747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48" w:history="1">
        <w:r w:rsidR="0025511D" w:rsidRPr="002F0870">
          <w:rPr>
            <w:rStyle w:val="Hyperlink"/>
            <w:noProof/>
          </w:rPr>
          <w:t>3.6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Schlusswort</w:t>
        </w:r>
        <w:r w:rsidR="0025511D">
          <w:rPr>
            <w:noProof/>
            <w:webHidden/>
          </w:rPr>
          <w:tab/>
        </w:r>
        <w:r w:rsidR="0025511D">
          <w:rPr>
            <w:noProof/>
            <w:webHidden/>
          </w:rPr>
          <w:fldChar w:fldCharType="begin"/>
        </w:r>
        <w:r w:rsidR="0025511D">
          <w:rPr>
            <w:noProof/>
            <w:webHidden/>
          </w:rPr>
          <w:instrText xml:space="preserve"> PAGEREF _Toc448067748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1"/>
        <w:rPr>
          <w:rFonts w:asciiTheme="minorHAnsi" w:eastAsiaTheme="minorEastAsia" w:hAnsiTheme="minorHAnsi" w:cstheme="minorBidi"/>
          <w:b w:val="0"/>
          <w:noProof/>
          <w:spacing w:val="0"/>
          <w:kern w:val="0"/>
          <w:szCs w:val="22"/>
          <w:lang w:val="de-DE" w:eastAsia="ja-JP"/>
        </w:rPr>
      </w:pPr>
      <w:hyperlink w:anchor="_Toc448067749" w:history="1">
        <w:r w:rsidR="0025511D" w:rsidRPr="002F0870">
          <w:rPr>
            <w:rStyle w:val="Hyperlink"/>
            <w:noProof/>
          </w:rPr>
          <w:t>4</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Quellenverzeichnis</w:t>
        </w:r>
        <w:r w:rsidR="0025511D">
          <w:rPr>
            <w:noProof/>
            <w:webHidden/>
          </w:rPr>
          <w:tab/>
        </w:r>
        <w:r w:rsidR="0025511D">
          <w:rPr>
            <w:noProof/>
            <w:webHidden/>
          </w:rPr>
          <w:fldChar w:fldCharType="begin"/>
        </w:r>
        <w:r w:rsidR="0025511D">
          <w:rPr>
            <w:noProof/>
            <w:webHidden/>
          </w:rPr>
          <w:instrText xml:space="preserve"> PAGEREF _Toc448067749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50" w:history="1">
        <w:r w:rsidR="0025511D" w:rsidRPr="002F0870">
          <w:rPr>
            <w:rStyle w:val="Hyperlink"/>
            <w:noProof/>
          </w:rPr>
          <w:t>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Versionierung</w:t>
        </w:r>
        <w:r w:rsidR="0025511D">
          <w:rPr>
            <w:noProof/>
            <w:webHidden/>
          </w:rPr>
          <w:tab/>
        </w:r>
        <w:r w:rsidR="0025511D">
          <w:rPr>
            <w:noProof/>
            <w:webHidden/>
          </w:rPr>
          <w:fldChar w:fldCharType="begin"/>
        </w:r>
        <w:r w:rsidR="0025511D">
          <w:rPr>
            <w:noProof/>
            <w:webHidden/>
          </w:rPr>
          <w:instrText xml:space="preserve"> PAGEREF _Toc448067750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51" w:history="1">
        <w:r w:rsidR="0025511D" w:rsidRPr="002F0870">
          <w:rPr>
            <w:rStyle w:val="Hyperlink"/>
            <w:noProof/>
          </w:rPr>
          <w:t>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Risikoanalyse</w:t>
        </w:r>
        <w:r w:rsidR="0025511D">
          <w:rPr>
            <w:noProof/>
            <w:webHidden/>
          </w:rPr>
          <w:tab/>
        </w:r>
        <w:r w:rsidR="0025511D">
          <w:rPr>
            <w:noProof/>
            <w:webHidden/>
          </w:rPr>
          <w:fldChar w:fldCharType="begin"/>
        </w:r>
        <w:r w:rsidR="0025511D">
          <w:rPr>
            <w:noProof/>
            <w:webHidden/>
          </w:rPr>
          <w:instrText xml:space="preserve"> PAGEREF _Toc448067751 \h </w:instrText>
        </w:r>
        <w:r w:rsidR="0025511D">
          <w:rPr>
            <w:noProof/>
            <w:webHidden/>
          </w:rPr>
        </w:r>
        <w:r w:rsidR="0025511D">
          <w:rPr>
            <w:noProof/>
            <w:webHidden/>
          </w:rPr>
          <w:fldChar w:fldCharType="separate"/>
        </w:r>
        <w:r w:rsidR="00F55E48">
          <w:rPr>
            <w:noProof/>
            <w:webHidden/>
          </w:rPr>
          <w:t>30</w:t>
        </w:r>
        <w:r w:rsidR="0025511D">
          <w:rPr>
            <w:noProof/>
            <w:webHidden/>
          </w:rPr>
          <w:fldChar w:fldCharType="end"/>
        </w:r>
      </w:hyperlink>
    </w:p>
    <w:p w:rsidR="0025511D" w:rsidRDefault="00C43650">
      <w:pPr>
        <w:pStyle w:val="Verzeichnis2"/>
        <w:rPr>
          <w:rFonts w:asciiTheme="minorHAnsi" w:eastAsiaTheme="minorEastAsia" w:hAnsiTheme="minorHAnsi" w:cstheme="minorBidi"/>
          <w:noProof/>
          <w:spacing w:val="0"/>
          <w:kern w:val="0"/>
          <w:szCs w:val="22"/>
          <w:lang w:val="de-DE" w:eastAsia="ja-JP"/>
        </w:rPr>
      </w:pPr>
      <w:hyperlink w:anchor="_Toc448067752" w:history="1">
        <w:r w:rsidR="0025511D" w:rsidRPr="002F0870">
          <w:rPr>
            <w:rStyle w:val="Hyperlink"/>
            <w:noProof/>
          </w:rPr>
          <w:t>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Bootstrap</w:t>
        </w:r>
        <w:r w:rsidR="0025511D">
          <w:rPr>
            <w:noProof/>
            <w:webHidden/>
          </w:rPr>
          <w:tab/>
        </w:r>
        <w:r w:rsidR="0025511D">
          <w:rPr>
            <w:noProof/>
            <w:webHidden/>
          </w:rPr>
          <w:fldChar w:fldCharType="begin"/>
        </w:r>
        <w:r w:rsidR="0025511D">
          <w:rPr>
            <w:noProof/>
            <w:webHidden/>
          </w:rPr>
          <w:instrText xml:space="preserve"> PAGEREF _Toc448067752 \h </w:instrText>
        </w:r>
        <w:r w:rsidR="0025511D">
          <w:rPr>
            <w:noProof/>
            <w:webHidden/>
          </w:rPr>
        </w:r>
        <w:r w:rsidR="0025511D">
          <w:rPr>
            <w:noProof/>
            <w:webHidden/>
          </w:rPr>
          <w:fldChar w:fldCharType="separate"/>
        </w:r>
        <w:r w:rsidR="00F55E48">
          <w:rPr>
            <w:noProof/>
            <w:webHidden/>
          </w:rPr>
          <w:t>30</w:t>
        </w:r>
        <w:r w:rsidR="0025511D">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9675B5" w:rsidRDefault="009675B5" w:rsidP="005756B1"/>
    <w:p w:rsidR="009675B5" w:rsidRDefault="009675B5">
      <w:pPr>
        <w:spacing w:line="240" w:lineRule="auto"/>
      </w:pPr>
      <w:r>
        <w:br w:type="page"/>
      </w:r>
    </w:p>
    <w:p w:rsidR="00DE0208" w:rsidRPr="005756B1" w:rsidRDefault="00DE0208" w:rsidP="005756B1"/>
    <w:p w:rsidR="00AC0081" w:rsidRPr="00AC0081" w:rsidRDefault="00AC0081" w:rsidP="00AC0081">
      <w:pPr>
        <w:pStyle w:val="berschrift1"/>
      </w:pPr>
      <w:bookmarkStart w:id="4" w:name="_Toc448067669"/>
      <w:r>
        <w:t>Obligatorischer Teil</w:t>
      </w:r>
      <w:bookmarkEnd w:id="4"/>
    </w:p>
    <w:p w:rsidR="00877CB3" w:rsidRPr="00877CB3" w:rsidRDefault="00F2238D" w:rsidP="00877CB3">
      <w:pPr>
        <w:pStyle w:val="berschrift2"/>
      </w:pPr>
      <w:bookmarkStart w:id="5" w:name="_Toc447540512"/>
      <w:bookmarkStart w:id="6" w:name="_Toc448067670"/>
      <w:r w:rsidRPr="00D2635F">
        <w:t>Ausgangslage</w:t>
      </w:r>
      <w:bookmarkEnd w:id="5"/>
      <w:bookmarkEnd w:id="6"/>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Ticketingsystem würde für die Benutzer sowie für die Webabteilung eine grosse Entla</w:t>
      </w:r>
      <w:r>
        <w:t>s</w:t>
      </w:r>
      <w:r>
        <w:t>tung bringen.</w:t>
      </w:r>
    </w:p>
    <w:p w:rsidR="00AC0081" w:rsidRDefault="00AC0081" w:rsidP="00AC0081"/>
    <w:p w:rsidR="00AC0081" w:rsidRDefault="00AC0081" w:rsidP="00AC0081">
      <w:pPr>
        <w:pStyle w:val="berschrift2"/>
      </w:pPr>
      <w:bookmarkStart w:id="7" w:name="_Toc447533545"/>
      <w:bookmarkStart w:id="8" w:name="_Toc448067671"/>
      <w:r>
        <w:t>Detaillierte Aufgabenstellung</w:t>
      </w:r>
      <w:bookmarkEnd w:id="7"/>
      <w:bookmarkEnd w:id="8"/>
    </w:p>
    <w:p w:rsidR="00AC0081" w:rsidRDefault="00AC0081" w:rsidP="00AC0081">
      <w:r>
        <w:t xml:space="preserve">Im Rahmen der Prüfungsarbeit IPA soll ein webbasiertes Ticketingsystem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Das Ticketingsystem besteht aus drei Komponenten:</w:t>
      </w:r>
    </w:p>
    <w:p w:rsidR="00357E5E" w:rsidRPr="00F2238D" w:rsidRDefault="00357E5E" w:rsidP="00F2238D"/>
    <w:p w:rsidR="00F2238D" w:rsidRDefault="00AC0081" w:rsidP="00AC0081">
      <w:pPr>
        <w:pStyle w:val="berschrift3"/>
      </w:pPr>
      <w:bookmarkStart w:id="9" w:name="_Toc448067672"/>
      <w:r>
        <w:t>Login</w:t>
      </w:r>
      <w:bookmarkEnd w:id="9"/>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10" w:name="_Toc448067673"/>
      <w:r>
        <w:t>Benutzerverwaltung</w:t>
      </w:r>
      <w:bookmarkEnd w:id="10"/>
    </w:p>
    <w:p w:rsidR="00AC0081" w:rsidRDefault="00AC0081" w:rsidP="00AC0081">
      <w:r>
        <w:t xml:space="preserve">Es existieren zwei Benutzergruppen: Benutzer und Administratoren. </w:t>
      </w:r>
    </w:p>
    <w:p w:rsidR="00AC0081" w:rsidRDefault="00AC0081" w:rsidP="00AC0081">
      <w:r>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1" w:name="_Toc448067674"/>
      <w:r>
        <w:t>Die Verwaltung von Tickets</w:t>
      </w:r>
      <w:bookmarkEnd w:id="11"/>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lastRenderedPageBreak/>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2" w:name="_Toc448067675"/>
      <w:r>
        <w:t>Ticket Workflow</w:t>
      </w:r>
      <w:bookmarkEnd w:id="12"/>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3" w:name="_Toc447533550"/>
      <w:bookmarkStart w:id="14" w:name="_Toc448067676"/>
      <w:r>
        <w:t>Dokumentation</w:t>
      </w:r>
      <w:bookmarkEnd w:id="13"/>
      <w:bookmarkEnd w:id="14"/>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5" w:name="_Toc448067677"/>
      <w:r>
        <w:t>Design</w:t>
      </w:r>
      <w:bookmarkEnd w:id="15"/>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6" w:name="_Toc448067678"/>
      <w:r>
        <w:t>Testing</w:t>
      </w:r>
      <w:bookmarkEnd w:id="16"/>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lastRenderedPageBreak/>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7" w:name="_Toc448067679"/>
      <w:r>
        <w:t>Versionsverwaltung</w:t>
      </w:r>
      <w:bookmarkEnd w:id="17"/>
    </w:p>
    <w:p w:rsidR="00877CB3" w:rsidRDefault="00877CB3" w:rsidP="00F2238D">
      <w:r>
        <w:t>Die Versionsverwaltung wird mit einem git GUI-Client erstellt.</w:t>
      </w:r>
    </w:p>
    <w:p w:rsidR="00877CB3" w:rsidRDefault="00877CB3" w:rsidP="00F2238D"/>
    <w:p w:rsidR="00877CB3" w:rsidRDefault="00877CB3" w:rsidP="00877CB3">
      <w:pPr>
        <w:pStyle w:val="berschrift3"/>
      </w:pPr>
      <w:bookmarkStart w:id="18" w:name="_Toc448067680"/>
      <w:r>
        <w:t>Abgrenzungen</w:t>
      </w:r>
      <w:bookmarkEnd w:id="18"/>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9" w:name="_Toc448067681"/>
      <w:r>
        <w:t>Zeitplan</w:t>
      </w:r>
      <w:bookmarkEnd w:id="19"/>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20" w:name="_Toc448067682"/>
      <w:r w:rsidRPr="00CC7B6D">
        <w:t>Initialisierung (Montag, 04.04.2016)</w:t>
      </w:r>
      <w:bookmarkEnd w:id="20"/>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1" w:name="_Toc448067683"/>
      <w:r w:rsidRPr="00CC7B6D">
        <w:t>Analyse (Dienstag, 05.04.2016)</w:t>
      </w:r>
      <w:bookmarkEnd w:id="21"/>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2" w:name="_Toc448067684"/>
      <w:r>
        <w:t>Entwurf (Mittwoch, 06.04.2016)</w:t>
      </w:r>
      <w:bookmarkEnd w:id="22"/>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3" w:name="_Toc448067685"/>
      <w:r>
        <w:t xml:space="preserve">Implementierung </w:t>
      </w:r>
      <w:r w:rsidRPr="00CC7B6D">
        <w:rPr>
          <w:sz w:val="18"/>
          <w:szCs w:val="18"/>
        </w:rPr>
        <w:t>(</w:t>
      </w:r>
      <w:r>
        <w:t>Mittwoch, 06.04.2016 - Dienstag, 12.04.2016)</w:t>
      </w:r>
      <w:bookmarkEnd w:id="23"/>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4" w:name="_Toc448067686"/>
      <w:r>
        <w:t>Testing (Montag, 11.04.2016 - Dienstag, 13.04.2016)</w:t>
      </w:r>
      <w:bookmarkEnd w:id="24"/>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5" w:name="_Toc448067687"/>
      <w:r>
        <w:t>Abschlussphase (Montag, 13.04.2016 - Dienstag, 14.04.2016)</w:t>
      </w:r>
      <w:bookmarkEnd w:id="25"/>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6" w:name="_Toc448067688"/>
      <w:r>
        <w:t>Buffer (Freitag, 15.04.2016)</w:t>
      </w:r>
      <w:bookmarkEnd w:id="26"/>
      <w:r>
        <w:t xml:space="preserve"> </w:t>
      </w:r>
    </w:p>
    <w:p w:rsidR="0045286B" w:rsidRDefault="0045286B" w:rsidP="00F2238D">
      <w:r>
        <w:t>Ein Buffertag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7" w:name="_Toc447533556"/>
      <w:bookmarkStart w:id="28" w:name="_Toc448067689"/>
      <w:r>
        <w:lastRenderedPageBreak/>
        <w:t>Mittel und Methoden</w:t>
      </w:r>
      <w:bookmarkEnd w:id="27"/>
      <w:bookmarkEnd w:id="28"/>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r>
        <w:t>Git</w:t>
      </w:r>
    </w:p>
    <w:p w:rsidR="00043AA7" w:rsidRDefault="00343B92" w:rsidP="00343B92">
      <w:pPr>
        <w:numPr>
          <w:ilvl w:val="0"/>
          <w:numId w:val="16"/>
        </w:numPr>
        <w:tabs>
          <w:tab w:val="clear" w:pos="1429"/>
          <w:tab w:val="num" w:pos="357"/>
        </w:tabs>
        <w:ind w:left="357"/>
      </w:pPr>
      <w:r>
        <w:t>Eclipse</w:t>
      </w:r>
    </w:p>
    <w:p w:rsidR="00343B92" w:rsidRDefault="00343B92" w:rsidP="00343B92"/>
    <w:p w:rsidR="00A430E1" w:rsidRDefault="00A430E1" w:rsidP="00A430E1">
      <w:pPr>
        <w:pStyle w:val="berschrift3"/>
      </w:pPr>
      <w:bookmarkStart w:id="29" w:name="_Toc447533557"/>
      <w:bookmarkStart w:id="30" w:name="_Toc448067690"/>
      <w:r w:rsidRPr="00A430E1">
        <w:t>Vorkenntnisse</w:t>
      </w:r>
      <w:bookmarkEnd w:id="29"/>
      <w:bookmarkEnd w:id="30"/>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1" w:name="_Toc447533558"/>
      <w:bookmarkStart w:id="32" w:name="_Toc448067691"/>
      <w:r w:rsidRPr="00A430E1">
        <w:t>Vorarbeiten</w:t>
      </w:r>
      <w:bookmarkEnd w:id="31"/>
      <w:bookmarkEnd w:id="32"/>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3" w:name="_Toc447533559"/>
      <w:bookmarkStart w:id="34" w:name="_Toc448067692"/>
      <w:r>
        <w:t xml:space="preserve">Neue </w:t>
      </w:r>
      <w:r w:rsidRPr="00A430E1">
        <w:t>Lerninhalte</w:t>
      </w:r>
      <w:bookmarkEnd w:id="33"/>
      <w:bookmarkEnd w:id="34"/>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5" w:name="_Toc448067693"/>
      <w:r>
        <w:t>Projektorganisation</w:t>
      </w:r>
      <w:bookmarkEnd w:id="35"/>
    </w:p>
    <w:p w:rsidR="00EF254F" w:rsidRDefault="00156967" w:rsidP="00EF254F">
      <w:pPr>
        <w:pStyle w:val="berschrift3"/>
      </w:pPr>
      <w:bookmarkStart w:id="36" w:name="_Toc448067694"/>
      <w:r>
        <w:t>Projektm</w:t>
      </w:r>
      <w:r w:rsidR="00EF254F">
        <w:t>anagementmethode</w:t>
      </w:r>
      <w:bookmarkEnd w:id="36"/>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7" w:name="_Toc448067695"/>
      <w:r>
        <w:t>Initialisierungsphase</w:t>
      </w:r>
      <w:bookmarkEnd w:id="37"/>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8" w:name="_Toc448067696"/>
      <w:r>
        <w:lastRenderedPageBreak/>
        <w:t>Analysephase</w:t>
      </w:r>
      <w:bookmarkEnd w:id="38"/>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9" w:name="_Toc448067697"/>
      <w:r>
        <w:t>Entwurfsphase</w:t>
      </w:r>
      <w:bookmarkEnd w:id="39"/>
    </w:p>
    <w:p w:rsidR="00A25B91" w:rsidRPr="00A25B91" w:rsidRDefault="00A25B91" w:rsidP="00A25B91">
      <w:r>
        <w:t>In der Entwurfsphase werden vorgehende Diagramme und Konzepte erweitert. Ebenso wird ein GUI-Entwurf erstellt. Aufgrund diesem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40" w:name="_Toc448067698"/>
      <w:r>
        <w:t>Implementierungsphase</w:t>
      </w:r>
      <w:bookmarkEnd w:id="40"/>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1" w:name="_Toc448067699"/>
      <w:r>
        <w:t>Testingphase</w:t>
      </w:r>
      <w:bookmarkEnd w:id="41"/>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2" w:name="_Toc448067700"/>
      <w:r>
        <w:t>Abschlussphase</w:t>
      </w:r>
      <w:bookmarkEnd w:id="42"/>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E8009C" w:rsidRDefault="00E8009C" w:rsidP="00903B9D"/>
    <w:p w:rsidR="00E8009C" w:rsidRDefault="00E8009C">
      <w:pPr>
        <w:spacing w:line="240" w:lineRule="auto"/>
      </w:pPr>
    </w:p>
    <w:p w:rsidR="00E8009C" w:rsidRDefault="00E8009C">
      <w:pPr>
        <w:spacing w:line="240" w:lineRule="auto"/>
      </w:pPr>
      <w:r>
        <w:br w:type="page"/>
      </w:r>
    </w:p>
    <w:p w:rsidR="00E8009C" w:rsidRPr="00EE495C" w:rsidRDefault="00E8009C" w:rsidP="00E8009C"/>
    <w:p w:rsidR="00E8009C" w:rsidRDefault="00E8009C" w:rsidP="00E8009C">
      <w:pPr>
        <w:pStyle w:val="berschrift3"/>
      </w:pPr>
      <w:bookmarkStart w:id="43" w:name="_Toc448067701"/>
      <w:r w:rsidRPr="006F6734">
        <w:t>Zeitplan</w:t>
      </w:r>
      <w:bookmarkEnd w:id="43"/>
    </w:p>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0251D" w:rsidRDefault="0090251D" w:rsidP="00915D9A"/>
    <w:p w:rsidR="00915D9A" w:rsidRDefault="00A9597A" w:rsidP="00A9597A">
      <w:pPr>
        <w:pStyle w:val="berschrift4"/>
      </w:pPr>
      <w:bookmarkStart w:id="44" w:name="_Toc448067702"/>
      <w:r>
        <w:lastRenderedPageBreak/>
        <w:t>Vorgang</w:t>
      </w:r>
      <w:bookmarkEnd w:id="44"/>
    </w:p>
    <w:p w:rsidR="00915D9A" w:rsidRDefault="00915D9A" w:rsidP="00915D9A"/>
    <w:p w:rsidR="00A9597A" w:rsidRDefault="00A9597A" w:rsidP="00915D9A">
      <w:r>
        <w:t xml:space="preserve">Das Projekt besteht aus dem Ticketingsystem, der Ipa-Dokumentation zu diesem und dem Benutzerhandbuch. </w:t>
      </w:r>
    </w:p>
    <w:p w:rsidR="00A9597A" w:rsidRDefault="00A9597A" w:rsidP="00915D9A"/>
    <w:p w:rsidR="00824BC8" w:rsidRDefault="00824BC8" w:rsidP="00915D9A">
      <w:r>
        <w:t>Ein Grossteil der Dokumentaion wird vor der Implementierung in der Analysephase und Entwurfsphase geschrieben. Die Restliche Dokumentaion wird während der Impleme</w:t>
      </w:r>
      <w:r>
        <w:t>n</w:t>
      </w:r>
      <w:r>
        <w:t xml:space="preserve">tierung und in der Abschlussphase erstellt. </w:t>
      </w:r>
    </w:p>
    <w:p w:rsidR="008F64A4" w:rsidRDefault="008F64A4" w:rsidP="00915D9A"/>
    <w:p w:rsidR="008F64A4" w:rsidRDefault="008F64A4" w:rsidP="00915D9A">
      <w:r>
        <w:t>Die Applikation ist in das Login, die Benutzerverwaltung und i die Ticketverwaltung mit E-Mail versand aufgeteillt. Da diese Applikationsteile teilweise aufeinander aufbauen, müssen diese in einer bestimmten Reihenfolge Implementiert werden.</w:t>
      </w:r>
    </w:p>
    <w:p w:rsidR="00390249" w:rsidRDefault="00390249" w:rsidP="00915D9A">
      <w:r>
        <w:t>Angefangen wird mit der rohen Strucktur  der Webseite in der Entwurfsphase. Auf di</w:t>
      </w:r>
      <w:r>
        <w:t>e</w:t>
      </w:r>
      <w:r>
        <w:t>se</w:t>
      </w:r>
      <w:r w:rsidR="00A466E8">
        <w:t>r</w:t>
      </w:r>
      <w:r>
        <w:t xml:space="preserve"> wird dann das Loginsystem mit dem Sessionhandling </w:t>
      </w:r>
      <w:r w:rsidR="00A466E8">
        <w:t>darauf aufgebaut. Nach der erstellung des Logins, wird die Komplette Nutzerverwaltung programmiert. Ganz am Schluss wird das erstellen und bearbeiten von Tickets ermöglicht.</w:t>
      </w:r>
    </w:p>
    <w:p w:rsidR="008F64A4" w:rsidRDefault="008F64A4" w:rsidP="00915D9A"/>
    <w:p w:rsidR="00E8009C" w:rsidRDefault="00E8009C" w:rsidP="00915D9A"/>
    <w:p w:rsidR="00E8009C" w:rsidRDefault="00E8009C">
      <w:pPr>
        <w:spacing w:line="240" w:lineRule="auto"/>
      </w:pPr>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E0208" w:rsidRDefault="00DE0208" w:rsidP="00DF1FD3"/>
    <w:p w:rsidR="0090251D" w:rsidRDefault="0090251D" w:rsidP="00DF1FD3"/>
    <w:p w:rsidR="0090251D" w:rsidRDefault="0090251D" w:rsidP="00DF1FD3"/>
    <w:p w:rsidR="00E8009C" w:rsidRDefault="00E8009C" w:rsidP="00DF1FD3"/>
    <w:p w:rsidR="00DE0208" w:rsidRDefault="00DE0208" w:rsidP="00DF1FD3"/>
    <w:p w:rsidR="008F3463" w:rsidRDefault="008F3463" w:rsidP="00DF1FD3"/>
    <w:p w:rsidR="008F3463" w:rsidRDefault="008F3463" w:rsidP="00DF1FD3"/>
    <w:p w:rsidR="008F3463" w:rsidRPr="00DF1FD3" w:rsidRDefault="008F3463" w:rsidP="00DF1FD3"/>
    <w:p w:rsidR="00D34D15" w:rsidRPr="00D34D15" w:rsidRDefault="00D34D15" w:rsidP="00D34D15"/>
    <w:p w:rsidR="00206C8B" w:rsidRDefault="00206C8B" w:rsidP="00206C8B">
      <w:pPr>
        <w:pStyle w:val="berschrift2"/>
      </w:pPr>
      <w:r>
        <w:lastRenderedPageBreak/>
        <w:t xml:space="preserve"> </w:t>
      </w:r>
      <w:bookmarkStart w:id="45" w:name="_Toc448067703"/>
      <w:r w:rsidR="006F6734">
        <w:t>Arbeitsjournal</w:t>
      </w:r>
      <w:bookmarkEnd w:id="45"/>
    </w:p>
    <w:p w:rsidR="00DF1FD3" w:rsidRDefault="00BD0E35" w:rsidP="00BD0E35">
      <w:pPr>
        <w:pStyle w:val="berschrift3"/>
      </w:pPr>
      <w:bookmarkStart w:id="46" w:name="_Toc448067704"/>
      <w:r w:rsidRPr="00267D2D">
        <w:t>Montag</w:t>
      </w:r>
      <w:r>
        <w:t>, 4. April 2016</w:t>
      </w:r>
      <w:bookmarkEnd w:id="46"/>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Erreichte Ziele</w:t>
            </w:r>
          </w:p>
        </w:tc>
        <w:tc>
          <w:tcPr>
            <w:tcW w:w="6015" w:type="dxa"/>
            <w:tcBorders>
              <w:bottom w:val="single" w:sz="4" w:space="0" w:color="auto"/>
            </w:tcBorders>
          </w:tcPr>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Arbeitsplatz einrichten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Lokales Repository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Repository auf GitHub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Dokumentstruktur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Dokumentation des obligatorischen Teil</w:t>
            </w:r>
            <w:r w:rsidR="00940473" w:rsidRPr="00EB57FE">
              <w:rPr>
                <w:rFonts w:cs="Arial"/>
                <w:szCs w:val="22"/>
              </w:rPr>
              <w:t>s</w:t>
            </w:r>
            <w:r w:rsidRPr="00EB57FE">
              <w:rPr>
                <w:rFonts w:cs="Arial"/>
                <w:szCs w:val="22"/>
              </w:rPr>
              <w:t xml:space="preserve"> anfangen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Versionierung und Back-up-Lösung des Repositorys definieren und dokumentieren</w:t>
            </w:r>
          </w:p>
          <w:p w:rsidR="00DF1FD3" w:rsidRPr="00EB57FE" w:rsidRDefault="007D7EDB" w:rsidP="00581750">
            <w:pPr>
              <w:pStyle w:val="Listenabsatz"/>
              <w:numPr>
                <w:ilvl w:val="0"/>
                <w:numId w:val="31"/>
              </w:numPr>
              <w:spacing w:line="240" w:lineRule="auto"/>
              <w:ind w:left="317" w:hanging="317"/>
              <w:rPr>
                <w:rFonts w:cs="Arial"/>
                <w:szCs w:val="22"/>
              </w:rPr>
            </w:pPr>
            <w:r w:rsidRPr="00EB57FE">
              <w:rPr>
                <w:rFonts w:cs="Arial"/>
                <w:szCs w:val="22"/>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 xml:space="preserve">Für das USB-Stick-Back-up habe ich in der Mittagspause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Ich habe Detlef Nünninghoff nach einer Vorlage für die Dokumentation mit dem SwissBanking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Alles läuft nach Zeitplan. Jedoch habe ich gewisse Schritte in einer anderen Reihenfolge bearbeitet als im Zeitplan definiert. Das liegt nicht daran, dass es so u</w:t>
            </w:r>
            <w:r w:rsidRPr="00EB57FE">
              <w:rPr>
                <w:rFonts w:cs="Arial"/>
                <w:szCs w:val="22"/>
              </w:rPr>
              <w:t>n</w:t>
            </w:r>
            <w:r w:rsidRPr="00EB57FE">
              <w:rPr>
                <w:rFonts w:cs="Arial"/>
                <w:szCs w:val="22"/>
              </w:rPr>
              <w:t>bedingt mehr Sinn ergibt, sondern daran, dass ich gerne zwischen den einzelnen Dokumenten und Texten wech</w:t>
            </w:r>
            <w:r w:rsidRPr="00EB57FE">
              <w:rPr>
                <w:rFonts w:cs="Arial"/>
                <w:szCs w:val="22"/>
              </w:rPr>
              <w:t>s</w:t>
            </w:r>
            <w:r w:rsidRPr="00EB57FE">
              <w:rPr>
                <w:rFonts w:cs="Arial"/>
                <w:szCs w:val="22"/>
              </w:rPr>
              <w:t>le. So versteife ich mich auch nicht auf ein Dokument und/oder Textteil und kann laufend Dokumente ergä</w:t>
            </w:r>
            <w:r w:rsidRPr="00EB57FE">
              <w:rPr>
                <w:rFonts w:cs="Arial"/>
                <w:szCs w:val="22"/>
              </w:rPr>
              <w:t>n</w:t>
            </w:r>
            <w:r w:rsidRPr="00EB57FE">
              <w:rPr>
                <w:rFonts w:cs="Arial"/>
                <w:szCs w:val="22"/>
              </w:rPr>
              <w:t>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08:30 Uhr – 10:15 Uhr</w:t>
            </w:r>
          </w:p>
          <w:p w:rsidR="00DF1FD3" w:rsidRPr="00EB57FE" w:rsidRDefault="00DF1FD3" w:rsidP="00DF1FD3">
            <w:pPr>
              <w:rPr>
                <w:rFonts w:cs="Arial"/>
                <w:szCs w:val="22"/>
              </w:rPr>
            </w:pPr>
            <w:r w:rsidRPr="00EB57FE">
              <w:rPr>
                <w:rFonts w:cs="Arial"/>
                <w:szCs w:val="22"/>
              </w:rPr>
              <w:t>Kurze Pause</w:t>
            </w:r>
          </w:p>
          <w:p w:rsidR="00DF1FD3" w:rsidRPr="00EB57FE" w:rsidRDefault="00DF1FD3" w:rsidP="00DF1FD3">
            <w:pPr>
              <w:rPr>
                <w:rFonts w:cs="Arial"/>
                <w:szCs w:val="22"/>
              </w:rPr>
            </w:pPr>
            <w:r w:rsidRPr="00EB57FE">
              <w:rPr>
                <w:rFonts w:cs="Arial"/>
                <w:szCs w:val="22"/>
              </w:rPr>
              <w:t>10:20 Uhr – 12:30 Uhr</w:t>
            </w:r>
          </w:p>
          <w:p w:rsidR="00DF1FD3" w:rsidRPr="00EB57FE" w:rsidRDefault="00DF1FD3" w:rsidP="00DF1FD3">
            <w:pPr>
              <w:rPr>
                <w:rFonts w:cs="Arial"/>
                <w:szCs w:val="22"/>
              </w:rPr>
            </w:pPr>
            <w:r w:rsidRPr="00EB57FE">
              <w:rPr>
                <w:rFonts w:cs="Arial"/>
                <w:szCs w:val="22"/>
              </w:rPr>
              <w:t xml:space="preserve">Mittagspause </w:t>
            </w:r>
          </w:p>
          <w:p w:rsidR="00DF1FD3" w:rsidRPr="00EB57FE" w:rsidRDefault="00DF1FD3" w:rsidP="00DF1FD3">
            <w:pPr>
              <w:rPr>
                <w:rFonts w:cs="Arial"/>
                <w:szCs w:val="22"/>
              </w:rPr>
            </w:pPr>
            <w:r w:rsidRPr="00EB57FE">
              <w:rPr>
                <w:rFonts w:cs="Arial"/>
                <w:szCs w:val="22"/>
              </w:rPr>
              <w:t>13:30 Uhr – 17:00 Uhr</w:t>
            </w:r>
          </w:p>
          <w:p w:rsidR="00DF1FD3" w:rsidRPr="00EB57FE" w:rsidRDefault="00DF1FD3" w:rsidP="00DF1FD3">
            <w:pPr>
              <w:rPr>
                <w:rFonts w:cs="Arial"/>
                <w:szCs w:val="22"/>
              </w:rPr>
            </w:pPr>
            <w:r w:rsidRPr="00EB57FE">
              <w:rPr>
                <w:rFonts w:cs="Arial"/>
                <w:szCs w:val="22"/>
              </w:rPr>
              <w:t>Kurze Pause</w:t>
            </w:r>
          </w:p>
          <w:p w:rsidR="00DF1FD3" w:rsidRPr="00EB57FE" w:rsidRDefault="00DF1FD3" w:rsidP="00DF1FD3">
            <w:pPr>
              <w:rPr>
                <w:rFonts w:cs="Arial"/>
                <w:szCs w:val="22"/>
              </w:rPr>
            </w:pPr>
            <w:r w:rsidRPr="00EB57FE">
              <w:rPr>
                <w:rFonts w:cs="Arial"/>
                <w:szCs w:val="22"/>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Visum</w:t>
            </w:r>
          </w:p>
        </w:tc>
        <w:tc>
          <w:tcPr>
            <w:tcW w:w="6015" w:type="dxa"/>
            <w:tcBorders>
              <w:top w:val="single" w:sz="4" w:space="0" w:color="auto"/>
            </w:tcBorders>
          </w:tcPr>
          <w:p w:rsidR="00DF1FD3" w:rsidRPr="00EB57FE" w:rsidRDefault="00DF1FD3" w:rsidP="00DF1FD3">
            <w:pPr>
              <w:rPr>
                <w:rFonts w:cs="Arial"/>
                <w:szCs w:val="22"/>
              </w:rPr>
            </w:pPr>
          </w:p>
          <w:p w:rsidR="00AE12EF" w:rsidRPr="00EB57FE" w:rsidRDefault="00AE12EF" w:rsidP="00DF1FD3">
            <w:pPr>
              <w:rPr>
                <w:rFonts w:cs="Arial"/>
                <w:szCs w:val="22"/>
              </w:rPr>
            </w:pPr>
          </w:p>
        </w:tc>
      </w:tr>
    </w:tbl>
    <w:p w:rsidR="004B38BD" w:rsidRDefault="004B38BD" w:rsidP="00BD0E35"/>
    <w:p w:rsidR="00EB57FE" w:rsidRDefault="00EB57FE" w:rsidP="00BD0E35"/>
    <w:p w:rsidR="00EB57FE" w:rsidRDefault="00EB57FE" w:rsidP="00BD0E35"/>
    <w:p w:rsidR="00EB57FE" w:rsidRDefault="00EB57FE" w:rsidP="00BD0E35"/>
    <w:p w:rsidR="00EB57FE" w:rsidRDefault="00EB57FE" w:rsidP="00BD0E35"/>
    <w:p w:rsidR="00BD0E35" w:rsidRDefault="00707EB5" w:rsidP="00E53CE3">
      <w:pPr>
        <w:pStyle w:val="berschrift3"/>
      </w:pPr>
      <w:bookmarkStart w:id="47" w:name="_Toc448067705"/>
      <w:r>
        <w:lastRenderedPageBreak/>
        <w:t>Dienstag</w:t>
      </w:r>
      <w:r w:rsidR="00DF1FD3">
        <w:t>, 5. April 2016</w:t>
      </w:r>
      <w:bookmarkEnd w:id="47"/>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Erreichte Ziele</w:t>
            </w:r>
          </w:p>
        </w:tc>
        <w:tc>
          <w:tcPr>
            <w:tcW w:w="6015" w:type="dxa"/>
            <w:tcBorders>
              <w:bottom w:val="single" w:sz="4" w:space="0" w:color="auto"/>
            </w:tcBorders>
          </w:tcPr>
          <w:p w:rsidR="00267D2D" w:rsidRPr="00EB57FE" w:rsidRDefault="00403B46" w:rsidP="00267D2D">
            <w:pPr>
              <w:pStyle w:val="Listenabsatz"/>
              <w:numPr>
                <w:ilvl w:val="0"/>
                <w:numId w:val="31"/>
              </w:numPr>
              <w:spacing w:line="240" w:lineRule="auto"/>
              <w:ind w:left="317" w:hanging="317"/>
              <w:rPr>
                <w:rFonts w:cs="Arial"/>
                <w:szCs w:val="22"/>
              </w:rPr>
            </w:pPr>
            <w:r w:rsidRPr="00EB57FE">
              <w:rPr>
                <w:rFonts w:cs="Arial"/>
                <w:szCs w:val="22"/>
              </w:rPr>
              <w:t xml:space="preserve">Versionierungstext in </w:t>
            </w:r>
            <w:r w:rsidR="008D1144" w:rsidRPr="00EB57FE">
              <w:rPr>
                <w:rFonts w:cs="Arial"/>
                <w:szCs w:val="22"/>
              </w:rPr>
              <w:t xml:space="preserve">die </w:t>
            </w:r>
            <w:r w:rsidRPr="00EB57FE">
              <w:rPr>
                <w:rFonts w:cs="Arial"/>
                <w:szCs w:val="22"/>
              </w:rPr>
              <w:t>Dokumentation</w:t>
            </w:r>
            <w:r w:rsidR="00267D2D" w:rsidRPr="00EB57FE">
              <w:rPr>
                <w:rFonts w:cs="Arial"/>
                <w:szCs w:val="22"/>
              </w:rPr>
              <w:t xml:space="preserve"> übernehmen</w:t>
            </w:r>
          </w:p>
          <w:p w:rsidR="00267D2D" w:rsidRPr="00EB57FE" w:rsidRDefault="00267D2D" w:rsidP="00267D2D">
            <w:pPr>
              <w:pStyle w:val="Listenabsatz"/>
              <w:numPr>
                <w:ilvl w:val="0"/>
                <w:numId w:val="31"/>
              </w:numPr>
              <w:spacing w:line="240" w:lineRule="auto"/>
              <w:ind w:left="317" w:hanging="317"/>
              <w:rPr>
                <w:rFonts w:cs="Arial"/>
                <w:szCs w:val="22"/>
              </w:rPr>
            </w:pPr>
            <w:r w:rsidRPr="00EB57FE">
              <w:rPr>
                <w:rFonts w:cs="Arial"/>
                <w:szCs w:val="22"/>
              </w:rPr>
              <w:t xml:space="preserve">Arbeitsjournal (Tag 1) in die </w:t>
            </w:r>
            <w:r w:rsidR="00403B46" w:rsidRPr="00EB57FE">
              <w:rPr>
                <w:rFonts w:cs="Arial"/>
                <w:szCs w:val="22"/>
              </w:rPr>
              <w:t>Dokumentation</w:t>
            </w:r>
            <w:r w:rsidRPr="00EB57FE">
              <w:rPr>
                <w:rFonts w:cs="Arial"/>
                <w:szCs w:val="22"/>
              </w:rPr>
              <w:t xml:space="preserve"> überne</w:t>
            </w:r>
            <w:r w:rsidRPr="00EB57FE">
              <w:rPr>
                <w:rFonts w:cs="Arial"/>
                <w:szCs w:val="22"/>
              </w:rPr>
              <w:t>h</w:t>
            </w:r>
            <w:r w:rsidRPr="00EB57FE">
              <w:rPr>
                <w:rFonts w:cs="Arial"/>
                <w:szCs w:val="22"/>
              </w:rPr>
              <w:t>men</w:t>
            </w:r>
          </w:p>
          <w:p w:rsidR="003D4BE8" w:rsidRPr="00EB57FE" w:rsidRDefault="00305E79" w:rsidP="00267D2D">
            <w:pPr>
              <w:pStyle w:val="Listenabsatz"/>
              <w:numPr>
                <w:ilvl w:val="0"/>
                <w:numId w:val="31"/>
              </w:numPr>
              <w:spacing w:line="240" w:lineRule="auto"/>
              <w:ind w:left="317" w:hanging="317"/>
              <w:rPr>
                <w:rFonts w:cs="Arial"/>
                <w:szCs w:val="22"/>
              </w:rPr>
            </w:pPr>
            <w:r w:rsidRPr="00EB57FE">
              <w:rPr>
                <w:rFonts w:cs="Arial"/>
                <w:szCs w:val="22"/>
              </w:rPr>
              <w:t>Risiko</w:t>
            </w:r>
            <w:r w:rsidR="003D4BE8" w:rsidRPr="00EB57FE">
              <w:rPr>
                <w:rFonts w:cs="Arial"/>
                <w:szCs w:val="22"/>
              </w:rPr>
              <w:t>analyse dokumen</w:t>
            </w:r>
            <w:r w:rsidR="00B022D4" w:rsidRPr="00EB57FE">
              <w:rPr>
                <w:rFonts w:cs="Arial"/>
                <w:szCs w:val="22"/>
              </w:rPr>
              <w:t>tieren</w:t>
            </w:r>
          </w:p>
          <w:p w:rsidR="002235DC" w:rsidRPr="00EB57FE" w:rsidRDefault="00B022D4" w:rsidP="00267D2D">
            <w:pPr>
              <w:pStyle w:val="Listenabsatz"/>
              <w:numPr>
                <w:ilvl w:val="0"/>
                <w:numId w:val="31"/>
              </w:numPr>
              <w:spacing w:line="240" w:lineRule="auto"/>
              <w:ind w:left="317" w:hanging="317"/>
              <w:rPr>
                <w:rFonts w:cs="Arial"/>
                <w:szCs w:val="22"/>
              </w:rPr>
            </w:pPr>
            <w:r w:rsidRPr="00EB57FE">
              <w:rPr>
                <w:rFonts w:cs="Arial"/>
                <w:szCs w:val="22"/>
              </w:rPr>
              <w:t>„Wieso Bootstrap“ dokumentieren</w:t>
            </w:r>
          </w:p>
          <w:p w:rsidR="00E3453E" w:rsidRPr="00EB57FE" w:rsidRDefault="00E3453E" w:rsidP="00267D2D">
            <w:pPr>
              <w:pStyle w:val="Listenabsatz"/>
              <w:numPr>
                <w:ilvl w:val="0"/>
                <w:numId w:val="31"/>
              </w:numPr>
              <w:spacing w:line="240" w:lineRule="auto"/>
              <w:ind w:left="317" w:hanging="317"/>
              <w:rPr>
                <w:rFonts w:cs="Arial"/>
                <w:szCs w:val="22"/>
              </w:rPr>
            </w:pPr>
            <w:r w:rsidRPr="00EB57FE">
              <w:rPr>
                <w:rFonts w:cs="Arial"/>
                <w:szCs w:val="22"/>
              </w:rPr>
              <w:t>Soll</w:t>
            </w:r>
            <w:r w:rsidR="00F864AD" w:rsidRPr="00EB57FE">
              <w:rPr>
                <w:rFonts w:cs="Arial"/>
                <w:szCs w:val="22"/>
              </w:rPr>
              <w:t xml:space="preserve"> </w:t>
            </w:r>
            <w:r w:rsidR="00B830CC" w:rsidRPr="00EB57FE">
              <w:rPr>
                <w:rFonts w:cs="Arial"/>
                <w:szCs w:val="22"/>
              </w:rPr>
              <w:t>/</w:t>
            </w:r>
            <w:r w:rsidR="00F864AD" w:rsidRPr="00EB57FE">
              <w:rPr>
                <w:rFonts w:cs="Arial"/>
                <w:szCs w:val="22"/>
              </w:rPr>
              <w:t xml:space="preserve"> </w:t>
            </w:r>
            <w:r w:rsidR="00B830CC" w:rsidRPr="00EB57FE">
              <w:rPr>
                <w:rFonts w:cs="Arial"/>
                <w:szCs w:val="22"/>
              </w:rPr>
              <w:t>Ist-</w:t>
            </w:r>
            <w:r w:rsidRPr="00EB57FE">
              <w:rPr>
                <w:rFonts w:cs="Arial"/>
                <w:szCs w:val="22"/>
              </w:rPr>
              <w:t xml:space="preserve">Use-Case </w:t>
            </w:r>
            <w:r w:rsidR="00403B46" w:rsidRPr="00EB57FE">
              <w:rPr>
                <w:rFonts w:cs="Arial"/>
                <w:szCs w:val="22"/>
              </w:rPr>
              <w:t>erstellen</w:t>
            </w:r>
          </w:p>
          <w:p w:rsidR="007D7EDB" w:rsidRPr="00EB57FE" w:rsidRDefault="00971E22" w:rsidP="00B022D4">
            <w:pPr>
              <w:pStyle w:val="Listenabsatz"/>
              <w:numPr>
                <w:ilvl w:val="0"/>
                <w:numId w:val="31"/>
              </w:numPr>
              <w:spacing w:line="240" w:lineRule="auto"/>
              <w:ind w:left="317" w:hanging="317"/>
              <w:rPr>
                <w:szCs w:val="22"/>
              </w:rPr>
            </w:pPr>
            <w:r w:rsidRPr="00EB57FE">
              <w:rPr>
                <w:rFonts w:cs="Arial"/>
                <w:szCs w:val="22"/>
              </w:rPr>
              <w:t>Implementierungsvorgang</w:t>
            </w:r>
            <w:r w:rsidR="00B022D4" w:rsidRPr="00EB57FE">
              <w:rPr>
                <w:rFonts w:cs="Arial"/>
                <w:szCs w:val="22"/>
              </w:rPr>
              <w:t xml:space="preserve"> (Planung) </w:t>
            </w:r>
            <w:r w:rsidRPr="00EB57FE">
              <w:rPr>
                <w:rFonts w:cs="Arial"/>
                <w:szCs w:val="22"/>
              </w:rPr>
              <w:t>dokumen</w:t>
            </w:r>
            <w:r w:rsidR="00B022D4" w:rsidRPr="00EB57FE">
              <w:rPr>
                <w:rFonts w:cs="Arial"/>
                <w:szCs w:val="22"/>
              </w:rPr>
              <w:t>tieren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DE5629" w:rsidRPr="00EB57FE" w:rsidRDefault="00DE5629" w:rsidP="00581750">
            <w:pPr>
              <w:spacing w:line="240" w:lineRule="auto"/>
              <w:rPr>
                <w:rFonts w:cs="Arial"/>
                <w:szCs w:val="22"/>
              </w:rPr>
            </w:pPr>
            <w:r w:rsidRPr="00EB57FE">
              <w:rPr>
                <w:rFonts w:cs="Arial"/>
                <w:szCs w:val="22"/>
              </w:rPr>
              <w:t>Kurzes Brainstorming zur</w:t>
            </w:r>
            <w:r w:rsidR="00267D2D" w:rsidRPr="00EB57FE">
              <w:rPr>
                <w:rFonts w:cs="Arial"/>
                <w:szCs w:val="22"/>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CE09A2" w:rsidRPr="00EB57FE" w:rsidRDefault="00055437" w:rsidP="00267D2D">
            <w:pPr>
              <w:rPr>
                <w:rFonts w:cs="Arial"/>
                <w:szCs w:val="22"/>
              </w:rPr>
            </w:pPr>
            <w:r w:rsidRPr="00EB57FE">
              <w:rPr>
                <w:rFonts w:cs="Arial"/>
                <w:szCs w:val="22"/>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742E74" w:rsidRPr="00EB57FE" w:rsidRDefault="007D7EDB" w:rsidP="00C921E2">
            <w:pPr>
              <w:rPr>
                <w:rFonts w:cs="Arial"/>
                <w:szCs w:val="22"/>
              </w:rPr>
            </w:pPr>
            <w:r w:rsidRPr="00EB57FE">
              <w:rPr>
                <w:rFonts w:cs="Arial"/>
                <w:szCs w:val="22"/>
              </w:rPr>
              <w:t>Nach der Erstellun</w:t>
            </w:r>
            <w:r w:rsidR="007C0CA7" w:rsidRPr="00EB57FE">
              <w:rPr>
                <w:rFonts w:cs="Arial"/>
                <w:szCs w:val="22"/>
              </w:rPr>
              <w:t>g der</w:t>
            </w:r>
            <w:r w:rsidR="00C2797E" w:rsidRPr="00EB57FE">
              <w:rPr>
                <w:rFonts w:cs="Arial"/>
                <w:szCs w:val="22"/>
              </w:rPr>
              <w:t xml:space="preserve"> </w:t>
            </w:r>
            <w:r w:rsidR="00C921E2" w:rsidRPr="00EB57FE">
              <w:rPr>
                <w:rFonts w:cs="Arial"/>
                <w:szCs w:val="22"/>
              </w:rPr>
              <w:t>Soll / I</w:t>
            </w:r>
            <w:r w:rsidR="00055437" w:rsidRPr="00EB57FE">
              <w:rPr>
                <w:rFonts w:cs="Arial"/>
                <w:szCs w:val="22"/>
              </w:rPr>
              <w:t>st-Grafiken</w:t>
            </w:r>
            <w:r w:rsidR="00742E74" w:rsidRPr="00EB57FE">
              <w:rPr>
                <w:rFonts w:cs="Arial"/>
                <w:szCs w:val="22"/>
              </w:rPr>
              <w:t xml:space="preserve"> habe </w:t>
            </w:r>
            <w:r w:rsidR="006F6F2C" w:rsidRPr="00EB57FE">
              <w:rPr>
                <w:rFonts w:cs="Arial"/>
                <w:szCs w:val="22"/>
              </w:rPr>
              <w:t xml:space="preserve">ich </w:t>
            </w:r>
            <w:r w:rsidR="007C0CA7" w:rsidRPr="00EB57FE">
              <w:rPr>
                <w:rFonts w:cs="Arial"/>
                <w:szCs w:val="22"/>
              </w:rPr>
              <w:t>diese</w:t>
            </w:r>
            <w:r w:rsidR="00742E74" w:rsidRPr="00EB57FE">
              <w:rPr>
                <w:rFonts w:cs="Arial"/>
                <w:szCs w:val="22"/>
              </w:rPr>
              <w:t xml:space="preserve"> </w:t>
            </w:r>
            <w:r w:rsidR="003D533E" w:rsidRPr="00EB57FE">
              <w:rPr>
                <w:rFonts w:cs="Arial"/>
                <w:szCs w:val="22"/>
              </w:rPr>
              <w:t>mein</w:t>
            </w:r>
            <w:r w:rsidR="00C921E2" w:rsidRPr="00EB57FE">
              <w:rPr>
                <w:rFonts w:cs="Arial"/>
                <w:szCs w:val="22"/>
              </w:rPr>
              <w:t>em</w:t>
            </w:r>
            <w:r w:rsidR="003D533E" w:rsidRPr="00EB57FE">
              <w:rPr>
                <w:rFonts w:cs="Arial"/>
                <w:szCs w:val="22"/>
              </w:rPr>
              <w:t xml:space="preserve"> </w:t>
            </w:r>
            <w:r w:rsidR="00C921E2" w:rsidRPr="00EB57FE">
              <w:rPr>
                <w:rFonts w:cs="Arial"/>
                <w:szCs w:val="22"/>
              </w:rPr>
              <w:t>Vater</w:t>
            </w:r>
            <w:r w:rsidR="00742E74" w:rsidRPr="00EB57FE">
              <w:rPr>
                <w:rFonts w:cs="Arial"/>
                <w:szCs w:val="22"/>
              </w:rPr>
              <w:t xml:space="preserve"> </w:t>
            </w:r>
            <w:r w:rsidR="00C2797E" w:rsidRPr="00EB57FE">
              <w:rPr>
                <w:rFonts w:cs="Arial"/>
                <w:szCs w:val="22"/>
              </w:rPr>
              <w:t xml:space="preserve">und </w:t>
            </w:r>
            <w:r w:rsidRPr="00EB57FE">
              <w:rPr>
                <w:rFonts w:cs="Arial"/>
                <w:szCs w:val="22"/>
              </w:rPr>
              <w:t xml:space="preserve">Alexandra Arni </w:t>
            </w:r>
            <w:r w:rsidR="00742E74" w:rsidRPr="00EB57FE">
              <w:rPr>
                <w:rFonts w:cs="Arial"/>
                <w:szCs w:val="22"/>
              </w:rPr>
              <w:t xml:space="preserve">(FV) </w:t>
            </w:r>
            <w:r w:rsidR="00581750" w:rsidRPr="00EB57FE">
              <w:rPr>
                <w:rFonts w:cs="Arial"/>
                <w:szCs w:val="22"/>
              </w:rPr>
              <w:t xml:space="preserve">gezeigt. </w:t>
            </w:r>
            <w:r w:rsidR="00742E74" w:rsidRPr="00EB57FE">
              <w:rPr>
                <w:rFonts w:cs="Arial"/>
                <w:szCs w:val="22"/>
              </w:rPr>
              <w:t xml:space="preserve">Die </w:t>
            </w:r>
            <w:r w:rsidRPr="00EB57FE">
              <w:rPr>
                <w:rFonts w:cs="Arial"/>
                <w:szCs w:val="22"/>
              </w:rPr>
              <w:t>M</w:t>
            </w:r>
            <w:r w:rsidRPr="00EB57FE">
              <w:rPr>
                <w:rFonts w:cs="Arial"/>
                <w:szCs w:val="22"/>
              </w:rPr>
              <w:t>o</w:t>
            </w:r>
            <w:r w:rsidRPr="00EB57FE">
              <w:rPr>
                <w:rFonts w:cs="Arial"/>
                <w:szCs w:val="22"/>
              </w:rPr>
              <w:t>dell</w:t>
            </w:r>
            <w:r w:rsidR="00742E74" w:rsidRPr="00EB57FE">
              <w:rPr>
                <w:rFonts w:cs="Arial"/>
                <w:szCs w:val="22"/>
              </w:rPr>
              <w:t>struktur</w:t>
            </w:r>
            <w:r w:rsidRPr="00EB57FE">
              <w:rPr>
                <w:rFonts w:cs="Arial"/>
                <w:szCs w:val="22"/>
              </w:rPr>
              <w:t xml:space="preserve"> blieb so wie </w:t>
            </w:r>
            <w:r w:rsidR="00742E74" w:rsidRPr="00EB57FE">
              <w:rPr>
                <w:rFonts w:cs="Arial"/>
                <w:szCs w:val="22"/>
              </w:rPr>
              <w:t>gepla</w:t>
            </w:r>
            <w:r w:rsidR="00B62E6F" w:rsidRPr="00EB57FE">
              <w:rPr>
                <w:rFonts w:cs="Arial"/>
                <w:szCs w:val="22"/>
              </w:rPr>
              <w:t>nt, die Darstellung änderte sich</w:t>
            </w:r>
            <w:r w:rsidR="00742E74"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267D2D" w:rsidRPr="00EB57FE" w:rsidRDefault="00B45FDC" w:rsidP="00781B0C">
            <w:pPr>
              <w:rPr>
                <w:rFonts w:cs="Arial"/>
                <w:szCs w:val="22"/>
              </w:rPr>
            </w:pPr>
            <w:r w:rsidRPr="00EB57FE">
              <w:rPr>
                <w:rFonts w:cs="Arial"/>
                <w:szCs w:val="22"/>
              </w:rPr>
              <w:t xml:space="preserve">Ich bin im Moment im Zeitplan. Das Benutzerhandbuch habe ich bereits </w:t>
            </w:r>
            <w:r w:rsidR="00FC54EC" w:rsidRPr="00EB57FE">
              <w:rPr>
                <w:rFonts w:cs="Arial"/>
                <w:szCs w:val="22"/>
              </w:rPr>
              <w:t xml:space="preserve">mit einer </w:t>
            </w:r>
            <w:r w:rsidR="00781B0C" w:rsidRPr="00EB57FE">
              <w:rPr>
                <w:rFonts w:cs="Arial"/>
                <w:szCs w:val="22"/>
              </w:rPr>
              <w:t>I</w:t>
            </w:r>
            <w:r w:rsidR="006D6686" w:rsidRPr="00EB57FE">
              <w:rPr>
                <w:rFonts w:cs="Arial"/>
                <w:szCs w:val="22"/>
              </w:rPr>
              <w:t>nhalts-</w:t>
            </w:r>
            <w:r w:rsidR="00FC54EC" w:rsidRPr="00EB57FE">
              <w:rPr>
                <w:rFonts w:cs="Arial"/>
                <w:szCs w:val="22"/>
              </w:rPr>
              <w:t>Struktur angefangen</w:t>
            </w:r>
            <w:r w:rsidRPr="00EB57FE">
              <w:rPr>
                <w:rFonts w:cs="Arial"/>
                <w:szCs w:val="22"/>
              </w:rPr>
              <w:t xml:space="preserve"> und </w:t>
            </w:r>
            <w:r w:rsidR="00742E74" w:rsidRPr="00EB57FE">
              <w:rPr>
                <w:rFonts w:cs="Arial"/>
                <w:szCs w:val="22"/>
              </w:rPr>
              <w:t>über das Testk</w:t>
            </w:r>
            <w:r w:rsidR="00FC54EC" w:rsidRPr="00EB57FE">
              <w:rPr>
                <w:rFonts w:cs="Arial"/>
                <w:szCs w:val="22"/>
              </w:rPr>
              <w:t xml:space="preserve">onzept bin ich mir bereits </w:t>
            </w:r>
            <w:r w:rsidR="00742E74" w:rsidRPr="00EB57FE">
              <w:rPr>
                <w:rFonts w:cs="Arial"/>
                <w:szCs w:val="22"/>
              </w:rPr>
              <w:t xml:space="preserve">am </w:t>
            </w:r>
            <w:r w:rsidR="00FC54EC" w:rsidRPr="00EB57FE">
              <w:rPr>
                <w:rFonts w:cs="Arial"/>
                <w:szCs w:val="22"/>
              </w:rPr>
              <w:t>Geda</w:t>
            </w:r>
            <w:r w:rsidR="00FC54EC" w:rsidRPr="00EB57FE">
              <w:rPr>
                <w:rFonts w:cs="Arial"/>
                <w:szCs w:val="22"/>
              </w:rPr>
              <w:t>n</w:t>
            </w:r>
            <w:r w:rsidR="00FC54EC" w:rsidRPr="00EB57FE">
              <w:rPr>
                <w:rFonts w:cs="Arial"/>
                <w:szCs w:val="22"/>
              </w:rPr>
              <w:t>ken</w:t>
            </w:r>
            <w:r w:rsidR="00742E74" w:rsidRPr="00EB57FE">
              <w:rPr>
                <w:rFonts w:cs="Arial"/>
                <w:szCs w:val="22"/>
              </w:rPr>
              <w:t xml:space="preserve"> machen</w:t>
            </w:r>
            <w:r w:rsidR="00CE09A2"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B45FDC" w:rsidRPr="00EB57FE" w:rsidRDefault="00581750" w:rsidP="00581750">
            <w:pPr>
              <w:spacing w:line="240" w:lineRule="auto"/>
              <w:rPr>
                <w:rFonts w:cs="Arial"/>
                <w:szCs w:val="22"/>
              </w:rPr>
            </w:pPr>
            <w:r w:rsidRPr="00EB57FE">
              <w:rPr>
                <w:rFonts w:cs="Arial"/>
                <w:szCs w:val="22"/>
              </w:rPr>
              <w:t xml:space="preserve">Ich habe die </w:t>
            </w:r>
            <w:r w:rsidR="00971E22" w:rsidRPr="00EB57FE">
              <w:rPr>
                <w:rFonts w:cs="Arial"/>
                <w:szCs w:val="22"/>
              </w:rPr>
              <w:t>Ausgangs</w:t>
            </w:r>
            <w:r w:rsidR="00CE09A2" w:rsidRPr="00EB57FE">
              <w:rPr>
                <w:rFonts w:cs="Arial"/>
                <w:szCs w:val="22"/>
              </w:rPr>
              <w:t>lage</w:t>
            </w:r>
            <w:r w:rsidR="00971E22" w:rsidRPr="00EB57FE">
              <w:rPr>
                <w:rFonts w:cs="Arial"/>
                <w:szCs w:val="22"/>
              </w:rPr>
              <w:t xml:space="preserve"> mi</w:t>
            </w:r>
            <w:r w:rsidR="00CE09A2" w:rsidRPr="00EB57FE">
              <w:rPr>
                <w:rFonts w:cs="Arial"/>
                <w:szCs w:val="22"/>
              </w:rPr>
              <w:t xml:space="preserve">t </w:t>
            </w:r>
            <w:r w:rsidRPr="00EB57FE">
              <w:rPr>
                <w:rFonts w:cs="Arial"/>
                <w:szCs w:val="22"/>
              </w:rPr>
              <w:t>dem Soll / Ist-V</w:t>
            </w:r>
            <w:r w:rsidR="0056395F" w:rsidRPr="00EB57FE">
              <w:rPr>
                <w:rFonts w:cs="Arial"/>
                <w:szCs w:val="22"/>
              </w:rPr>
              <w:t>ergleich</w:t>
            </w:r>
            <w:r w:rsidR="00CE09A2" w:rsidRPr="00EB57FE">
              <w:rPr>
                <w:rFonts w:cs="Arial"/>
                <w:szCs w:val="22"/>
              </w:rPr>
              <w:t xml:space="preserve"> verbunden, da ein Tex</w:t>
            </w:r>
            <w:r w:rsidR="00971E22" w:rsidRPr="00EB57FE">
              <w:rPr>
                <w:rFonts w:cs="Arial"/>
                <w:szCs w:val="22"/>
              </w:rPr>
              <w:t xml:space="preserve">t </w:t>
            </w:r>
            <w:r w:rsidR="00CE09A2" w:rsidRPr="00EB57FE">
              <w:rPr>
                <w:rFonts w:cs="Arial"/>
                <w:szCs w:val="22"/>
              </w:rPr>
              <w:t>zur Ausgangslage schon vorha</w:t>
            </w:r>
            <w:r w:rsidR="00CE09A2" w:rsidRPr="00EB57FE">
              <w:rPr>
                <w:rFonts w:cs="Arial"/>
                <w:szCs w:val="22"/>
              </w:rPr>
              <w:t>n</w:t>
            </w:r>
            <w:r w:rsidR="00CE09A2" w:rsidRPr="00EB57FE">
              <w:rPr>
                <w:rFonts w:cs="Arial"/>
                <w:szCs w:val="22"/>
              </w:rPr>
              <w:t>den ist</w:t>
            </w:r>
            <w:r w:rsidRPr="00EB57FE">
              <w:rPr>
                <w:rFonts w:cs="Arial"/>
                <w:szCs w:val="22"/>
              </w:rPr>
              <w:t xml:space="preserve">. Das </w:t>
            </w:r>
            <w:r w:rsidR="00FC54EC" w:rsidRPr="00EB57FE">
              <w:rPr>
                <w:rFonts w:cs="Arial"/>
                <w:szCs w:val="22"/>
              </w:rPr>
              <w:t>Test-Konzept</w:t>
            </w:r>
            <w:r w:rsidR="00B45FDC" w:rsidRPr="00EB57FE">
              <w:rPr>
                <w:rFonts w:cs="Arial"/>
                <w:szCs w:val="22"/>
              </w:rPr>
              <w:t xml:space="preserve"> </w:t>
            </w:r>
            <w:r w:rsidRPr="00EB57FE">
              <w:rPr>
                <w:rFonts w:cs="Arial"/>
                <w:szCs w:val="22"/>
              </w:rPr>
              <w:t xml:space="preserve">wurde </w:t>
            </w:r>
            <w:r w:rsidR="00B45FDC" w:rsidRPr="00EB57FE">
              <w:rPr>
                <w:rFonts w:cs="Arial"/>
                <w:szCs w:val="22"/>
              </w:rPr>
              <w:t xml:space="preserve">zum Testing </w:t>
            </w:r>
            <w:r w:rsidR="00CE09A2" w:rsidRPr="00EB57FE">
              <w:rPr>
                <w:rFonts w:cs="Arial"/>
                <w:szCs w:val="22"/>
              </w:rPr>
              <w:t>versch</w:t>
            </w:r>
            <w:r w:rsidR="00CE09A2" w:rsidRPr="00EB57FE">
              <w:rPr>
                <w:rFonts w:cs="Arial"/>
                <w:szCs w:val="22"/>
              </w:rPr>
              <w:t>o</w:t>
            </w:r>
            <w:r w:rsidR="00CE09A2" w:rsidRPr="00EB57FE">
              <w:rPr>
                <w:rFonts w:cs="Arial"/>
                <w:szCs w:val="22"/>
              </w:rPr>
              <w:t>ben</w:t>
            </w:r>
            <w:r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B45FDC" w:rsidRPr="00EB57FE" w:rsidRDefault="00267D2D" w:rsidP="00267D2D">
            <w:pPr>
              <w:rPr>
                <w:rFonts w:cs="Arial"/>
                <w:szCs w:val="22"/>
              </w:rPr>
            </w:pPr>
            <w:r w:rsidRPr="00EB57FE">
              <w:rPr>
                <w:rFonts w:cs="Arial"/>
                <w:szCs w:val="22"/>
              </w:rPr>
              <w:t xml:space="preserve">08:30 Uhr – </w:t>
            </w:r>
            <w:r w:rsidR="00B45FDC" w:rsidRPr="00EB57FE">
              <w:rPr>
                <w:rFonts w:cs="Arial"/>
                <w:szCs w:val="22"/>
              </w:rPr>
              <w:t>10:00 Uhr</w:t>
            </w:r>
          </w:p>
          <w:p w:rsidR="00B45FDC" w:rsidRPr="00EB57FE" w:rsidRDefault="00B45FDC" w:rsidP="00267D2D">
            <w:pPr>
              <w:rPr>
                <w:rFonts w:cs="Arial"/>
                <w:szCs w:val="22"/>
              </w:rPr>
            </w:pPr>
            <w:r w:rsidRPr="00EB57FE">
              <w:rPr>
                <w:rFonts w:cs="Arial"/>
                <w:szCs w:val="22"/>
              </w:rPr>
              <w:t>Kurze Pause</w:t>
            </w:r>
          </w:p>
          <w:p w:rsidR="00267D2D" w:rsidRPr="00EB57FE" w:rsidRDefault="00B45FDC" w:rsidP="00267D2D">
            <w:pPr>
              <w:rPr>
                <w:rFonts w:cs="Arial"/>
                <w:szCs w:val="22"/>
              </w:rPr>
            </w:pPr>
            <w:r w:rsidRPr="00EB57FE">
              <w:rPr>
                <w:rFonts w:cs="Arial"/>
                <w:szCs w:val="22"/>
              </w:rPr>
              <w:t xml:space="preserve">10:10 Uhr – </w:t>
            </w:r>
            <w:r w:rsidR="00267D2D" w:rsidRPr="00EB57FE">
              <w:rPr>
                <w:rFonts w:cs="Arial"/>
                <w:szCs w:val="22"/>
              </w:rPr>
              <w:t>12:30 Uhr</w:t>
            </w:r>
          </w:p>
          <w:p w:rsidR="00267D2D" w:rsidRPr="00EB57FE" w:rsidRDefault="00267D2D" w:rsidP="00267D2D">
            <w:pPr>
              <w:rPr>
                <w:rFonts w:cs="Arial"/>
                <w:szCs w:val="22"/>
              </w:rPr>
            </w:pPr>
            <w:r w:rsidRPr="00EB57FE">
              <w:rPr>
                <w:rFonts w:cs="Arial"/>
                <w:szCs w:val="22"/>
              </w:rPr>
              <w:t xml:space="preserve">Mittagspause </w:t>
            </w:r>
          </w:p>
          <w:p w:rsidR="00267D2D" w:rsidRPr="00EB57FE" w:rsidRDefault="00267D2D" w:rsidP="00267D2D">
            <w:pPr>
              <w:rPr>
                <w:rFonts w:cs="Arial"/>
                <w:szCs w:val="22"/>
              </w:rPr>
            </w:pPr>
            <w:r w:rsidRPr="00EB57FE">
              <w:rPr>
                <w:rFonts w:cs="Arial"/>
                <w:szCs w:val="22"/>
              </w:rPr>
              <w:t>13:30 Uhr – 1</w:t>
            </w:r>
            <w:r w:rsidR="007D7EDB" w:rsidRPr="00EB57FE">
              <w:rPr>
                <w:rFonts w:cs="Arial"/>
                <w:szCs w:val="22"/>
              </w:rPr>
              <w:t>5</w:t>
            </w:r>
            <w:r w:rsidRPr="00EB57FE">
              <w:rPr>
                <w:rFonts w:cs="Arial"/>
                <w:szCs w:val="22"/>
              </w:rPr>
              <w:t>:00 Uhr</w:t>
            </w:r>
          </w:p>
          <w:p w:rsidR="007D7EDB" w:rsidRPr="00EB57FE" w:rsidRDefault="007D7EDB" w:rsidP="00267D2D">
            <w:pPr>
              <w:rPr>
                <w:rFonts w:cs="Arial"/>
                <w:szCs w:val="22"/>
              </w:rPr>
            </w:pPr>
            <w:r w:rsidRPr="00EB57FE">
              <w:rPr>
                <w:rFonts w:cs="Arial"/>
                <w:szCs w:val="22"/>
              </w:rPr>
              <w:t>Kurze Pause</w:t>
            </w:r>
          </w:p>
          <w:p w:rsidR="007D7EDB" w:rsidRPr="00EB57FE" w:rsidRDefault="007D7EDB" w:rsidP="00267D2D">
            <w:pPr>
              <w:rPr>
                <w:rFonts w:cs="Arial"/>
                <w:szCs w:val="22"/>
              </w:rPr>
            </w:pPr>
            <w:r w:rsidRPr="00EB57FE">
              <w:rPr>
                <w:rFonts w:cs="Arial"/>
                <w:szCs w:val="22"/>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EB57FE" w:rsidRDefault="00267D2D" w:rsidP="00267D2D">
            <w:pPr>
              <w:rPr>
                <w:rFonts w:cs="Arial"/>
                <w:szCs w:val="22"/>
              </w:rPr>
            </w:pPr>
            <w:r w:rsidRPr="00EB57FE">
              <w:rPr>
                <w:rFonts w:cs="Arial"/>
                <w:szCs w:val="22"/>
              </w:rPr>
              <w:t>Visum</w:t>
            </w:r>
          </w:p>
        </w:tc>
        <w:tc>
          <w:tcPr>
            <w:tcW w:w="6015" w:type="dxa"/>
            <w:tcBorders>
              <w:top w:val="single" w:sz="4" w:space="0" w:color="auto"/>
            </w:tcBorders>
          </w:tcPr>
          <w:p w:rsidR="00267D2D" w:rsidRPr="00EB57FE" w:rsidRDefault="00267D2D" w:rsidP="00267D2D">
            <w:pPr>
              <w:rPr>
                <w:rFonts w:cs="Arial"/>
                <w:szCs w:val="22"/>
              </w:rPr>
            </w:pPr>
          </w:p>
          <w:p w:rsidR="00AE12EF" w:rsidRPr="00EB57FE" w:rsidRDefault="00AE12EF" w:rsidP="00267D2D">
            <w:pPr>
              <w:rPr>
                <w:rFonts w:cs="Arial"/>
                <w:szCs w:val="22"/>
              </w:rPr>
            </w:pPr>
          </w:p>
        </w:tc>
      </w:tr>
    </w:tbl>
    <w:p w:rsidR="00BD0E35" w:rsidRDefault="00BD0E35" w:rsidP="00BD0E35"/>
    <w:p w:rsidR="00C90F72" w:rsidRDefault="00C90F72" w:rsidP="00BD0E35"/>
    <w:p w:rsidR="003E5722" w:rsidRDefault="003E5722" w:rsidP="00BD0E35"/>
    <w:p w:rsidR="00C90F72" w:rsidRDefault="00C90F72" w:rsidP="00BD0E35"/>
    <w:p w:rsidR="00EB57FE" w:rsidRDefault="00EB57FE" w:rsidP="00BD0E35"/>
    <w:p w:rsidR="00EB57FE" w:rsidRDefault="00EB57FE" w:rsidP="00BD0E35"/>
    <w:p w:rsidR="00EB57FE" w:rsidRDefault="00EB57FE" w:rsidP="00BD0E35"/>
    <w:p w:rsidR="00EB57FE" w:rsidRDefault="00EB57FE" w:rsidP="00BD0E35"/>
    <w:p w:rsidR="003E5722" w:rsidRDefault="003E5722" w:rsidP="00BD0E35"/>
    <w:p w:rsidR="003E5722" w:rsidRDefault="003E5722" w:rsidP="00BD0E35"/>
    <w:p w:rsidR="00DD5AFD" w:rsidRPr="00DD5AFD" w:rsidRDefault="00C90F72" w:rsidP="00DD5AFD">
      <w:pPr>
        <w:pStyle w:val="berschrift3"/>
      </w:pPr>
      <w:bookmarkStart w:id="48" w:name="_Toc448067706"/>
      <w:r w:rsidRPr="00C90F72">
        <w:lastRenderedPageBreak/>
        <w:t>Mittwoch, 6. April 2016</w:t>
      </w:r>
      <w:bookmarkEnd w:id="48"/>
    </w:p>
    <w:tbl>
      <w:tblPr>
        <w:tblStyle w:val="Tabellenraster"/>
        <w:tblpPr w:leftFromText="141" w:rightFromText="141"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Erreichte Ziele</w:t>
            </w:r>
          </w:p>
        </w:tc>
        <w:tc>
          <w:tcPr>
            <w:tcW w:w="6015" w:type="dxa"/>
            <w:tcBorders>
              <w:bottom w:val="single" w:sz="4" w:space="0" w:color="auto"/>
            </w:tcBorders>
          </w:tcPr>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Arbeitsjournal (Tag 2) in die Dokumentation überne</w:t>
            </w:r>
            <w:r w:rsidRPr="00EB57FE">
              <w:rPr>
                <w:rFonts w:cs="Arial"/>
                <w:szCs w:val="22"/>
              </w:rPr>
              <w:t>h</w:t>
            </w:r>
            <w:r w:rsidRPr="00EB57FE">
              <w:rPr>
                <w:rFonts w:cs="Arial"/>
                <w:szCs w:val="22"/>
              </w:rPr>
              <w:t>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Use-Case dokumentieren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Bootstraptext in die Dokumentation übernehmen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Risikoanalyse in die Dokumentation übernehmen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 xml:space="preserve">Zwei ERD’s erstellen </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Webseitenentwurf erstellen, auf dem bei der Impl</w:t>
            </w:r>
            <w:r w:rsidRPr="00EB57FE">
              <w:rPr>
                <w:rFonts w:cs="Arial"/>
                <w:szCs w:val="22"/>
              </w:rPr>
              <w:t>e</w:t>
            </w:r>
            <w:r w:rsidRPr="00EB57FE">
              <w:rPr>
                <w:rFonts w:cs="Arial"/>
                <w:szCs w:val="22"/>
              </w:rPr>
              <w:t>mentierung aufgebaut werden kann</w:t>
            </w:r>
          </w:p>
          <w:p w:rsidR="003E5722" w:rsidRPr="00EB57FE" w:rsidRDefault="003E5722" w:rsidP="003E5722">
            <w:pPr>
              <w:pStyle w:val="Listenabsatz"/>
              <w:numPr>
                <w:ilvl w:val="0"/>
                <w:numId w:val="31"/>
              </w:numPr>
              <w:spacing w:line="240" w:lineRule="auto"/>
              <w:ind w:left="317" w:hanging="317"/>
              <w:rPr>
                <w:szCs w:val="22"/>
              </w:rPr>
            </w:pPr>
            <w:r w:rsidRPr="00EB57FE">
              <w:rPr>
                <w:szCs w:val="22"/>
              </w:rPr>
              <w:t>Benutzerhandbuch mit Text erweitern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habe zwei zusätzliche Use-Case Grafiken erstellt, die den Kommunikationsweg aufzeigen.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 xml:space="preserve">Laut Zeitplan ist alles in Ordnung.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Da ich die ERD’s mit dem Tool „MySQL Workbench“ e</w:t>
            </w:r>
            <w:r w:rsidRPr="00EB57FE">
              <w:rPr>
                <w:rFonts w:cs="Arial"/>
                <w:szCs w:val="22"/>
              </w:rPr>
              <w:t>r</w:t>
            </w:r>
            <w:r w:rsidRPr="00EB57FE">
              <w:rPr>
                <w:rFonts w:cs="Arial"/>
                <w:szCs w:val="22"/>
              </w:rPr>
              <w:t>stellt habe, habe ich etwas länger für die Grafiken ben</w:t>
            </w:r>
            <w:r w:rsidRPr="00EB57FE">
              <w:rPr>
                <w:rFonts w:cs="Arial"/>
                <w:szCs w:val="22"/>
              </w:rPr>
              <w:t>ö</w:t>
            </w:r>
            <w:r w:rsidRPr="00EB57FE">
              <w:rPr>
                <w:rFonts w:cs="Arial"/>
                <w:szCs w:val="22"/>
              </w:rPr>
              <w:t>tigt. Der Webseitenentwurf gefällt mir sehr gut und ich freue mich auf die Implementierung. Das Benutzerhan</w:t>
            </w:r>
            <w:r w:rsidRPr="00EB57FE">
              <w:rPr>
                <w:rFonts w:cs="Arial"/>
                <w:szCs w:val="22"/>
              </w:rPr>
              <w:t>d</w:t>
            </w:r>
            <w:r w:rsidRPr="00EB57FE">
              <w:rPr>
                <w:rFonts w:cs="Arial"/>
                <w:szCs w:val="22"/>
              </w:rPr>
              <w:t xml:space="preserve">buch hat eine genauere Gliederung sowie neue Texte erhalten.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08:30 Uhr – 10:15 Uhr</w:t>
            </w:r>
          </w:p>
          <w:p w:rsidR="003E5722" w:rsidRPr="00EB57FE" w:rsidRDefault="003E5722" w:rsidP="003E5722">
            <w:pPr>
              <w:rPr>
                <w:rFonts w:cs="Arial"/>
                <w:szCs w:val="22"/>
              </w:rPr>
            </w:pPr>
            <w:r w:rsidRPr="00EB57FE">
              <w:rPr>
                <w:rFonts w:cs="Arial"/>
                <w:szCs w:val="22"/>
              </w:rPr>
              <w:t>Kurze Pause</w:t>
            </w:r>
          </w:p>
          <w:p w:rsidR="003E5722" w:rsidRPr="00EB57FE" w:rsidRDefault="003E5722" w:rsidP="003E5722">
            <w:pPr>
              <w:rPr>
                <w:rFonts w:cs="Arial"/>
                <w:szCs w:val="22"/>
              </w:rPr>
            </w:pPr>
            <w:r w:rsidRPr="00EB57FE">
              <w:rPr>
                <w:rFonts w:cs="Arial"/>
                <w:szCs w:val="22"/>
              </w:rPr>
              <w:t>10:20 Uhr – 12:40 Uhr</w:t>
            </w:r>
          </w:p>
          <w:p w:rsidR="003E5722" w:rsidRPr="00EB57FE" w:rsidRDefault="003E5722" w:rsidP="003E5722">
            <w:pPr>
              <w:rPr>
                <w:rFonts w:cs="Arial"/>
                <w:szCs w:val="22"/>
              </w:rPr>
            </w:pPr>
            <w:r w:rsidRPr="00EB57FE">
              <w:rPr>
                <w:rFonts w:cs="Arial"/>
                <w:szCs w:val="22"/>
              </w:rPr>
              <w:t xml:space="preserve">Mittagspause </w:t>
            </w:r>
          </w:p>
          <w:p w:rsidR="003E5722" w:rsidRPr="00EB57FE" w:rsidRDefault="003E5722" w:rsidP="003E5722">
            <w:pPr>
              <w:rPr>
                <w:rFonts w:cs="Arial"/>
                <w:szCs w:val="22"/>
              </w:rPr>
            </w:pPr>
            <w:r w:rsidRPr="00EB57FE">
              <w:rPr>
                <w:rFonts w:cs="Arial"/>
                <w:szCs w:val="22"/>
              </w:rPr>
              <w:t>13:40 Uhr – 18:00 Uhr</w:t>
            </w:r>
          </w:p>
        </w:tc>
      </w:tr>
      <w:tr w:rsidR="003E5722" w:rsidRPr="00467858" w:rsidTr="003E5722">
        <w:tc>
          <w:tcPr>
            <w:tcW w:w="3045" w:type="dxa"/>
            <w:tcBorders>
              <w:top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Visum</w:t>
            </w:r>
          </w:p>
        </w:tc>
        <w:tc>
          <w:tcPr>
            <w:tcW w:w="6015" w:type="dxa"/>
            <w:tcBorders>
              <w:top w:val="single" w:sz="4" w:space="0" w:color="auto"/>
            </w:tcBorders>
          </w:tcPr>
          <w:p w:rsidR="003E5722" w:rsidRPr="00EB57FE" w:rsidRDefault="003E5722" w:rsidP="003E5722">
            <w:pPr>
              <w:rPr>
                <w:rFonts w:cs="Arial"/>
                <w:szCs w:val="22"/>
              </w:rPr>
            </w:pPr>
          </w:p>
          <w:p w:rsidR="003E5722" w:rsidRPr="00EB57FE" w:rsidRDefault="003E5722" w:rsidP="003E5722">
            <w:pPr>
              <w:jc w:val="both"/>
              <w:rPr>
                <w:rFonts w:cs="Arial"/>
                <w:szCs w:val="22"/>
              </w:rPr>
            </w:pPr>
          </w:p>
        </w:tc>
      </w:tr>
    </w:tbl>
    <w:p w:rsidR="00581750" w:rsidRDefault="00581750" w:rsidP="00BD0E35"/>
    <w:p w:rsidR="00707EB5" w:rsidRDefault="00707EB5" w:rsidP="0070183A"/>
    <w:p w:rsidR="00EB57FE" w:rsidRDefault="00EB57FE" w:rsidP="00EB57FE"/>
    <w:p w:rsidR="00EB57FE" w:rsidRDefault="00EB57FE" w:rsidP="00EB57FE"/>
    <w:p w:rsidR="00EB57FE" w:rsidRPr="00EB57FE" w:rsidRDefault="00EB57FE" w:rsidP="00EB57FE"/>
    <w:p w:rsidR="00707EB5" w:rsidRDefault="00707EB5" w:rsidP="00707EB5"/>
    <w:p w:rsidR="00707EB5" w:rsidRDefault="00707EB5"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526EB4" w:rsidRDefault="00526EB4"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E044E0">
      <w:pPr>
        <w:pStyle w:val="berschrift3"/>
      </w:pPr>
      <w:bookmarkStart w:id="49" w:name="_Toc448067707"/>
      <w:r>
        <w:lastRenderedPageBreak/>
        <w:t>Donnerstag, 7. April 2016</w:t>
      </w:r>
      <w:bookmarkEnd w:id="49"/>
    </w:p>
    <w:tbl>
      <w:tblPr>
        <w:tblStyle w:val="Tabellenraster"/>
        <w:tblpPr w:leftFromText="141" w:rightFromText="141" w:vertAnchor="page" w:horzAnchor="margin" w:tblpY="25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Erreichte Ziele</w:t>
            </w:r>
          </w:p>
        </w:tc>
        <w:tc>
          <w:tcPr>
            <w:tcW w:w="6015" w:type="dxa"/>
            <w:tcBorders>
              <w:bottom w:val="single" w:sz="4" w:space="0" w:color="auto"/>
            </w:tcBorders>
          </w:tcPr>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Arbeitsjournal (Tag 3) in die Dokumentation überne</w:t>
            </w:r>
            <w:r w:rsidRPr="00EB57FE">
              <w:rPr>
                <w:rFonts w:cs="Arial"/>
                <w:szCs w:val="22"/>
              </w:rPr>
              <w:t>h</w:t>
            </w:r>
            <w:r w:rsidRPr="00EB57FE">
              <w:rPr>
                <w:rFonts w:cs="Arial"/>
                <w:szCs w:val="22"/>
              </w:rPr>
              <w:t>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Datenbank erstellen und teilweise anpassen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Datenbankanbindung erstellen</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 xml:space="preserve">Login und Session </w:t>
            </w:r>
            <w:r w:rsidR="009D649B">
              <w:rPr>
                <w:rFonts w:cs="Arial"/>
                <w:szCs w:val="22"/>
              </w:rPr>
              <w:t>implementieren</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Navigation fertigstellen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habe gewisse Feldtypen in der Datenbank ang</w:t>
            </w:r>
            <w:r w:rsidRPr="00EB57FE">
              <w:rPr>
                <w:rFonts w:cs="Arial"/>
                <w:szCs w:val="22"/>
              </w:rPr>
              <w:t>e</w:t>
            </w:r>
            <w:r w:rsidRPr="00EB57FE">
              <w:rPr>
                <w:rFonts w:cs="Arial"/>
                <w:szCs w:val="22"/>
              </w:rPr>
              <w:t>passt. Am Anfang hatte jedes Feld den Typ „Text“. Dieser Typ wird nach und nach bei mehreren Tabellen ersetzt, da „Text“ nicht für den Benutzernamen oder eine Tel</w:t>
            </w:r>
            <w:r w:rsidRPr="00EB57FE">
              <w:rPr>
                <w:rFonts w:cs="Arial"/>
                <w:szCs w:val="22"/>
              </w:rPr>
              <w:t>e</w:t>
            </w:r>
            <w:r w:rsidRPr="00EB57FE">
              <w:rPr>
                <w:rFonts w:cs="Arial"/>
                <w:szCs w:val="22"/>
              </w:rPr>
              <w:t>fonnummer geeignet ist.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Die Implementierung des Logins hat mich mehr Zeit g</w:t>
            </w:r>
            <w:r w:rsidRPr="00EB57FE">
              <w:rPr>
                <w:rFonts w:cs="Arial"/>
                <w:szCs w:val="22"/>
              </w:rPr>
              <w:t>e</w:t>
            </w:r>
            <w:r w:rsidRPr="00EB57FE">
              <w:rPr>
                <w:rFonts w:cs="Arial"/>
                <w:szCs w:val="22"/>
              </w:rPr>
              <w:t>kostet als erwartet, da ich noch nicht viel Erfahrung mit MySQLi habe. Ich habe zuvor immer mit PDO-Verbindungen gearbeitet. Da die IPA aber ausschliesslich Prozedural ist, konnte ich PDO leider nicht verwenden. Der Implementierungaufwand mit PDO wäre um einiges geringer gewesen.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Ich habe die Datenbankanpassung mit Detlef Nünnin</w:t>
            </w:r>
            <w:r w:rsidRPr="00EB57FE">
              <w:rPr>
                <w:rFonts w:cs="Arial"/>
                <w:szCs w:val="22"/>
              </w:rPr>
              <w:t>g</w:t>
            </w:r>
            <w:r w:rsidRPr="00EB57FE">
              <w:rPr>
                <w:rFonts w:cs="Arial"/>
                <w:szCs w:val="22"/>
              </w:rPr>
              <w:t>hoff besprochen. Er hat ebenfalls empfohlen die Feldt</w:t>
            </w:r>
            <w:r w:rsidRPr="00EB57FE">
              <w:rPr>
                <w:rFonts w:cs="Arial"/>
                <w:szCs w:val="22"/>
              </w:rPr>
              <w:t>y</w:t>
            </w:r>
            <w:r w:rsidRPr="00EB57FE">
              <w:rPr>
                <w:rFonts w:cs="Arial"/>
                <w:szCs w:val="22"/>
              </w:rPr>
              <w:t>pen zu ändern.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Für heute war die Implementation des Logins angedacht. Dieses wurde vollumfänglich implementiert.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bin froh, dass ich endlich bei der Implementierung angekommen bin. Dieser Teil des Projekts macht mir am meisten Spass.</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08:30 Uhr – 13:10 Uhr</w:t>
            </w:r>
          </w:p>
          <w:p w:rsidR="003E5722" w:rsidRPr="00EB57FE" w:rsidRDefault="003E5722" w:rsidP="003E5722">
            <w:pPr>
              <w:rPr>
                <w:rFonts w:cs="Arial"/>
                <w:szCs w:val="22"/>
              </w:rPr>
            </w:pPr>
            <w:r w:rsidRPr="00EB57FE">
              <w:rPr>
                <w:rFonts w:cs="Arial"/>
                <w:szCs w:val="22"/>
              </w:rPr>
              <w:t>Mittagspause</w:t>
            </w:r>
          </w:p>
          <w:p w:rsidR="003E5722" w:rsidRPr="00EB57FE" w:rsidRDefault="003E5722" w:rsidP="003E5722">
            <w:pPr>
              <w:rPr>
                <w:rFonts w:cs="Arial"/>
                <w:szCs w:val="22"/>
              </w:rPr>
            </w:pPr>
            <w:r w:rsidRPr="00EB57FE">
              <w:rPr>
                <w:rFonts w:cs="Arial"/>
                <w:szCs w:val="22"/>
              </w:rPr>
              <w:t>13:40 Uhr – 16:00 Uhr</w:t>
            </w:r>
          </w:p>
          <w:p w:rsidR="003E5722" w:rsidRPr="00EB57FE" w:rsidRDefault="003E5722" w:rsidP="003E5722">
            <w:pPr>
              <w:rPr>
                <w:rFonts w:cs="Arial"/>
                <w:szCs w:val="22"/>
              </w:rPr>
            </w:pPr>
            <w:r w:rsidRPr="00EB57FE">
              <w:rPr>
                <w:rFonts w:cs="Arial"/>
                <w:szCs w:val="22"/>
              </w:rPr>
              <w:t>Kurze Pause</w:t>
            </w:r>
          </w:p>
          <w:p w:rsidR="003E5722" w:rsidRPr="00EB57FE" w:rsidRDefault="003E5722" w:rsidP="003E5722">
            <w:pPr>
              <w:rPr>
                <w:rFonts w:cs="Arial"/>
                <w:szCs w:val="22"/>
              </w:rPr>
            </w:pPr>
            <w:r w:rsidRPr="00EB57FE">
              <w:rPr>
                <w:rFonts w:cs="Arial"/>
                <w:szCs w:val="22"/>
              </w:rPr>
              <w:t>16:10 Uhr – 17:30 Uhr</w:t>
            </w:r>
          </w:p>
        </w:tc>
      </w:tr>
      <w:tr w:rsidR="003E5722" w:rsidRPr="00467858" w:rsidTr="003E5722">
        <w:tc>
          <w:tcPr>
            <w:tcW w:w="3045" w:type="dxa"/>
            <w:tcBorders>
              <w:top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Visum</w:t>
            </w:r>
          </w:p>
        </w:tc>
        <w:tc>
          <w:tcPr>
            <w:tcW w:w="6015" w:type="dxa"/>
            <w:tcBorders>
              <w:top w:val="single" w:sz="4" w:space="0" w:color="auto"/>
            </w:tcBorders>
          </w:tcPr>
          <w:p w:rsidR="003E5722" w:rsidRPr="00EB57FE" w:rsidRDefault="003E5722" w:rsidP="003E5722">
            <w:pPr>
              <w:rPr>
                <w:rFonts w:cs="Arial"/>
                <w:szCs w:val="22"/>
              </w:rPr>
            </w:pPr>
          </w:p>
          <w:p w:rsidR="003E5722" w:rsidRPr="00EB57FE" w:rsidRDefault="003E5722" w:rsidP="003E5722">
            <w:pPr>
              <w:rPr>
                <w:rFonts w:cs="Arial"/>
                <w:szCs w:val="22"/>
              </w:rPr>
            </w:pPr>
          </w:p>
        </w:tc>
      </w:tr>
    </w:tbl>
    <w:p w:rsidR="00E044E0" w:rsidRDefault="00E044E0" w:rsidP="00E044E0"/>
    <w:p w:rsidR="00707EB5" w:rsidRDefault="00707EB5" w:rsidP="00BD0E35"/>
    <w:p w:rsidR="00EB57FE" w:rsidRDefault="00EB57FE" w:rsidP="00BD0E35"/>
    <w:p w:rsidR="00EB57FE" w:rsidRDefault="00EB57FE" w:rsidP="00BD0E35"/>
    <w:p w:rsidR="00EB57FE" w:rsidRDefault="00EB57FE" w:rsidP="00BD0E35"/>
    <w:p w:rsidR="00E53CE3" w:rsidRDefault="00E53CE3" w:rsidP="00BD0E35"/>
    <w:p w:rsidR="003E5722" w:rsidRDefault="003E5722" w:rsidP="00BD0E35"/>
    <w:p w:rsidR="003E5722" w:rsidRPr="00BD0E35" w:rsidRDefault="003E5722" w:rsidP="00BD0E35"/>
    <w:p w:rsidR="00B914AA" w:rsidRDefault="00B914AA" w:rsidP="00B914AA">
      <w:pPr>
        <w:pStyle w:val="berschrift3"/>
      </w:pPr>
      <w:bookmarkStart w:id="50" w:name="_Toc448067708"/>
      <w:r>
        <w:lastRenderedPageBreak/>
        <w:t>Freitag, 8. April 2016</w:t>
      </w:r>
      <w:bookmarkEnd w:id="50"/>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D5AFD" w:rsidRPr="00936F5A" w:rsidTr="00DD5AFD">
        <w:tc>
          <w:tcPr>
            <w:tcW w:w="3045" w:type="dxa"/>
            <w:tcBorders>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Erreichte Ziele</w:t>
            </w:r>
          </w:p>
        </w:tc>
        <w:tc>
          <w:tcPr>
            <w:tcW w:w="6015" w:type="dxa"/>
            <w:tcBorders>
              <w:bottom w:val="single" w:sz="4" w:space="0" w:color="auto"/>
            </w:tcBorders>
          </w:tcPr>
          <w:p w:rsidR="00DD5AFD" w:rsidRPr="00936F5A" w:rsidRDefault="00DD5AFD" w:rsidP="00DD5AFD">
            <w:pPr>
              <w:pStyle w:val="Listenabsatz"/>
              <w:numPr>
                <w:ilvl w:val="0"/>
                <w:numId w:val="31"/>
              </w:numPr>
              <w:spacing w:line="240" w:lineRule="auto"/>
              <w:ind w:left="317" w:hanging="317"/>
              <w:rPr>
                <w:rFonts w:cs="Arial"/>
                <w:szCs w:val="22"/>
              </w:rPr>
            </w:pPr>
            <w:r w:rsidRPr="00936F5A">
              <w:rPr>
                <w:rFonts w:cs="Arial"/>
                <w:szCs w:val="22"/>
              </w:rPr>
              <w:t>Arbeitsjournal (Tag 4) in die Dokumentation überne</w:t>
            </w:r>
            <w:r w:rsidRPr="00936F5A">
              <w:rPr>
                <w:rFonts w:cs="Arial"/>
                <w:szCs w:val="22"/>
              </w:rPr>
              <w:t>h</w:t>
            </w:r>
            <w:r w:rsidRPr="00936F5A">
              <w:rPr>
                <w:rFonts w:cs="Arial"/>
                <w:szCs w:val="22"/>
              </w:rPr>
              <w:t>men</w:t>
            </w:r>
          </w:p>
          <w:p w:rsidR="004A4998" w:rsidRPr="00936F5A" w:rsidRDefault="004A4998" w:rsidP="00DD5AFD">
            <w:pPr>
              <w:pStyle w:val="Listenabsatz"/>
              <w:numPr>
                <w:ilvl w:val="0"/>
                <w:numId w:val="31"/>
              </w:numPr>
              <w:spacing w:line="240" w:lineRule="auto"/>
              <w:ind w:left="317" w:hanging="317"/>
              <w:rPr>
                <w:rFonts w:cs="Arial"/>
                <w:szCs w:val="22"/>
              </w:rPr>
            </w:pPr>
            <w:r w:rsidRPr="00936F5A">
              <w:rPr>
                <w:rFonts w:cs="Arial"/>
                <w:szCs w:val="22"/>
              </w:rPr>
              <w:t>Implementierung des Benutzerprofilos mit Validierung</w:t>
            </w:r>
          </w:p>
          <w:p w:rsidR="004A4998" w:rsidRPr="00936F5A" w:rsidRDefault="00A31755" w:rsidP="00DD5AFD">
            <w:pPr>
              <w:pStyle w:val="Listenabsatz"/>
              <w:numPr>
                <w:ilvl w:val="0"/>
                <w:numId w:val="31"/>
              </w:numPr>
              <w:spacing w:line="240" w:lineRule="auto"/>
              <w:ind w:left="317" w:hanging="317"/>
              <w:rPr>
                <w:rFonts w:cs="Arial"/>
                <w:szCs w:val="22"/>
              </w:rPr>
            </w:pPr>
            <w:r w:rsidRPr="00936F5A">
              <w:rPr>
                <w:rFonts w:cs="Arial"/>
                <w:szCs w:val="22"/>
              </w:rPr>
              <w:t>Implementierung</w:t>
            </w:r>
            <w:r w:rsidR="004A4998" w:rsidRPr="00936F5A">
              <w:rPr>
                <w:rFonts w:cs="Arial"/>
                <w:szCs w:val="22"/>
              </w:rPr>
              <w:t xml:space="preserve"> der Funktion „Neuer Nutzer erste</w:t>
            </w:r>
            <w:r w:rsidR="004A4998" w:rsidRPr="00936F5A">
              <w:rPr>
                <w:rFonts w:cs="Arial"/>
                <w:szCs w:val="22"/>
              </w:rPr>
              <w:t>l</w:t>
            </w:r>
            <w:r w:rsidR="004A4998" w:rsidRPr="00936F5A">
              <w:rPr>
                <w:rFonts w:cs="Arial"/>
                <w:szCs w:val="22"/>
              </w:rPr>
              <w:t>len“</w:t>
            </w:r>
          </w:p>
          <w:p w:rsidR="0090251D" w:rsidRPr="00936F5A" w:rsidRDefault="004A4998" w:rsidP="00261456">
            <w:pPr>
              <w:pStyle w:val="Listenabsatz"/>
              <w:numPr>
                <w:ilvl w:val="0"/>
                <w:numId w:val="31"/>
              </w:numPr>
              <w:spacing w:line="240" w:lineRule="auto"/>
              <w:ind w:left="317" w:hanging="317"/>
              <w:rPr>
                <w:rFonts w:cs="Arial"/>
                <w:szCs w:val="22"/>
              </w:rPr>
            </w:pPr>
            <w:r w:rsidRPr="00936F5A">
              <w:rPr>
                <w:rFonts w:cs="Arial"/>
                <w:szCs w:val="22"/>
              </w:rPr>
              <w:t>Implementierung der Benutzerliste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Nicht erreichte Ziele</w:t>
            </w:r>
          </w:p>
        </w:tc>
        <w:tc>
          <w:tcPr>
            <w:tcW w:w="6015" w:type="dxa"/>
            <w:tcBorders>
              <w:top w:val="single" w:sz="4" w:space="0" w:color="auto"/>
              <w:bottom w:val="single" w:sz="4" w:space="0" w:color="auto"/>
            </w:tcBorders>
          </w:tcPr>
          <w:p w:rsidR="00DD5AFD" w:rsidRPr="00936F5A" w:rsidRDefault="004A4998" w:rsidP="002348A9">
            <w:pPr>
              <w:rPr>
                <w:rFonts w:cs="Arial"/>
                <w:szCs w:val="22"/>
              </w:rPr>
            </w:pPr>
            <w:r w:rsidRPr="00936F5A">
              <w:rPr>
                <w:rFonts w:cs="Arial"/>
                <w:szCs w:val="22"/>
              </w:rPr>
              <w:t xml:space="preserve">Ich </w:t>
            </w:r>
            <w:r w:rsidR="002348A9" w:rsidRPr="00936F5A">
              <w:rPr>
                <w:rFonts w:cs="Arial"/>
                <w:szCs w:val="22"/>
              </w:rPr>
              <w:t>hatte</w:t>
            </w:r>
            <w:r w:rsidRPr="00936F5A">
              <w:rPr>
                <w:rFonts w:cs="Arial"/>
                <w:szCs w:val="22"/>
              </w:rPr>
              <w:t xml:space="preserve"> nicht genug Zeit, um die </w:t>
            </w:r>
            <w:r w:rsidR="002348A9" w:rsidRPr="00936F5A">
              <w:rPr>
                <w:rFonts w:cs="Arial"/>
                <w:szCs w:val="22"/>
              </w:rPr>
              <w:t>D</w:t>
            </w:r>
            <w:r w:rsidRPr="00936F5A">
              <w:rPr>
                <w:rFonts w:cs="Arial"/>
                <w:szCs w:val="22"/>
              </w:rPr>
              <w:t>etail</w:t>
            </w:r>
            <w:r w:rsidR="002348A9" w:rsidRPr="00936F5A">
              <w:rPr>
                <w:rFonts w:cs="Arial"/>
                <w:szCs w:val="22"/>
              </w:rPr>
              <w:t>ansicht der B</w:t>
            </w:r>
            <w:r w:rsidR="002348A9" w:rsidRPr="00936F5A">
              <w:rPr>
                <w:rFonts w:cs="Arial"/>
                <w:szCs w:val="22"/>
              </w:rPr>
              <w:t>e</w:t>
            </w:r>
            <w:r w:rsidR="002348A9" w:rsidRPr="00936F5A">
              <w:rPr>
                <w:rFonts w:cs="Arial"/>
                <w:szCs w:val="22"/>
              </w:rPr>
              <w:t>nutzer</w:t>
            </w:r>
            <w:r w:rsidRPr="00936F5A">
              <w:rPr>
                <w:rFonts w:cs="Arial"/>
                <w:szCs w:val="22"/>
              </w:rPr>
              <w:t xml:space="preserve"> zu erstellen. Diese </w:t>
            </w:r>
            <w:r w:rsidR="002348A9" w:rsidRPr="00936F5A">
              <w:rPr>
                <w:rFonts w:cs="Arial"/>
                <w:szCs w:val="22"/>
              </w:rPr>
              <w:t xml:space="preserve">muss </w:t>
            </w:r>
            <w:r w:rsidRPr="00936F5A">
              <w:rPr>
                <w:rFonts w:cs="Arial"/>
                <w:szCs w:val="22"/>
              </w:rPr>
              <w:t xml:space="preserve">am Montag und </w:t>
            </w:r>
            <w:r w:rsidR="002348A9" w:rsidRPr="00936F5A">
              <w:rPr>
                <w:rFonts w:cs="Arial"/>
                <w:szCs w:val="22"/>
              </w:rPr>
              <w:t>Dien</w:t>
            </w:r>
            <w:r w:rsidR="002348A9" w:rsidRPr="00936F5A">
              <w:rPr>
                <w:rFonts w:cs="Arial"/>
                <w:szCs w:val="22"/>
              </w:rPr>
              <w:t>s</w:t>
            </w:r>
            <w:r w:rsidR="002348A9" w:rsidRPr="00936F5A">
              <w:rPr>
                <w:rFonts w:cs="Arial"/>
                <w:szCs w:val="22"/>
              </w:rPr>
              <w:t>tag</w:t>
            </w:r>
            <w:r w:rsidRPr="00936F5A">
              <w:rPr>
                <w:rFonts w:cs="Arial"/>
                <w:szCs w:val="22"/>
              </w:rPr>
              <w:t xml:space="preserve"> zusammen mit den Ticketfunktionen </w:t>
            </w:r>
            <w:r w:rsidR="002348A9" w:rsidRPr="00936F5A">
              <w:rPr>
                <w:rFonts w:cs="Arial"/>
                <w:szCs w:val="22"/>
              </w:rPr>
              <w:t>umgesetzt we</w:t>
            </w:r>
            <w:r w:rsidR="002348A9" w:rsidRPr="00936F5A">
              <w:rPr>
                <w:rFonts w:cs="Arial"/>
                <w:szCs w:val="22"/>
              </w:rPr>
              <w:t>r</w:t>
            </w:r>
            <w:r w:rsidR="002348A9" w:rsidRPr="00936F5A">
              <w:rPr>
                <w:rFonts w:cs="Arial"/>
                <w:szCs w:val="22"/>
              </w:rPr>
              <w:t>den, um wieder im Zeitplan zu liegen.</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Frühzeitig erreichte Ziele</w:t>
            </w:r>
          </w:p>
        </w:tc>
        <w:tc>
          <w:tcPr>
            <w:tcW w:w="6015" w:type="dxa"/>
            <w:tcBorders>
              <w:top w:val="single" w:sz="4" w:space="0" w:color="auto"/>
              <w:bottom w:val="single" w:sz="4" w:space="0" w:color="auto"/>
            </w:tcBorders>
          </w:tcPr>
          <w:p w:rsidR="00DD5AFD" w:rsidRPr="00936F5A" w:rsidRDefault="00DD5AFD" w:rsidP="00DD5AFD">
            <w:pPr>
              <w:spacing w:line="240" w:lineRule="auto"/>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Ungeplante Arbeiten</w:t>
            </w:r>
          </w:p>
        </w:tc>
        <w:tc>
          <w:tcPr>
            <w:tcW w:w="6015" w:type="dxa"/>
            <w:tcBorders>
              <w:top w:val="single" w:sz="4" w:space="0" w:color="auto"/>
              <w:bottom w:val="single" w:sz="4" w:space="0" w:color="auto"/>
            </w:tcBorders>
          </w:tcPr>
          <w:p w:rsidR="00DD5AFD" w:rsidRPr="00936F5A" w:rsidRDefault="00A5388D" w:rsidP="00DD5AFD">
            <w:pPr>
              <w:spacing w:line="240" w:lineRule="auto"/>
              <w:rPr>
                <w:rFonts w:cs="Arial"/>
                <w:szCs w:val="22"/>
              </w:rPr>
            </w:pPr>
            <w:r w:rsidRPr="00936F5A">
              <w:rPr>
                <w:rFonts w:cs="Arial"/>
                <w:szCs w:val="22"/>
              </w:rPr>
              <w:t>Dokumentierung der eingefügten Funktionen per Hand</w:t>
            </w:r>
            <w:r w:rsidR="008500F1" w:rsidRPr="00936F5A">
              <w:rPr>
                <w:rFonts w:cs="Arial"/>
                <w:szCs w:val="22"/>
              </w:rPr>
              <w:t>.</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Geplante Arbeiten nach Arbeitsschluss</w:t>
            </w:r>
          </w:p>
        </w:tc>
        <w:tc>
          <w:tcPr>
            <w:tcW w:w="6015" w:type="dxa"/>
            <w:tcBorders>
              <w:top w:val="single" w:sz="4" w:space="0" w:color="auto"/>
              <w:bottom w:val="single" w:sz="4" w:space="0" w:color="auto"/>
            </w:tcBorders>
          </w:tcPr>
          <w:p w:rsidR="00DD5AFD" w:rsidRPr="00936F5A" w:rsidRDefault="00DD5AFD"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Aufgetretene Probleme</w:t>
            </w:r>
          </w:p>
        </w:tc>
        <w:tc>
          <w:tcPr>
            <w:tcW w:w="6015" w:type="dxa"/>
            <w:tcBorders>
              <w:top w:val="single" w:sz="4" w:space="0" w:color="auto"/>
              <w:bottom w:val="single" w:sz="4" w:space="0" w:color="auto"/>
            </w:tcBorders>
          </w:tcPr>
          <w:p w:rsidR="00DD5AFD" w:rsidRPr="00936F5A" w:rsidRDefault="00082555"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Unterstützung Dritter</w:t>
            </w:r>
          </w:p>
        </w:tc>
        <w:tc>
          <w:tcPr>
            <w:tcW w:w="6015" w:type="dxa"/>
            <w:tcBorders>
              <w:top w:val="single" w:sz="4" w:space="0" w:color="auto"/>
              <w:bottom w:val="single" w:sz="4" w:space="0" w:color="auto"/>
            </w:tcBorders>
          </w:tcPr>
          <w:p w:rsidR="00DD5AFD" w:rsidRPr="00936F5A" w:rsidRDefault="00082555"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Soll / Ist Zeitvergleich</w:t>
            </w:r>
          </w:p>
        </w:tc>
        <w:tc>
          <w:tcPr>
            <w:tcW w:w="6015" w:type="dxa"/>
            <w:tcBorders>
              <w:top w:val="single" w:sz="4" w:space="0" w:color="auto"/>
              <w:bottom w:val="single" w:sz="4" w:space="0" w:color="auto"/>
            </w:tcBorders>
          </w:tcPr>
          <w:p w:rsidR="00DD5AFD" w:rsidRPr="00936F5A" w:rsidRDefault="009D6235" w:rsidP="004348AF">
            <w:pPr>
              <w:rPr>
                <w:rFonts w:cs="Arial"/>
                <w:szCs w:val="22"/>
              </w:rPr>
            </w:pPr>
            <w:r w:rsidRPr="00936F5A">
              <w:rPr>
                <w:rFonts w:cs="Arial"/>
                <w:szCs w:val="22"/>
              </w:rPr>
              <w:t xml:space="preserve">Wie bereits erwähnt, bin ich nicht mehr im Zeitplan, da ich nicht genug Zeit hatte, um alles an einem </w:t>
            </w:r>
            <w:r w:rsidR="008C3662" w:rsidRPr="00936F5A">
              <w:rPr>
                <w:rFonts w:cs="Arial"/>
                <w:szCs w:val="22"/>
              </w:rPr>
              <w:t>Tag</w:t>
            </w:r>
            <w:r w:rsidRPr="00936F5A">
              <w:rPr>
                <w:rFonts w:cs="Arial"/>
                <w:szCs w:val="22"/>
              </w:rPr>
              <w:t xml:space="preserve"> umz</w:t>
            </w:r>
            <w:r w:rsidRPr="00936F5A">
              <w:rPr>
                <w:rFonts w:cs="Arial"/>
                <w:szCs w:val="22"/>
              </w:rPr>
              <w:t>u</w:t>
            </w:r>
            <w:r w:rsidRPr="00936F5A">
              <w:rPr>
                <w:rFonts w:cs="Arial"/>
                <w:szCs w:val="22"/>
              </w:rPr>
              <w:t>setzen.</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Sonstiges</w:t>
            </w:r>
          </w:p>
        </w:tc>
        <w:tc>
          <w:tcPr>
            <w:tcW w:w="6015" w:type="dxa"/>
            <w:tcBorders>
              <w:top w:val="single" w:sz="4" w:space="0" w:color="auto"/>
              <w:bottom w:val="single" w:sz="4" w:space="0" w:color="auto"/>
            </w:tcBorders>
          </w:tcPr>
          <w:p w:rsidR="00DD5AFD" w:rsidRPr="00936F5A" w:rsidRDefault="00A5388D" w:rsidP="00DD5AFD">
            <w:pPr>
              <w:spacing w:line="240" w:lineRule="auto"/>
              <w:rPr>
                <w:rFonts w:cs="Arial"/>
                <w:szCs w:val="22"/>
              </w:rPr>
            </w:pPr>
            <w:r w:rsidRPr="00936F5A">
              <w:rPr>
                <w:rFonts w:cs="Arial"/>
                <w:szCs w:val="22"/>
              </w:rPr>
              <w:t>Da ich bemerkt habe, dass es mir zeitlich nicht für die Benutzerübersicht reichen wird, habe ich ange</w:t>
            </w:r>
            <w:r w:rsidR="00526EB4" w:rsidRPr="00936F5A">
              <w:rPr>
                <w:rFonts w:cs="Arial"/>
                <w:szCs w:val="22"/>
              </w:rPr>
              <w:t xml:space="preserve">fangen, Diagramme </w:t>
            </w:r>
            <w:r w:rsidRPr="00936F5A">
              <w:rPr>
                <w:rFonts w:cs="Arial"/>
                <w:szCs w:val="22"/>
              </w:rPr>
              <w:t>der Funktionen / Teilprogramme zu zeic</w:t>
            </w:r>
            <w:r w:rsidRPr="00936F5A">
              <w:rPr>
                <w:rFonts w:cs="Arial"/>
                <w:szCs w:val="22"/>
              </w:rPr>
              <w:t>h</w:t>
            </w:r>
            <w:r w:rsidRPr="00936F5A">
              <w:rPr>
                <w:rFonts w:cs="Arial"/>
                <w:szCs w:val="22"/>
              </w:rPr>
              <w:t>nen</w:t>
            </w:r>
            <w:r w:rsidR="00526EB4" w:rsidRPr="00936F5A">
              <w:rPr>
                <w:rFonts w:cs="Arial"/>
                <w:szCs w:val="22"/>
              </w:rPr>
              <w:t>.</w:t>
            </w:r>
            <w:r w:rsidR="004348AF" w:rsidRPr="00936F5A">
              <w:rPr>
                <w:rFonts w:cs="Arial"/>
                <w:szCs w:val="22"/>
              </w:rPr>
              <w:t xml:space="preserve"> </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Arbeitszeit</w:t>
            </w:r>
          </w:p>
        </w:tc>
        <w:tc>
          <w:tcPr>
            <w:tcW w:w="6015" w:type="dxa"/>
            <w:tcBorders>
              <w:top w:val="single" w:sz="4" w:space="0" w:color="auto"/>
              <w:bottom w:val="single" w:sz="4" w:space="0" w:color="auto"/>
            </w:tcBorders>
          </w:tcPr>
          <w:p w:rsidR="00DD5AFD" w:rsidRPr="00936F5A" w:rsidRDefault="00DD5AFD" w:rsidP="00DD5AFD">
            <w:pPr>
              <w:rPr>
                <w:rFonts w:cs="Arial"/>
                <w:szCs w:val="22"/>
              </w:rPr>
            </w:pPr>
            <w:r w:rsidRPr="00936F5A">
              <w:rPr>
                <w:rFonts w:cs="Arial"/>
                <w:szCs w:val="22"/>
              </w:rPr>
              <w:t>08:30 Uhr – 12:40 Uhr</w:t>
            </w:r>
          </w:p>
          <w:p w:rsidR="00DD5AFD" w:rsidRPr="00936F5A" w:rsidRDefault="00DD5AFD" w:rsidP="00DD5AFD">
            <w:pPr>
              <w:rPr>
                <w:rFonts w:cs="Arial"/>
                <w:szCs w:val="22"/>
              </w:rPr>
            </w:pPr>
            <w:r w:rsidRPr="00936F5A">
              <w:rPr>
                <w:rFonts w:cs="Arial"/>
                <w:szCs w:val="22"/>
              </w:rPr>
              <w:t>Mittagspause</w:t>
            </w:r>
          </w:p>
          <w:p w:rsidR="00DD5AFD" w:rsidRPr="00936F5A" w:rsidRDefault="00DD5AFD" w:rsidP="00DD5AFD">
            <w:pPr>
              <w:rPr>
                <w:rFonts w:cs="Arial"/>
                <w:szCs w:val="22"/>
              </w:rPr>
            </w:pPr>
            <w:r w:rsidRPr="00936F5A">
              <w:rPr>
                <w:rFonts w:cs="Arial"/>
                <w:szCs w:val="22"/>
              </w:rPr>
              <w:t>13:40 Uhr – 15:20 Uhr</w:t>
            </w:r>
          </w:p>
          <w:p w:rsidR="00DD5AFD" w:rsidRPr="00936F5A" w:rsidRDefault="00DD5AFD" w:rsidP="00DD5AFD">
            <w:pPr>
              <w:rPr>
                <w:rFonts w:cs="Arial"/>
                <w:szCs w:val="22"/>
              </w:rPr>
            </w:pPr>
            <w:r w:rsidRPr="00936F5A">
              <w:rPr>
                <w:rFonts w:cs="Arial"/>
                <w:szCs w:val="22"/>
              </w:rPr>
              <w:t>Kurze Pause</w:t>
            </w:r>
          </w:p>
          <w:p w:rsidR="00DD5AFD" w:rsidRPr="00936F5A" w:rsidRDefault="00DD5AFD" w:rsidP="00DD5AFD">
            <w:pPr>
              <w:rPr>
                <w:rFonts w:cs="Arial"/>
                <w:szCs w:val="22"/>
              </w:rPr>
            </w:pPr>
            <w:r w:rsidRPr="00936F5A">
              <w:rPr>
                <w:rFonts w:cs="Arial"/>
                <w:szCs w:val="22"/>
              </w:rPr>
              <w:t>15:30 Uhr – 17:30 Uhr</w:t>
            </w:r>
          </w:p>
        </w:tc>
      </w:tr>
      <w:tr w:rsidR="00DD5AFD" w:rsidRPr="00936F5A" w:rsidTr="00DD5AFD">
        <w:tc>
          <w:tcPr>
            <w:tcW w:w="3045" w:type="dxa"/>
            <w:tcBorders>
              <w:top w:val="single" w:sz="4" w:space="0" w:color="auto"/>
            </w:tcBorders>
            <w:shd w:val="clear" w:color="auto" w:fill="F2F2F2" w:themeFill="background1" w:themeFillShade="F2"/>
          </w:tcPr>
          <w:p w:rsidR="00DD5AFD" w:rsidRPr="00936F5A" w:rsidRDefault="00DD5AFD" w:rsidP="00526EB4">
            <w:pPr>
              <w:rPr>
                <w:szCs w:val="22"/>
              </w:rPr>
            </w:pPr>
            <w:r w:rsidRPr="00936F5A">
              <w:rPr>
                <w:szCs w:val="22"/>
              </w:rPr>
              <w:t>Visum</w:t>
            </w:r>
          </w:p>
        </w:tc>
        <w:tc>
          <w:tcPr>
            <w:tcW w:w="6015" w:type="dxa"/>
            <w:tcBorders>
              <w:top w:val="single" w:sz="4" w:space="0" w:color="auto"/>
            </w:tcBorders>
          </w:tcPr>
          <w:p w:rsidR="00DD5AFD" w:rsidRPr="00936F5A" w:rsidRDefault="00DD5AFD" w:rsidP="00DD5AFD">
            <w:pPr>
              <w:rPr>
                <w:rFonts w:cs="Arial"/>
                <w:szCs w:val="22"/>
              </w:rPr>
            </w:pPr>
          </w:p>
          <w:p w:rsidR="00DD5AFD" w:rsidRPr="00936F5A" w:rsidRDefault="00DD5AFD" w:rsidP="00DD5AFD">
            <w:pPr>
              <w:rPr>
                <w:rFonts w:cs="Arial"/>
                <w:szCs w:val="22"/>
              </w:rPr>
            </w:pPr>
          </w:p>
        </w:tc>
      </w:tr>
    </w:tbl>
    <w:p w:rsidR="00B914AA" w:rsidRPr="00936F5A" w:rsidRDefault="00B914AA" w:rsidP="00B914AA">
      <w:pPr>
        <w:rPr>
          <w:szCs w:val="22"/>
        </w:rPr>
      </w:pPr>
    </w:p>
    <w:p w:rsidR="00B914AA" w:rsidRDefault="00B914AA" w:rsidP="00B914AA"/>
    <w:p w:rsidR="00B914AA" w:rsidRDefault="00B914AA" w:rsidP="00B914AA"/>
    <w:p w:rsidR="00B914AA" w:rsidRDefault="00B914AA" w:rsidP="00B914AA"/>
    <w:p w:rsidR="00EB57FE" w:rsidRDefault="00EB57FE" w:rsidP="00B914AA"/>
    <w:p w:rsidR="00EB57FE" w:rsidRDefault="00EB57FE" w:rsidP="00B914AA"/>
    <w:p w:rsidR="00EB57FE" w:rsidRDefault="00EB57FE" w:rsidP="00B914AA"/>
    <w:p w:rsidR="00EB57FE" w:rsidRDefault="00EB57FE" w:rsidP="00B914AA"/>
    <w:p w:rsidR="00B914AA" w:rsidRDefault="00B914AA" w:rsidP="00B914AA"/>
    <w:p w:rsidR="00B914AA" w:rsidRDefault="00B914AA" w:rsidP="00B914AA"/>
    <w:p w:rsidR="00B914AA" w:rsidRDefault="00B914AA" w:rsidP="00B914AA"/>
    <w:p w:rsidR="00261456" w:rsidRDefault="00261456" w:rsidP="00B914AA"/>
    <w:p w:rsidR="00261456" w:rsidRDefault="00261456" w:rsidP="00B914AA"/>
    <w:p w:rsidR="00B914AA" w:rsidRDefault="00B914AA" w:rsidP="00DD5AFD">
      <w:pPr>
        <w:jc w:val="both"/>
      </w:pPr>
    </w:p>
    <w:p w:rsidR="00B914AA" w:rsidRDefault="00EC4296" w:rsidP="00B914AA">
      <w:pPr>
        <w:pStyle w:val="berschrift3"/>
      </w:pPr>
      <w:bookmarkStart w:id="51" w:name="_Toc448067709"/>
      <w:r>
        <w:lastRenderedPageBreak/>
        <w:t>Montag, 11. April 201</w:t>
      </w:r>
      <w:bookmarkEnd w:id="51"/>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EB57FE">
            <w:r w:rsidRPr="00467858">
              <w:t>Erreichte Ziele</w:t>
            </w:r>
          </w:p>
        </w:tc>
        <w:tc>
          <w:tcPr>
            <w:tcW w:w="6015" w:type="dxa"/>
            <w:tcBorders>
              <w:bottom w:val="single" w:sz="4" w:space="0" w:color="auto"/>
            </w:tcBorders>
          </w:tcPr>
          <w:p w:rsidR="00EC4296" w:rsidRPr="00EB57FE" w:rsidRDefault="00EC4296" w:rsidP="00EB57FE">
            <w:pPr>
              <w:pStyle w:val="Listenabsatz"/>
              <w:numPr>
                <w:ilvl w:val="0"/>
                <w:numId w:val="31"/>
              </w:numPr>
              <w:spacing w:line="240" w:lineRule="auto"/>
              <w:ind w:left="317" w:hanging="317"/>
              <w:rPr>
                <w:rFonts w:cs="Arial"/>
                <w:szCs w:val="22"/>
              </w:rPr>
            </w:pPr>
            <w:r w:rsidRPr="00EB57FE">
              <w:rPr>
                <w:rFonts w:cs="Arial"/>
                <w:szCs w:val="22"/>
              </w:rPr>
              <w:t>Arbeitsjournal (Tag 5) übernehmen</w:t>
            </w:r>
          </w:p>
          <w:p w:rsidR="00684FFD" w:rsidRPr="00EB57FE" w:rsidRDefault="00684FFD" w:rsidP="00EB57FE">
            <w:pPr>
              <w:pStyle w:val="Listenabsatz"/>
              <w:numPr>
                <w:ilvl w:val="0"/>
                <w:numId w:val="31"/>
              </w:numPr>
              <w:spacing w:line="240" w:lineRule="auto"/>
              <w:ind w:left="317" w:hanging="317"/>
              <w:rPr>
                <w:rFonts w:cs="Arial"/>
                <w:szCs w:val="22"/>
              </w:rPr>
            </w:pPr>
            <w:r w:rsidRPr="00EB57FE">
              <w:rPr>
                <w:rFonts w:cs="Arial"/>
                <w:szCs w:val="22"/>
              </w:rPr>
              <w:t>Projektvorgangtext in die Dokumentation übernehmen</w:t>
            </w:r>
          </w:p>
          <w:p w:rsidR="0080519C" w:rsidRPr="00EB57FE" w:rsidRDefault="0080519C" w:rsidP="00EB57FE">
            <w:pPr>
              <w:pStyle w:val="Listenabsatz"/>
              <w:numPr>
                <w:ilvl w:val="0"/>
                <w:numId w:val="31"/>
              </w:numPr>
              <w:spacing w:line="240" w:lineRule="auto"/>
              <w:ind w:left="317" w:hanging="317"/>
              <w:rPr>
                <w:rFonts w:cs="Arial"/>
                <w:szCs w:val="22"/>
              </w:rPr>
            </w:pPr>
            <w:r w:rsidRPr="00EB57FE">
              <w:rPr>
                <w:rFonts w:cs="Arial"/>
                <w:szCs w:val="22"/>
              </w:rPr>
              <w:t xml:space="preserve">Soll / Ist Vergleichstext </w:t>
            </w:r>
            <w:r w:rsidR="0070183A">
              <w:rPr>
                <w:rFonts w:cs="Arial"/>
                <w:szCs w:val="22"/>
              </w:rPr>
              <w:t>dokumentieren</w:t>
            </w:r>
          </w:p>
          <w:p w:rsidR="00684FFD" w:rsidRPr="00EB57FE" w:rsidRDefault="00CE3347" w:rsidP="00EB57FE">
            <w:pPr>
              <w:pStyle w:val="Listenabsatz"/>
              <w:numPr>
                <w:ilvl w:val="0"/>
                <w:numId w:val="31"/>
              </w:numPr>
              <w:spacing w:line="240" w:lineRule="auto"/>
              <w:ind w:left="317" w:hanging="317"/>
              <w:rPr>
                <w:rFonts w:cs="Arial"/>
                <w:szCs w:val="22"/>
              </w:rPr>
            </w:pPr>
            <w:r>
              <w:rPr>
                <w:rFonts w:cs="Arial"/>
                <w:szCs w:val="22"/>
              </w:rPr>
              <w:t>Use-Case-</w:t>
            </w:r>
            <w:r w:rsidR="00684FFD" w:rsidRPr="00EB57FE">
              <w:rPr>
                <w:rFonts w:cs="Arial"/>
                <w:szCs w:val="22"/>
              </w:rPr>
              <w:t xml:space="preserve">Grafiken </w:t>
            </w:r>
            <w:r w:rsidR="0070183A">
              <w:rPr>
                <w:rFonts w:cs="Arial"/>
                <w:szCs w:val="22"/>
              </w:rPr>
              <w:t>dokumentieren</w:t>
            </w:r>
          </w:p>
          <w:p w:rsidR="00005043" w:rsidRPr="00EB57FE" w:rsidRDefault="005A2D50" w:rsidP="00EB57FE">
            <w:pPr>
              <w:pStyle w:val="Listenabsatz"/>
              <w:numPr>
                <w:ilvl w:val="0"/>
                <w:numId w:val="31"/>
              </w:numPr>
              <w:spacing w:line="240" w:lineRule="auto"/>
              <w:ind w:left="317" w:hanging="317"/>
              <w:rPr>
                <w:rFonts w:cs="Arial"/>
                <w:szCs w:val="22"/>
              </w:rPr>
            </w:pPr>
            <w:r w:rsidRPr="00EB57FE">
              <w:rPr>
                <w:rFonts w:cs="Arial"/>
                <w:szCs w:val="22"/>
              </w:rPr>
              <w:t>Leere Ta</w:t>
            </w:r>
            <w:r w:rsidR="00005043" w:rsidRPr="00EB57FE">
              <w:rPr>
                <w:rFonts w:cs="Arial"/>
                <w:szCs w:val="22"/>
              </w:rPr>
              <w:t xml:space="preserve">gesjournale in die Dokumentation </w:t>
            </w:r>
            <w:r w:rsidR="0040553C" w:rsidRPr="00EB57FE">
              <w:rPr>
                <w:rFonts w:cs="Arial"/>
                <w:szCs w:val="22"/>
              </w:rPr>
              <w:t>einfügen</w:t>
            </w:r>
          </w:p>
          <w:p w:rsidR="0040553C" w:rsidRPr="00EB57FE" w:rsidRDefault="0040553C" w:rsidP="00EB57FE">
            <w:pPr>
              <w:pStyle w:val="Listenabsatz"/>
              <w:numPr>
                <w:ilvl w:val="0"/>
                <w:numId w:val="31"/>
              </w:numPr>
              <w:spacing w:line="240" w:lineRule="auto"/>
              <w:ind w:left="317" w:hanging="317"/>
              <w:rPr>
                <w:rFonts w:cs="Arial"/>
                <w:szCs w:val="22"/>
              </w:rPr>
            </w:pPr>
            <w:r w:rsidRPr="00EB57FE">
              <w:rPr>
                <w:rFonts w:cs="Arial"/>
                <w:szCs w:val="22"/>
              </w:rPr>
              <w:t>Detailansicht für die Benutzer implementieren</w:t>
            </w:r>
          </w:p>
          <w:p w:rsidR="0007384A" w:rsidRPr="00EB57FE" w:rsidRDefault="0040553C" w:rsidP="00EB57FE">
            <w:pPr>
              <w:pStyle w:val="Listenabsatz"/>
              <w:numPr>
                <w:ilvl w:val="0"/>
                <w:numId w:val="31"/>
              </w:numPr>
              <w:spacing w:line="240" w:lineRule="auto"/>
              <w:ind w:left="317" w:hanging="317"/>
              <w:rPr>
                <w:rFonts w:cs="Arial"/>
                <w:szCs w:val="22"/>
              </w:rPr>
            </w:pPr>
            <w:r w:rsidRPr="00EB57FE">
              <w:rPr>
                <w:rFonts w:cs="Arial"/>
                <w:szCs w:val="22"/>
              </w:rPr>
              <w:t xml:space="preserve">Benutzer-Löschfunktion implementieren </w:t>
            </w:r>
          </w:p>
          <w:p w:rsidR="00773C33" w:rsidRPr="00773C33" w:rsidRDefault="00D12E44" w:rsidP="00773C33">
            <w:pPr>
              <w:pStyle w:val="Listenabsatz"/>
              <w:numPr>
                <w:ilvl w:val="0"/>
                <w:numId w:val="31"/>
              </w:numPr>
              <w:spacing w:line="240" w:lineRule="auto"/>
              <w:ind w:left="317" w:hanging="317"/>
            </w:pPr>
            <w:r w:rsidRPr="00EB57FE">
              <w:rPr>
                <w:rFonts w:cs="Arial"/>
                <w:szCs w:val="22"/>
              </w:rPr>
              <w:t>Datenbank angepasst</w:t>
            </w:r>
          </w:p>
          <w:p w:rsidR="00773C33" w:rsidRPr="00773C33" w:rsidRDefault="00773C33" w:rsidP="00773C33">
            <w:pPr>
              <w:pStyle w:val="Listenabsatz"/>
              <w:numPr>
                <w:ilvl w:val="0"/>
                <w:numId w:val="31"/>
              </w:numPr>
              <w:spacing w:line="240" w:lineRule="auto"/>
              <w:ind w:left="317" w:hanging="317"/>
            </w:pPr>
            <w:r>
              <w:rPr>
                <w:rFonts w:cs="Arial"/>
                <w:szCs w:val="22"/>
              </w:rPr>
              <w:t>Nutzer Löschfunktion umgebaut</w:t>
            </w:r>
          </w:p>
          <w:p w:rsidR="00773C33" w:rsidRPr="00773C33" w:rsidRDefault="00773C33" w:rsidP="00773C33">
            <w:pPr>
              <w:pStyle w:val="Listenabsatz"/>
              <w:numPr>
                <w:ilvl w:val="0"/>
                <w:numId w:val="31"/>
              </w:numPr>
              <w:spacing w:line="240" w:lineRule="auto"/>
              <w:ind w:left="317" w:hanging="317"/>
            </w:pPr>
            <w:r>
              <w:rPr>
                <w:rFonts w:cs="Arial"/>
                <w:szCs w:val="22"/>
              </w:rPr>
              <w:t>PDO Datenban</w:t>
            </w:r>
            <w:r w:rsidR="007D66BE">
              <w:rPr>
                <w:rFonts w:cs="Arial"/>
                <w:szCs w:val="22"/>
              </w:rPr>
              <w:t>k</w:t>
            </w:r>
            <w:r>
              <w:rPr>
                <w:rFonts w:cs="Arial"/>
                <w:szCs w:val="22"/>
              </w:rPr>
              <w:t xml:space="preserve">verbindung </w:t>
            </w:r>
            <w:r w:rsidR="007D66BE">
              <w:rPr>
                <w:rFonts w:cs="Arial"/>
                <w:szCs w:val="22"/>
              </w:rPr>
              <w:t>einbauen</w:t>
            </w:r>
          </w:p>
          <w:p w:rsidR="00773C33" w:rsidRPr="00773C33" w:rsidRDefault="00773C33" w:rsidP="00773C33">
            <w:pPr>
              <w:pStyle w:val="Listenabsatz"/>
              <w:numPr>
                <w:ilvl w:val="0"/>
                <w:numId w:val="31"/>
              </w:numPr>
              <w:spacing w:line="240" w:lineRule="auto"/>
              <w:ind w:left="317" w:hanging="317"/>
            </w:pPr>
            <w:r>
              <w:rPr>
                <w:rFonts w:cs="Arial"/>
                <w:szCs w:val="22"/>
              </w:rPr>
              <w:t xml:space="preserve">Ticketliste </w:t>
            </w:r>
            <w:r w:rsidR="007D66BE">
              <w:rPr>
                <w:rFonts w:cs="Arial"/>
                <w:szCs w:val="22"/>
              </w:rPr>
              <w:t>implementieren</w:t>
            </w:r>
          </w:p>
          <w:p w:rsidR="00773C33" w:rsidRPr="0007384A" w:rsidRDefault="00773C33" w:rsidP="007D66BE">
            <w:pPr>
              <w:pStyle w:val="Listenabsatz"/>
              <w:numPr>
                <w:ilvl w:val="0"/>
                <w:numId w:val="31"/>
              </w:numPr>
              <w:spacing w:line="240" w:lineRule="auto"/>
              <w:ind w:left="317" w:hanging="317"/>
            </w:pPr>
            <w:r>
              <w:rPr>
                <w:rFonts w:cs="Arial"/>
                <w:szCs w:val="22"/>
              </w:rPr>
              <w:t xml:space="preserve">Ticketfilter </w:t>
            </w:r>
            <w:r w:rsidR="007D66BE">
              <w:rPr>
                <w:rFonts w:cs="Arial"/>
                <w:szCs w:val="22"/>
              </w:rPr>
              <w:t>implementieren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Nicht erreichte Ziele</w:t>
            </w:r>
          </w:p>
        </w:tc>
        <w:tc>
          <w:tcPr>
            <w:tcW w:w="6015" w:type="dxa"/>
            <w:tcBorders>
              <w:top w:val="single" w:sz="4" w:space="0" w:color="auto"/>
              <w:bottom w:val="single" w:sz="4" w:space="0" w:color="auto"/>
            </w:tcBorders>
          </w:tcPr>
          <w:p w:rsidR="00EC4296" w:rsidRPr="00467858" w:rsidRDefault="00EC4296"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Frühzeitig erreichte Ziele</w:t>
            </w:r>
          </w:p>
        </w:tc>
        <w:tc>
          <w:tcPr>
            <w:tcW w:w="6015" w:type="dxa"/>
            <w:tcBorders>
              <w:top w:val="single" w:sz="4" w:space="0" w:color="auto"/>
              <w:bottom w:val="single" w:sz="4" w:space="0" w:color="auto"/>
            </w:tcBorders>
          </w:tcPr>
          <w:p w:rsidR="009D649B" w:rsidRPr="00707EB5" w:rsidRDefault="00A346EE" w:rsidP="00EB57FE">
            <w:r>
              <w:t xml:space="preserve">Während dem Dokumentieren ist mir eine zusätzliche Funktion eingefallen, mit dem ich das Ticketsystem in einer zweiten </w:t>
            </w:r>
            <w:r w:rsidR="00021FD5">
              <w:t>Version</w:t>
            </w:r>
            <w:r>
              <w:t xml:space="preserve"> </w:t>
            </w:r>
            <w:r w:rsidR="00021FD5">
              <w:t>erweitern könnte.</w:t>
            </w:r>
            <w:r w:rsidR="00080F2D">
              <w:t xml:space="preserve"> Diese habe ich im Abschlussbericht eingefügt.</w:t>
            </w:r>
            <w:r w:rsidR="00BA368A">
              <w:t xml:space="preserve"> </w:t>
            </w:r>
            <w:r w:rsidR="009D649B">
              <w:t>Da ich jetzt PDO nutze, und mit dem mehr vertraut bin, geht die Implementation der Funktionen einiges schneller.</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Ungeplante Arbeiten</w:t>
            </w:r>
          </w:p>
        </w:tc>
        <w:tc>
          <w:tcPr>
            <w:tcW w:w="6015" w:type="dxa"/>
            <w:tcBorders>
              <w:top w:val="single" w:sz="4" w:space="0" w:color="auto"/>
              <w:bottom w:val="single" w:sz="4" w:space="0" w:color="auto"/>
            </w:tcBorders>
          </w:tcPr>
          <w:p w:rsidR="00EC4296" w:rsidRPr="00235EE0" w:rsidRDefault="0007384A" w:rsidP="00EB57FE">
            <w:r>
              <w:t>Ich habe der Nutzertabelle ein Feld mit dem Typ Boolean hinzugefügt, wel</w:t>
            </w:r>
            <w:r w:rsidR="00C913CE">
              <w:t xml:space="preserve">ches anzeigt ob der Nutzer </w:t>
            </w:r>
            <w:r w:rsidR="009941F3">
              <w:t>aktiv</w:t>
            </w:r>
            <w:r w:rsidR="00C913CE">
              <w:t xml:space="preserve"> ist oder nicht</w:t>
            </w:r>
            <w:r>
              <w:t xml:space="preserve">. </w:t>
            </w:r>
            <w:r w:rsidR="009941F3">
              <w:t>Daraufhin wurden ebenfalls die SQLi Scripts vom Login und der Benutzerübersicht angepasst</w:t>
            </w:r>
            <w:r w:rsidR="00BA4812">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EB57FE">
            <w:r>
              <w:t>Geplante Arbeiten nach Arbeitsschluss</w:t>
            </w:r>
          </w:p>
        </w:tc>
        <w:tc>
          <w:tcPr>
            <w:tcW w:w="6015" w:type="dxa"/>
            <w:tcBorders>
              <w:top w:val="single" w:sz="4" w:space="0" w:color="auto"/>
              <w:bottom w:val="single" w:sz="4" w:space="0" w:color="auto"/>
            </w:tcBorders>
          </w:tcPr>
          <w:p w:rsidR="00EC4296" w:rsidRDefault="00EC4296"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t>Aufgetretene P</w:t>
            </w:r>
            <w:r w:rsidRPr="00467858">
              <w:t>robleme</w:t>
            </w:r>
          </w:p>
        </w:tc>
        <w:tc>
          <w:tcPr>
            <w:tcW w:w="6015" w:type="dxa"/>
            <w:tcBorders>
              <w:top w:val="single" w:sz="4" w:space="0" w:color="auto"/>
              <w:bottom w:val="single" w:sz="4" w:space="0" w:color="auto"/>
            </w:tcBorders>
          </w:tcPr>
          <w:p w:rsidR="00EC4296" w:rsidRPr="00467858" w:rsidRDefault="00DB0DA9"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Unterstützung Dritter</w:t>
            </w:r>
          </w:p>
        </w:tc>
        <w:tc>
          <w:tcPr>
            <w:tcW w:w="6015" w:type="dxa"/>
            <w:tcBorders>
              <w:top w:val="single" w:sz="4" w:space="0" w:color="auto"/>
              <w:bottom w:val="single" w:sz="4" w:space="0" w:color="auto"/>
            </w:tcBorders>
          </w:tcPr>
          <w:p w:rsidR="00EC4296" w:rsidRPr="00467858" w:rsidRDefault="00CE6DC2"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Soll / Ist Zeitvergleich</w:t>
            </w:r>
          </w:p>
        </w:tc>
        <w:tc>
          <w:tcPr>
            <w:tcW w:w="6015" w:type="dxa"/>
            <w:tcBorders>
              <w:top w:val="single" w:sz="4" w:space="0" w:color="auto"/>
              <w:bottom w:val="single" w:sz="4" w:space="0" w:color="auto"/>
            </w:tcBorders>
          </w:tcPr>
          <w:p w:rsidR="00EC4296" w:rsidRPr="00467858" w:rsidRDefault="007D66BE" w:rsidP="003B0C50">
            <w:r>
              <w:t xml:space="preserve">Ich bin etwas in Zeitdruck, da die Benutzerübersicht ebenfalls heute implementiert werden muss. </w:t>
            </w:r>
            <w:r w:rsidR="003B0C50">
              <w:t>K</w:t>
            </w:r>
            <w:r>
              <w:t xml:space="preserve">urz vor dem Expertenbesuch </w:t>
            </w:r>
            <w:r w:rsidR="003B0C50">
              <w:t>war ich damit fertig und bi</w:t>
            </w:r>
            <w:r>
              <w:t>n jetzt wieder im Zeitplan</w:t>
            </w:r>
            <w:r w:rsidR="003B0C50">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Sonstiges</w:t>
            </w:r>
          </w:p>
        </w:tc>
        <w:tc>
          <w:tcPr>
            <w:tcW w:w="6015" w:type="dxa"/>
            <w:tcBorders>
              <w:top w:val="single" w:sz="4" w:space="0" w:color="auto"/>
              <w:bottom w:val="single" w:sz="4" w:space="0" w:color="auto"/>
            </w:tcBorders>
          </w:tcPr>
          <w:p w:rsidR="00EC4296" w:rsidRDefault="00C210B3" w:rsidP="00EB57FE">
            <w:r>
              <w:t xml:space="preserve">Ich habe ein paar der von </w:t>
            </w:r>
            <w:r w:rsidR="007758C8">
              <w:t>Hand</w:t>
            </w:r>
            <w:r>
              <w:t xml:space="preserve"> erstellten Texte endlich in die Dokumentation übernommen und alle zukünftigen Journale in die Dokumentation eingefügt, um </w:t>
            </w:r>
            <w:r w:rsidR="00692044">
              <w:t>Formatier Probleme</w:t>
            </w:r>
            <w:r>
              <w:t xml:space="preserve"> entgegen zu wirken.</w:t>
            </w:r>
            <w:r w:rsidR="00692044">
              <w:t xml:space="preserve"> Die neue Wordversion verträgt sich scheinbar nicht gut mit der älteren</w:t>
            </w:r>
            <w:r w:rsidR="004371FE">
              <w:t>.</w:t>
            </w:r>
            <w:r w:rsidR="007758C8">
              <w:t xml:space="preserve"> </w:t>
            </w:r>
          </w:p>
          <w:p w:rsidR="007758C8" w:rsidRPr="00707EB5" w:rsidRDefault="007758C8" w:rsidP="00EB57FE">
            <w:r>
              <w:t xml:space="preserve">Die Experten </w:t>
            </w:r>
            <w:r w:rsidR="00D71FE0">
              <w:t>waren heute für etwa eine halbe Stunde da. Diese Zeit werde ich nachholen.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Arbeitszeit</w:t>
            </w:r>
          </w:p>
        </w:tc>
        <w:tc>
          <w:tcPr>
            <w:tcW w:w="6015" w:type="dxa"/>
            <w:tcBorders>
              <w:top w:val="single" w:sz="4" w:space="0" w:color="auto"/>
              <w:bottom w:val="single" w:sz="4" w:space="0" w:color="auto"/>
            </w:tcBorders>
          </w:tcPr>
          <w:p w:rsidR="00EC4296" w:rsidRDefault="00936F5A" w:rsidP="00EB57FE">
            <w:r>
              <w:t>08:30 Uhr – 11:15</w:t>
            </w:r>
            <w:r w:rsidR="006E064E">
              <w:t xml:space="preserve"> Uhr</w:t>
            </w:r>
          </w:p>
          <w:p w:rsidR="00936F5A" w:rsidRDefault="00C9071B" w:rsidP="00EB57FE">
            <w:r>
              <w:t>Experten</w:t>
            </w:r>
            <w:r w:rsidR="00936F5A">
              <w:t>besuch</w:t>
            </w:r>
          </w:p>
          <w:p w:rsidR="00936F5A" w:rsidRDefault="00936F5A" w:rsidP="00EB57FE">
            <w:r>
              <w:t>11:45 Uhr</w:t>
            </w:r>
            <w:r w:rsidR="00C9071B">
              <w:t xml:space="preserve"> – 12:30 Uhr</w:t>
            </w:r>
          </w:p>
          <w:p w:rsidR="00C9071B" w:rsidRDefault="00C9071B" w:rsidP="00EB57FE">
            <w:r>
              <w:t>Mittagspause</w:t>
            </w:r>
          </w:p>
          <w:p w:rsidR="00C9071B" w:rsidRPr="006A7E57" w:rsidRDefault="00C9071B" w:rsidP="00EB57FE">
            <w:r>
              <w:t>13:30 Uhr – 18:35 Uhr</w:t>
            </w: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EB57FE">
            <w:r>
              <w:t>Visum</w:t>
            </w:r>
          </w:p>
        </w:tc>
        <w:tc>
          <w:tcPr>
            <w:tcW w:w="6015" w:type="dxa"/>
            <w:tcBorders>
              <w:top w:val="single" w:sz="4" w:space="0" w:color="auto"/>
            </w:tcBorders>
          </w:tcPr>
          <w:p w:rsidR="00EC4296" w:rsidRDefault="00EC4296" w:rsidP="00EB57FE"/>
          <w:p w:rsidR="00EC4296" w:rsidRDefault="00EC4296" w:rsidP="00EB57FE"/>
        </w:tc>
      </w:tr>
    </w:tbl>
    <w:p w:rsidR="0070183A" w:rsidRDefault="0070183A" w:rsidP="0070183A"/>
    <w:p w:rsidR="0070183A" w:rsidRDefault="0070183A" w:rsidP="0070183A">
      <w:pPr>
        <w:pStyle w:val="berschrift3"/>
      </w:pPr>
      <w:bookmarkStart w:id="52" w:name="_Toc448067710"/>
      <w:r>
        <w:t>Dienstag, 12. April 2016</w:t>
      </w:r>
      <w:bookmarkEnd w:id="52"/>
    </w:p>
    <w:tbl>
      <w:tblPr>
        <w:tblStyle w:val="Tabellenraster"/>
        <w:tblpPr w:leftFromText="141" w:rightFromText="141" w:vertAnchor="page" w:horzAnchor="margin" w:tblpY="27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70183A" w:rsidRPr="00403B46" w:rsidTr="0070183A">
        <w:tc>
          <w:tcPr>
            <w:tcW w:w="3045" w:type="dxa"/>
            <w:tcBorders>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Erreichte Ziele</w:t>
            </w:r>
          </w:p>
        </w:tc>
        <w:tc>
          <w:tcPr>
            <w:tcW w:w="6015" w:type="dxa"/>
            <w:tcBorders>
              <w:bottom w:val="single" w:sz="4" w:space="0" w:color="auto"/>
            </w:tcBorders>
          </w:tcPr>
          <w:p w:rsidR="0070183A" w:rsidRPr="0033657F" w:rsidRDefault="0070183A" w:rsidP="0070183A">
            <w:pPr>
              <w:pStyle w:val="Listenabsatz"/>
              <w:numPr>
                <w:ilvl w:val="0"/>
                <w:numId w:val="31"/>
              </w:numPr>
              <w:spacing w:line="240" w:lineRule="auto"/>
              <w:ind w:left="317" w:hanging="317"/>
              <w:rPr>
                <w:rFonts w:cs="Arial"/>
                <w:szCs w:val="22"/>
              </w:rPr>
            </w:pPr>
            <w:r w:rsidRPr="0033657F">
              <w:rPr>
                <w:rFonts w:cs="Arial"/>
                <w:szCs w:val="22"/>
              </w:rPr>
              <w:t>Arbeitsjournal (Tag 6) übernehmen</w:t>
            </w:r>
          </w:p>
          <w:p w:rsidR="005A2684"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Detailansicht für Tickets implementieren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Datenbank Feldtypen ändern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 xml:space="preserve">Datenbankeinträge zu den </w:t>
            </w:r>
            <w:r w:rsidR="007D3C3D" w:rsidRPr="0033657F">
              <w:rPr>
                <w:rFonts w:cs="Arial"/>
                <w:szCs w:val="22"/>
              </w:rPr>
              <w:t>Kategorien</w:t>
            </w:r>
            <w:r w:rsidRPr="0033657F">
              <w:rPr>
                <w:rFonts w:cs="Arial"/>
                <w:szCs w:val="22"/>
              </w:rPr>
              <w:t xml:space="preserve"> ände</w:t>
            </w:r>
            <w:r w:rsidR="007D3C3D" w:rsidRPr="0033657F">
              <w:rPr>
                <w:rFonts w:cs="Arial"/>
                <w:szCs w:val="22"/>
              </w:rPr>
              <w:t>r</w:t>
            </w:r>
            <w:r w:rsidRPr="0033657F">
              <w:rPr>
                <w:rFonts w:cs="Arial"/>
                <w:szCs w:val="22"/>
              </w:rPr>
              <w:t>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„Ticket erstellen“-Funktion implementieren.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Benutzer- und Profilvalidierung vereinen</w:t>
            </w:r>
          </w:p>
          <w:p w:rsidR="007D3C3D" w:rsidRPr="0033657F" w:rsidRDefault="007D3C3D" w:rsidP="0070183A">
            <w:pPr>
              <w:pStyle w:val="Listenabsatz"/>
              <w:numPr>
                <w:ilvl w:val="0"/>
                <w:numId w:val="31"/>
              </w:numPr>
              <w:spacing w:line="240" w:lineRule="auto"/>
              <w:ind w:left="317" w:hanging="317"/>
              <w:rPr>
                <w:rFonts w:cs="Arial"/>
                <w:szCs w:val="22"/>
              </w:rPr>
            </w:pPr>
            <w:r w:rsidRPr="0033657F">
              <w:rPr>
                <w:rFonts w:cs="Arial"/>
                <w:szCs w:val="22"/>
              </w:rPr>
              <w:t>Fileupload implementieren</w:t>
            </w:r>
          </w:p>
          <w:p w:rsidR="007D3C3D" w:rsidRPr="0033657F" w:rsidRDefault="007D3C3D" w:rsidP="0070183A">
            <w:pPr>
              <w:pStyle w:val="Listenabsatz"/>
              <w:numPr>
                <w:ilvl w:val="0"/>
                <w:numId w:val="31"/>
              </w:numPr>
              <w:spacing w:line="240" w:lineRule="auto"/>
              <w:ind w:left="317" w:hanging="317"/>
              <w:rPr>
                <w:rFonts w:cs="Arial"/>
                <w:szCs w:val="22"/>
              </w:rPr>
            </w:pPr>
            <w:r w:rsidRPr="0033657F">
              <w:rPr>
                <w:rFonts w:cs="Arial"/>
                <w:szCs w:val="22"/>
              </w:rPr>
              <w:t>E-Mail versenden implementieren</w:t>
            </w:r>
          </w:p>
          <w:p w:rsidR="006060FD" w:rsidRPr="0033657F" w:rsidRDefault="007D3C3D" w:rsidP="009963F0">
            <w:pPr>
              <w:pStyle w:val="Listenabsatz"/>
              <w:numPr>
                <w:ilvl w:val="0"/>
                <w:numId w:val="31"/>
              </w:numPr>
              <w:spacing w:line="240" w:lineRule="auto"/>
              <w:ind w:left="317" w:hanging="317"/>
              <w:rPr>
                <w:rFonts w:cs="Arial"/>
                <w:szCs w:val="22"/>
              </w:rPr>
            </w:pPr>
            <w:r w:rsidRPr="0033657F">
              <w:rPr>
                <w:rFonts w:cs="Arial"/>
                <w:szCs w:val="22"/>
              </w:rPr>
              <w:t xml:space="preserve">Ticket und </w:t>
            </w:r>
            <w:r w:rsidR="009963F0" w:rsidRPr="0033657F">
              <w:rPr>
                <w:rFonts w:cs="Arial"/>
                <w:szCs w:val="22"/>
              </w:rPr>
              <w:t>File-Validierung</w:t>
            </w:r>
            <w:r w:rsidRPr="0033657F">
              <w:rPr>
                <w:rFonts w:cs="Arial"/>
                <w:szCs w:val="22"/>
              </w:rPr>
              <w:t xml:space="preserve"> implementiere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Nicht erreichte Ziele</w:t>
            </w:r>
          </w:p>
        </w:tc>
        <w:tc>
          <w:tcPr>
            <w:tcW w:w="6015" w:type="dxa"/>
            <w:tcBorders>
              <w:top w:val="single" w:sz="4" w:space="0" w:color="auto"/>
              <w:bottom w:val="single" w:sz="4" w:space="0" w:color="auto"/>
            </w:tcBorders>
          </w:tcPr>
          <w:p w:rsidR="0070183A" w:rsidRPr="0033657F" w:rsidRDefault="00E03F10" w:rsidP="0070183A">
            <w:pPr>
              <w:rPr>
                <w:rFonts w:cs="Arial"/>
                <w:szCs w:val="22"/>
              </w:rPr>
            </w:pPr>
            <w:r w:rsidRPr="0033657F">
              <w:rPr>
                <w:rFonts w:cs="Arial"/>
                <w:szCs w:val="22"/>
              </w:rPr>
              <w:t xml:space="preserve">Es hat mir nicht gereicht, das </w:t>
            </w:r>
            <w:r w:rsidR="008842F6" w:rsidRPr="0033657F">
              <w:rPr>
                <w:rFonts w:cs="Arial"/>
                <w:szCs w:val="22"/>
              </w:rPr>
              <w:t>Projekt ausführlich zu d</w:t>
            </w:r>
            <w:r w:rsidR="008842F6" w:rsidRPr="0033657F">
              <w:rPr>
                <w:rFonts w:cs="Arial"/>
                <w:szCs w:val="22"/>
              </w:rPr>
              <w:t>o</w:t>
            </w:r>
            <w:r w:rsidR="008842F6" w:rsidRPr="0033657F">
              <w:rPr>
                <w:rFonts w:cs="Arial"/>
                <w:szCs w:val="22"/>
              </w:rPr>
              <w:t>kumentieren. Dies muss in den</w:t>
            </w:r>
            <w:r w:rsidR="00BE7AA2" w:rsidRPr="0033657F">
              <w:rPr>
                <w:rFonts w:cs="Arial"/>
                <w:szCs w:val="22"/>
              </w:rPr>
              <w:t xml:space="preserve"> nächsten Tagen erledigt werden.</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Frühzeitig erreichte Ziele</w:t>
            </w:r>
          </w:p>
        </w:tc>
        <w:tc>
          <w:tcPr>
            <w:tcW w:w="6015" w:type="dxa"/>
            <w:tcBorders>
              <w:top w:val="single" w:sz="4" w:space="0" w:color="auto"/>
              <w:bottom w:val="single" w:sz="4" w:space="0" w:color="auto"/>
            </w:tcBorders>
          </w:tcPr>
          <w:p w:rsidR="0070183A" w:rsidRPr="0033657F" w:rsidRDefault="0070183A" w:rsidP="0070183A">
            <w:pPr>
              <w:spacing w:line="240" w:lineRule="auto"/>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Ungeplante Arbeiten</w:t>
            </w:r>
          </w:p>
        </w:tc>
        <w:tc>
          <w:tcPr>
            <w:tcW w:w="6015" w:type="dxa"/>
            <w:tcBorders>
              <w:top w:val="single" w:sz="4" w:space="0" w:color="auto"/>
              <w:bottom w:val="single" w:sz="4" w:space="0" w:color="auto"/>
            </w:tcBorders>
          </w:tcPr>
          <w:p w:rsidR="0070183A" w:rsidRPr="0033657F" w:rsidRDefault="006060FD" w:rsidP="0070183A">
            <w:pPr>
              <w:spacing w:line="240" w:lineRule="auto"/>
              <w:rPr>
                <w:rFonts w:cs="Arial"/>
                <w:szCs w:val="22"/>
              </w:rPr>
            </w:pPr>
            <w:r w:rsidRPr="0033657F">
              <w:rPr>
                <w:rFonts w:cs="Arial"/>
                <w:szCs w:val="22"/>
              </w:rPr>
              <w:t>Diverse Änderungen am Navigationsdesign</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Geplante Arbeiten nach Arbeitsschluss</w:t>
            </w:r>
          </w:p>
        </w:tc>
        <w:tc>
          <w:tcPr>
            <w:tcW w:w="6015" w:type="dxa"/>
            <w:tcBorders>
              <w:top w:val="single" w:sz="4" w:space="0" w:color="auto"/>
              <w:bottom w:val="single" w:sz="4" w:space="0" w:color="auto"/>
            </w:tcBorders>
          </w:tcPr>
          <w:p w:rsidR="0070183A" w:rsidRPr="0033657F" w:rsidRDefault="0070183A" w:rsidP="0070183A">
            <w:pPr>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Aufgetretene Probleme</w:t>
            </w:r>
          </w:p>
        </w:tc>
        <w:tc>
          <w:tcPr>
            <w:tcW w:w="6015" w:type="dxa"/>
            <w:tcBorders>
              <w:top w:val="single" w:sz="4" w:space="0" w:color="auto"/>
              <w:bottom w:val="single" w:sz="4" w:space="0" w:color="auto"/>
            </w:tcBorders>
          </w:tcPr>
          <w:p w:rsidR="0070183A" w:rsidRPr="0033657F" w:rsidRDefault="008842F6" w:rsidP="0070183A">
            <w:pPr>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Unterstützung Dritter</w:t>
            </w:r>
          </w:p>
        </w:tc>
        <w:tc>
          <w:tcPr>
            <w:tcW w:w="6015" w:type="dxa"/>
            <w:tcBorders>
              <w:top w:val="single" w:sz="4" w:space="0" w:color="auto"/>
              <w:bottom w:val="single" w:sz="4" w:space="0" w:color="auto"/>
            </w:tcBorders>
          </w:tcPr>
          <w:p w:rsidR="0070183A" w:rsidRPr="0033657F" w:rsidRDefault="00E84838" w:rsidP="0070183A">
            <w:pPr>
              <w:rPr>
                <w:rFonts w:cs="Arial"/>
                <w:szCs w:val="22"/>
              </w:rPr>
            </w:pPr>
            <w:r w:rsidRPr="0033657F">
              <w:rPr>
                <w:rFonts w:cs="Arial"/>
                <w:szCs w:val="22"/>
              </w:rPr>
              <w:t>keine</w:t>
            </w:r>
            <w:r w:rsidR="00BE7AA2" w:rsidRPr="0033657F">
              <w:rPr>
                <w:rFonts w:cs="Arial"/>
                <w:szCs w:val="22"/>
              </w:rPr>
              <w:t xml:space="preserve"> </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Soll / Ist Zeitvergleich</w:t>
            </w:r>
          </w:p>
        </w:tc>
        <w:tc>
          <w:tcPr>
            <w:tcW w:w="6015" w:type="dxa"/>
            <w:tcBorders>
              <w:top w:val="single" w:sz="4" w:space="0" w:color="auto"/>
              <w:bottom w:val="single" w:sz="4" w:space="0" w:color="auto"/>
            </w:tcBorders>
          </w:tcPr>
          <w:p w:rsidR="0070183A" w:rsidRPr="0033657F" w:rsidRDefault="00BE7AA2" w:rsidP="00BE7AA2">
            <w:pPr>
              <w:rPr>
                <w:rFonts w:cs="Arial"/>
                <w:szCs w:val="22"/>
              </w:rPr>
            </w:pPr>
            <w:r w:rsidRPr="0033657F">
              <w:rPr>
                <w:rFonts w:cs="Arial"/>
                <w:szCs w:val="22"/>
              </w:rPr>
              <w:t>Mit der Programmierung bin ich soweit fertig. Die Dok</w:t>
            </w:r>
            <w:r w:rsidRPr="0033657F">
              <w:rPr>
                <w:rFonts w:cs="Arial"/>
                <w:szCs w:val="22"/>
              </w:rPr>
              <w:t>u</w:t>
            </w:r>
            <w:r w:rsidRPr="0033657F">
              <w:rPr>
                <w:rFonts w:cs="Arial"/>
                <w:szCs w:val="22"/>
              </w:rPr>
              <w:t>mentation ist aber hinter dem Zeitplan, weshalb ich in den nächsten Tagen neben den testen</w:t>
            </w:r>
            <w:r w:rsidR="00FA51B2" w:rsidRPr="0033657F">
              <w:rPr>
                <w:rFonts w:cs="Arial"/>
                <w:szCs w:val="22"/>
              </w:rPr>
              <w:t xml:space="preserve"> / testen lassen</w:t>
            </w:r>
            <w:r w:rsidRPr="0033657F">
              <w:rPr>
                <w:rFonts w:cs="Arial"/>
                <w:szCs w:val="22"/>
              </w:rPr>
              <w:t xml:space="preserve"> wohl noch viel Dokumentieren muss.</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Sonstiges</w:t>
            </w:r>
          </w:p>
        </w:tc>
        <w:tc>
          <w:tcPr>
            <w:tcW w:w="6015" w:type="dxa"/>
            <w:tcBorders>
              <w:top w:val="single" w:sz="4" w:space="0" w:color="auto"/>
              <w:bottom w:val="single" w:sz="4" w:space="0" w:color="auto"/>
            </w:tcBorders>
          </w:tcPr>
          <w:p w:rsidR="0070183A" w:rsidRPr="0033657F" w:rsidRDefault="00FA51B2" w:rsidP="0070183A">
            <w:pPr>
              <w:spacing w:line="240" w:lineRule="auto"/>
              <w:rPr>
                <w:rFonts w:cs="Arial"/>
                <w:szCs w:val="22"/>
              </w:rPr>
            </w:pPr>
            <w:r w:rsidRPr="0033657F">
              <w:rPr>
                <w:rFonts w:cs="Arial"/>
                <w:szCs w:val="22"/>
              </w:rPr>
              <w:t>Ich bin froh, dass die Applikation endlich fertig ist.</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Arbeitszeit</w:t>
            </w:r>
          </w:p>
        </w:tc>
        <w:tc>
          <w:tcPr>
            <w:tcW w:w="6015" w:type="dxa"/>
            <w:tcBorders>
              <w:top w:val="single" w:sz="4" w:space="0" w:color="auto"/>
              <w:bottom w:val="single" w:sz="4" w:space="0" w:color="auto"/>
            </w:tcBorders>
          </w:tcPr>
          <w:p w:rsidR="00E03F10" w:rsidRPr="0033657F" w:rsidRDefault="000F7EAF" w:rsidP="00E03F10">
            <w:pPr>
              <w:rPr>
                <w:szCs w:val="22"/>
              </w:rPr>
            </w:pPr>
            <w:r>
              <w:rPr>
                <w:szCs w:val="22"/>
              </w:rPr>
              <w:t>08:30 Uhr 12</w:t>
            </w:r>
            <w:r w:rsidR="00E03F10" w:rsidRPr="0033657F">
              <w:rPr>
                <w:szCs w:val="22"/>
              </w:rPr>
              <w:t>:30 Uhr</w:t>
            </w:r>
          </w:p>
          <w:p w:rsidR="00E03F10" w:rsidRPr="0033657F" w:rsidRDefault="00E03F10" w:rsidP="00E03F10">
            <w:pPr>
              <w:rPr>
                <w:szCs w:val="22"/>
              </w:rPr>
            </w:pPr>
            <w:r w:rsidRPr="0033657F">
              <w:rPr>
                <w:szCs w:val="22"/>
              </w:rPr>
              <w:t>Mittagspause</w:t>
            </w:r>
          </w:p>
          <w:p w:rsidR="0070183A" w:rsidRPr="0033657F" w:rsidRDefault="00E03F10" w:rsidP="00E03F10">
            <w:pPr>
              <w:rPr>
                <w:rFonts w:cs="Arial"/>
                <w:szCs w:val="22"/>
              </w:rPr>
            </w:pPr>
            <w:r w:rsidRPr="0033657F">
              <w:rPr>
                <w:szCs w:val="22"/>
              </w:rPr>
              <w:t>13:30 Uhr – 18:00 Uhr</w:t>
            </w:r>
          </w:p>
        </w:tc>
      </w:tr>
      <w:tr w:rsidR="0070183A" w:rsidRPr="00467858" w:rsidTr="0070183A">
        <w:tc>
          <w:tcPr>
            <w:tcW w:w="3045" w:type="dxa"/>
            <w:tcBorders>
              <w:top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Visum</w:t>
            </w:r>
          </w:p>
        </w:tc>
        <w:tc>
          <w:tcPr>
            <w:tcW w:w="6015" w:type="dxa"/>
            <w:tcBorders>
              <w:top w:val="single" w:sz="4" w:space="0" w:color="auto"/>
            </w:tcBorders>
          </w:tcPr>
          <w:p w:rsidR="00E03F10" w:rsidRPr="0033657F" w:rsidRDefault="00E03F10" w:rsidP="0070183A">
            <w:pPr>
              <w:rPr>
                <w:rFonts w:cs="Arial"/>
                <w:szCs w:val="22"/>
              </w:rPr>
            </w:pPr>
          </w:p>
          <w:p w:rsidR="00E03F10" w:rsidRPr="0033657F" w:rsidRDefault="00E03F10" w:rsidP="0070183A">
            <w:pPr>
              <w:rPr>
                <w:rFonts w:cs="Arial"/>
                <w:szCs w:val="22"/>
              </w:rPr>
            </w:pPr>
          </w:p>
        </w:tc>
      </w:tr>
    </w:tbl>
    <w:p w:rsidR="00EC4296" w:rsidRDefault="00EC4296" w:rsidP="00EC4296"/>
    <w:p w:rsidR="00EC4296" w:rsidRP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0F7EAF" w:rsidRDefault="000F7EAF" w:rsidP="00B914AA"/>
    <w:p w:rsidR="000F7EAF" w:rsidRDefault="000F7EAF" w:rsidP="00B914AA"/>
    <w:p w:rsidR="000F7EAF" w:rsidRDefault="000F7EAF" w:rsidP="00B914AA"/>
    <w:p w:rsidR="000F7EAF" w:rsidRDefault="000F7EAF"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3" w:name="_Toc448067711"/>
      <w:r>
        <w:lastRenderedPageBreak/>
        <w:t>Mittwoch, 13. April 2016</w:t>
      </w:r>
      <w:bookmarkEnd w:id="53"/>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7</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E64C81" w:rsidRDefault="00E64C81" w:rsidP="00F252CE">
            <w:pPr>
              <w:pStyle w:val="Listenabsatz"/>
              <w:numPr>
                <w:ilvl w:val="0"/>
                <w:numId w:val="31"/>
              </w:numPr>
              <w:spacing w:line="240" w:lineRule="auto"/>
              <w:ind w:left="317" w:hanging="317"/>
              <w:rPr>
                <w:rFonts w:cs="Arial"/>
                <w:sz w:val="24"/>
                <w:szCs w:val="24"/>
              </w:rPr>
            </w:pPr>
            <w:r>
              <w:rPr>
                <w:rFonts w:cs="Arial"/>
                <w:sz w:val="24"/>
                <w:szCs w:val="24"/>
              </w:rPr>
              <w:t>Testfällen erstellen</w:t>
            </w:r>
          </w:p>
          <w:p w:rsidR="000F7EAF" w:rsidRDefault="000F7EAF" w:rsidP="00F252CE">
            <w:pPr>
              <w:pStyle w:val="Listenabsatz"/>
              <w:numPr>
                <w:ilvl w:val="0"/>
                <w:numId w:val="31"/>
              </w:numPr>
              <w:spacing w:line="240" w:lineRule="auto"/>
              <w:ind w:left="317" w:hanging="317"/>
              <w:rPr>
                <w:rFonts w:cs="Arial"/>
                <w:sz w:val="24"/>
                <w:szCs w:val="24"/>
              </w:rPr>
            </w:pPr>
            <w:r>
              <w:rPr>
                <w:rFonts w:cs="Arial"/>
                <w:sz w:val="24"/>
                <w:szCs w:val="24"/>
              </w:rPr>
              <w:t>Teste</w:t>
            </w:r>
          </w:p>
          <w:p w:rsidR="00123F52" w:rsidRDefault="00E64C81" w:rsidP="00F252CE">
            <w:pPr>
              <w:pStyle w:val="Listenabsatz"/>
              <w:numPr>
                <w:ilvl w:val="0"/>
                <w:numId w:val="31"/>
              </w:numPr>
              <w:spacing w:line="240" w:lineRule="auto"/>
              <w:ind w:left="317" w:hanging="317"/>
              <w:rPr>
                <w:rFonts w:cs="Arial"/>
                <w:sz w:val="24"/>
                <w:szCs w:val="24"/>
              </w:rPr>
            </w:pPr>
            <w:r>
              <w:rPr>
                <w:rFonts w:cs="Arial"/>
                <w:sz w:val="24"/>
                <w:szCs w:val="24"/>
              </w:rPr>
              <w:t>Kommentare im Code hinzufügen</w:t>
            </w:r>
          </w:p>
          <w:p w:rsidR="00E64C81" w:rsidRPr="00B914AA" w:rsidRDefault="00123F52" w:rsidP="00F252CE">
            <w:pPr>
              <w:pStyle w:val="Listenabsatz"/>
              <w:numPr>
                <w:ilvl w:val="0"/>
                <w:numId w:val="31"/>
              </w:numPr>
              <w:spacing w:line="240" w:lineRule="auto"/>
              <w:ind w:left="317" w:hanging="317"/>
              <w:rPr>
                <w:rFonts w:cs="Arial"/>
                <w:sz w:val="24"/>
                <w:szCs w:val="24"/>
              </w:rPr>
            </w:pPr>
            <w:r>
              <w:rPr>
                <w:rFonts w:cs="Arial"/>
                <w:sz w:val="24"/>
                <w:szCs w:val="24"/>
              </w:rPr>
              <w:t>Dokumentation mit Implementierungsteil erwe</w:t>
            </w:r>
            <w:r>
              <w:rPr>
                <w:rFonts w:cs="Arial"/>
                <w:sz w:val="24"/>
                <w:szCs w:val="24"/>
              </w:rPr>
              <w:t>i</w:t>
            </w:r>
            <w:r>
              <w:rPr>
                <w:rFonts w:cs="Arial"/>
                <w:sz w:val="24"/>
                <w:szCs w:val="24"/>
              </w:rPr>
              <w:t>tern.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457011" w:rsidP="00F252CE">
            <w:pPr>
              <w:rPr>
                <w:rFonts w:cs="Arial"/>
                <w:sz w:val="24"/>
                <w:szCs w:val="24"/>
              </w:rPr>
            </w:pPr>
            <w:r>
              <w:rPr>
                <w:rFonts w:cs="Arial"/>
                <w:szCs w:val="22"/>
              </w:rPr>
              <w:t>Implementierungs-Dokumentationfertigstellen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47505B" w:rsidP="00F252CE">
            <w:pPr>
              <w:spacing w:line="240" w:lineRule="auto"/>
              <w:rPr>
                <w:rFonts w:cs="Arial"/>
                <w:sz w:val="24"/>
                <w:szCs w:val="24"/>
              </w:rPr>
            </w:pPr>
            <w:r>
              <w:rPr>
                <w:rFonts w:cs="Arial"/>
                <w:sz w:val="24"/>
                <w:szCs w:val="24"/>
              </w:rPr>
              <w:t xml:space="preserve">Kleinere </w:t>
            </w:r>
            <w:r w:rsidR="007A5E2C">
              <w:rPr>
                <w:rFonts w:cs="Arial"/>
                <w:sz w:val="24"/>
                <w:szCs w:val="24"/>
              </w:rPr>
              <w:t>Bug fixes</w:t>
            </w:r>
            <w:r>
              <w:rPr>
                <w:rFonts w:cs="Arial"/>
                <w:sz w:val="24"/>
                <w:szCs w:val="24"/>
              </w:rPr>
              <w:t xml:space="preserve"> am Programm vor dem Testen</w:t>
            </w:r>
            <w:r w:rsidR="003F7E21">
              <w:rPr>
                <w:rFonts w:cs="Arial"/>
                <w:sz w:val="24"/>
                <w:szCs w:val="24"/>
              </w:rPr>
              <w:t>. Diese sind im GIT-</w:t>
            </w:r>
            <w:r w:rsidR="007A5E2C">
              <w:rPr>
                <w:rFonts w:cs="Arial"/>
                <w:sz w:val="24"/>
                <w:szCs w:val="24"/>
              </w:rPr>
              <w:t>Backup erwähnt.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47505B" w:rsidP="00F252CE">
            <w:pPr>
              <w:rPr>
                <w:rFonts w:cs="Arial"/>
                <w:sz w:val="24"/>
                <w:szCs w:val="24"/>
              </w:rPr>
            </w:pPr>
            <w:r w:rsidRPr="00EB57FE">
              <w:rPr>
                <w:rFonts w:cs="Arial"/>
                <w:szCs w:val="22"/>
              </w:rPr>
              <w:t>Texte zu Hause korrigieren lassen.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915191" w:rsidP="00F252CE">
            <w:pPr>
              <w:rPr>
                <w:rFonts w:cs="Arial"/>
                <w:sz w:val="24"/>
                <w:szCs w:val="24"/>
              </w:rPr>
            </w:pPr>
            <w:r>
              <w:rPr>
                <w:rFonts w:cs="Arial"/>
                <w:sz w:val="24"/>
                <w:szCs w:val="24"/>
              </w:rPr>
              <w:t xml:space="preserve">Jonas Arab und Rolf Keller </w:t>
            </w:r>
            <w:r w:rsidR="00457011">
              <w:rPr>
                <w:rFonts w:cs="Arial"/>
                <w:sz w:val="24"/>
                <w:szCs w:val="24"/>
              </w:rPr>
              <w:t>testen die Applikation für mich.</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457011" w:rsidP="00F252CE">
            <w:pPr>
              <w:rPr>
                <w:rFonts w:cs="Arial"/>
                <w:sz w:val="24"/>
                <w:szCs w:val="24"/>
              </w:rPr>
            </w:pPr>
            <w:r>
              <w:rPr>
                <w:rFonts w:cs="Arial"/>
                <w:sz w:val="24"/>
                <w:szCs w:val="24"/>
              </w:rPr>
              <w:t>Die Applikation ist fertig. Die Dokumentation ist zwar laut Zeitplan hinterher, aber sicher auf dem richtigen Weg. Ich werde nicht alles ganz ausführlich dok</w:t>
            </w:r>
            <w:r>
              <w:rPr>
                <w:rFonts w:cs="Arial"/>
                <w:sz w:val="24"/>
                <w:szCs w:val="24"/>
              </w:rPr>
              <w:t>u</w:t>
            </w:r>
            <w:r>
              <w:rPr>
                <w:rFonts w:cs="Arial"/>
                <w:sz w:val="24"/>
                <w:szCs w:val="24"/>
              </w:rPr>
              <w:t>mentieren können.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D96B46" w:rsidP="00996C01">
            <w:pPr>
              <w:spacing w:line="240" w:lineRule="auto"/>
              <w:rPr>
                <w:rFonts w:cs="Arial"/>
                <w:sz w:val="24"/>
                <w:szCs w:val="24"/>
              </w:rPr>
            </w:pPr>
            <w:r>
              <w:rPr>
                <w:rFonts w:cs="Arial"/>
                <w:sz w:val="24"/>
                <w:szCs w:val="24"/>
              </w:rPr>
              <w:t>Die Testprotokolle sind noch nicht bei der Dokume</w:t>
            </w:r>
            <w:r>
              <w:rPr>
                <w:rFonts w:cs="Arial"/>
                <w:sz w:val="24"/>
                <w:szCs w:val="24"/>
              </w:rPr>
              <w:t>n</w:t>
            </w:r>
            <w:r>
              <w:rPr>
                <w:rFonts w:cs="Arial"/>
                <w:sz w:val="24"/>
                <w:szCs w:val="24"/>
              </w:rPr>
              <w:t>tation dabei, da diese erst nach 18:00 fertiggestellt wurden.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457011" w:rsidRPr="0033657F" w:rsidRDefault="00457011" w:rsidP="00457011">
            <w:pPr>
              <w:rPr>
                <w:szCs w:val="22"/>
              </w:rPr>
            </w:pPr>
            <w:r>
              <w:rPr>
                <w:szCs w:val="22"/>
              </w:rPr>
              <w:t>08:30 Uhr 12</w:t>
            </w:r>
            <w:r w:rsidRPr="0033657F">
              <w:rPr>
                <w:szCs w:val="22"/>
              </w:rPr>
              <w:t>:30 Uhr</w:t>
            </w:r>
          </w:p>
          <w:p w:rsidR="00457011" w:rsidRPr="0033657F" w:rsidRDefault="00457011" w:rsidP="00457011">
            <w:pPr>
              <w:rPr>
                <w:szCs w:val="22"/>
              </w:rPr>
            </w:pPr>
            <w:r w:rsidRPr="0033657F">
              <w:rPr>
                <w:szCs w:val="22"/>
              </w:rPr>
              <w:t>Mittagspause</w:t>
            </w:r>
          </w:p>
          <w:p w:rsidR="000F7EAF" w:rsidRPr="006A7E57" w:rsidRDefault="00457011" w:rsidP="00F252CE">
            <w:pPr>
              <w:rPr>
                <w:rFonts w:cs="Arial"/>
                <w:sz w:val="24"/>
                <w:szCs w:val="24"/>
              </w:rPr>
            </w:pPr>
            <w:r w:rsidRPr="0033657F">
              <w:rPr>
                <w:szCs w:val="22"/>
              </w:rPr>
              <w:t>13:30 Uhr – 18:00 Uhr</w:t>
            </w: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4" w:name="_Toc448067712"/>
      <w:r>
        <w:t>Donnerstag, 14. April 2016</w:t>
      </w:r>
      <w:bookmarkEnd w:id="54"/>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8</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5" w:name="_Toc448067713"/>
      <w:r>
        <w:t>Freitag, 15. April 2016</w:t>
      </w:r>
      <w:bookmarkEnd w:id="55"/>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9</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10</w:t>
            </w:r>
            <w:r w:rsidRPr="007A089A">
              <w:rPr>
                <w:rFonts w:cs="Arial"/>
                <w:sz w:val="24"/>
                <w:szCs w:val="24"/>
              </w:rPr>
              <w:t>) in die Dokumentation übernehmen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B914AA" w:rsidRPr="00B914AA" w:rsidRDefault="00B914AA" w:rsidP="00B914AA"/>
    <w:p w:rsidR="00347FD7" w:rsidRDefault="00347FD7" w:rsidP="00206C8B">
      <w:pPr>
        <w:pStyle w:val="berschrift1"/>
      </w:pPr>
      <w:bookmarkStart w:id="56" w:name="_Toc448067714"/>
      <w:r>
        <w:t>Projektdokumentation</w:t>
      </w:r>
      <w:bookmarkEnd w:id="56"/>
    </w:p>
    <w:p w:rsidR="00D3529A" w:rsidRDefault="00D3529A" w:rsidP="00D3529A">
      <w:pPr>
        <w:pStyle w:val="berschrift2"/>
      </w:pPr>
      <w:bookmarkStart w:id="57" w:name="_Toc448067715"/>
      <w:r>
        <w:t>Soll</w:t>
      </w:r>
      <w:r w:rsidR="000874D3">
        <w:t xml:space="preserve"> </w:t>
      </w:r>
      <w:r>
        <w:t>/</w:t>
      </w:r>
      <w:r w:rsidR="000874D3">
        <w:t xml:space="preserve"> </w:t>
      </w:r>
      <w:r>
        <w:t>Ist vergleich</w:t>
      </w:r>
      <w:bookmarkEnd w:id="57"/>
    </w:p>
    <w:p w:rsidR="008D2AED" w:rsidRPr="008D2AED" w:rsidRDefault="008D2AED" w:rsidP="008D2AED">
      <w:r>
        <w:t>Anhand mehreren Diagrammen wird die aktuelle Situation aufgezeigt und der gewollten Endsituation gegenübergestellt.</w:t>
      </w:r>
    </w:p>
    <w:p w:rsidR="00D3529A" w:rsidRPr="00D647D4" w:rsidRDefault="00D3529A" w:rsidP="00D3529A"/>
    <w:p w:rsidR="00D3529A" w:rsidRDefault="00D3529A" w:rsidP="00D3529A">
      <w:pPr>
        <w:pStyle w:val="berschrift3"/>
      </w:pPr>
      <w:bookmarkStart w:id="58" w:name="_Toc448067716"/>
      <w:r>
        <w:t>Ausgangssituation</w:t>
      </w:r>
      <w:bookmarkEnd w:id="58"/>
      <w:r>
        <w:t xml:space="preserve"> </w:t>
      </w:r>
    </w:p>
    <w:p w:rsidR="00D3529A" w:rsidRDefault="00D3529A" w:rsidP="00D3529A">
      <w:r>
        <w:t>Die Grafik zeigt wie die Web-Abteilung in Kommunikation mit den anderen Nutzerinnen und Nutzer steht.</w:t>
      </w:r>
    </w:p>
    <w:p w:rsidR="00807F2B" w:rsidRDefault="00807F2B" w:rsidP="00D3529A"/>
    <w:p w:rsidR="00D3529A" w:rsidRDefault="00807F2B" w:rsidP="00D3529A">
      <w:r>
        <w:rPr>
          <w:noProof/>
          <w:lang w:eastAsia="ja-JP"/>
        </w:rPr>
        <w:drawing>
          <wp:inline distT="0" distB="0" distL="0" distR="0">
            <wp:extent cx="5615940" cy="183388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5940" cy="1833880"/>
                    </a:xfrm>
                    <a:prstGeom prst="rect">
                      <a:avLst/>
                    </a:prstGeom>
                  </pic:spPr>
                </pic:pic>
              </a:graphicData>
            </a:graphic>
          </wp:inline>
        </w:drawing>
      </w:r>
    </w:p>
    <w:p w:rsidR="00807F2B" w:rsidRDefault="00807F2B" w:rsidP="00D3529A"/>
    <w:p w:rsidR="00D3529A" w:rsidRDefault="00D3529A" w:rsidP="00D3529A">
      <w:r>
        <w:t>Eine Kurze erklärung dazu:</w:t>
      </w:r>
    </w:p>
    <w:p w:rsidR="00D3529A" w:rsidRDefault="00D3529A" w:rsidP="00D3529A">
      <w:r>
        <w:t>Nutzerinnen und Nutzer (NuN) kommunizieren Informationen und Aufträge hauptsäc</w:t>
      </w:r>
      <w:r>
        <w:t>h</w:t>
      </w:r>
      <w:r>
        <w:t>lich via E-Mail und Telefon. Dabei wird nicht ausschliesslich ein Medium für die Ko</w:t>
      </w:r>
      <w:r>
        <w:t>m</w:t>
      </w:r>
      <w:r>
        <w:t>munikation genutzt. Hauptsächlich wird über E-Mails und Telefongesprächen komm</w:t>
      </w:r>
      <w:r>
        <w:t>u</w:t>
      </w:r>
      <w:r>
        <w:t>nizi9ert. Das System hat den Nachteil, dass an arbeitsintensiven Tagen die Informationen mit den Aufträgen vermischt werden. Da Informationen und Aufträge gleichzeitig auf allen Kommunikationsmitteln erhalten werden können, müssen diese beiden Komponenten vom Web wieder getrennt werden. Dabei kann sehr schnell die Übersicht verloren gehen. Zudem wissen immer nur die am Auftrag beteilligten den Stand des Auftrages.</w:t>
      </w:r>
    </w:p>
    <w:p w:rsidR="00D3529A" w:rsidRDefault="00D3529A" w:rsidP="00D3529A"/>
    <w:p w:rsidR="00626E26" w:rsidRDefault="00626E26" w:rsidP="00D3529A">
      <w:r>
        <w:rPr>
          <w:noProof/>
          <w:lang w:eastAsia="ja-JP"/>
        </w:rPr>
        <w:drawing>
          <wp:inline distT="0" distB="0" distL="0" distR="0">
            <wp:extent cx="5615940" cy="10058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3_v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5940" cy="1005840"/>
                    </a:xfrm>
                    <a:prstGeom prst="rect">
                      <a:avLst/>
                    </a:prstGeom>
                  </pic:spPr>
                </pic:pic>
              </a:graphicData>
            </a:graphic>
          </wp:inline>
        </w:drawing>
      </w:r>
    </w:p>
    <w:p w:rsidR="00626E26" w:rsidRPr="00626E26" w:rsidRDefault="00626E26" w:rsidP="00626E26"/>
    <w:p w:rsidR="00626E26" w:rsidRPr="00626E26" w:rsidRDefault="00626E26" w:rsidP="00626E26"/>
    <w:p w:rsidR="007E157F" w:rsidRPr="00626E26" w:rsidRDefault="00626E26" w:rsidP="00626E26">
      <w:pPr>
        <w:tabs>
          <w:tab w:val="left" w:pos="1393"/>
        </w:tabs>
      </w:pPr>
      <w:r>
        <w:tab/>
      </w:r>
    </w:p>
    <w:p w:rsidR="00D3529A" w:rsidRDefault="00D3529A" w:rsidP="00D3529A">
      <w:pPr>
        <w:pStyle w:val="berschrift3"/>
      </w:pPr>
      <w:bookmarkStart w:id="59" w:name="_Toc448067717"/>
      <w:r>
        <w:lastRenderedPageBreak/>
        <w:t>Endsituation</w:t>
      </w:r>
      <w:bookmarkEnd w:id="59"/>
    </w:p>
    <w:p w:rsidR="00807F2B" w:rsidRPr="00807F2B" w:rsidRDefault="00807F2B" w:rsidP="00807F2B">
      <w:r>
        <w:rPr>
          <w:noProof/>
          <w:lang w:eastAsia="ja-JP"/>
        </w:rPr>
        <w:drawing>
          <wp:inline distT="0" distB="0" distL="0" distR="0">
            <wp:extent cx="5615940" cy="209867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2_v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5940" cy="2098675"/>
                    </a:xfrm>
                    <a:prstGeom prst="rect">
                      <a:avLst/>
                    </a:prstGeom>
                  </pic:spPr>
                </pic:pic>
              </a:graphicData>
            </a:graphic>
          </wp:inline>
        </w:drawing>
      </w:r>
    </w:p>
    <w:p w:rsidR="00807F2B" w:rsidRDefault="00807F2B" w:rsidP="00D3529A"/>
    <w:p w:rsidR="00D3529A" w:rsidRPr="00F9646F" w:rsidRDefault="00D3529A" w:rsidP="00D3529A">
      <w:pPr>
        <w:rPr>
          <w:sz w:val="24"/>
        </w:rPr>
      </w:pPr>
      <w:r>
        <w:t xml:space="preserve">Nutzerinnen und Nutzer (NuN) kommunizieren Informationen und Aufträge jetzt auf seperaten Kommunikationsmitteln. Das neu Entwickelte Ticketesystem übernimmt die Rolle der Kommunikation für Aufträge, während dem die restliche </w:t>
      </w:r>
      <w:r>
        <w:rPr>
          <w:sz w:val="24"/>
        </w:rPr>
        <w:t>Kommunikation weiterhin über die alten Kommunikationsmittel läuft. Für die NuN ändert der wechsel des Kommunikationmittels und erleichtert damit  der Web-Abteilung das einteilen. Durch die nutzung eines Ticketsystems sieht nicht nur der Au</w:t>
      </w:r>
      <w:r>
        <w:rPr>
          <w:sz w:val="24"/>
        </w:rPr>
        <w:t>f</w:t>
      </w:r>
      <w:r>
        <w:rPr>
          <w:sz w:val="24"/>
        </w:rPr>
        <w:t>traggeber der Stand des Auftrags, sondern auch alle anderen Nutzer des Sy</w:t>
      </w:r>
      <w:r>
        <w:rPr>
          <w:sz w:val="24"/>
        </w:rPr>
        <w:t>s</w:t>
      </w:r>
      <w:r>
        <w:rPr>
          <w:sz w:val="24"/>
        </w:rPr>
        <w:t>tems.</w:t>
      </w:r>
    </w:p>
    <w:p w:rsidR="00D3529A" w:rsidRDefault="00D3529A" w:rsidP="00D3529A"/>
    <w:p w:rsidR="00D837F4" w:rsidRDefault="005203F3" w:rsidP="00D3529A">
      <w:r>
        <w:rPr>
          <w:noProof/>
          <w:lang w:eastAsia="ja-JP"/>
        </w:rPr>
        <w:drawing>
          <wp:inline distT="0" distB="0" distL="0" distR="0">
            <wp:extent cx="5615940" cy="1552575"/>
            <wp:effectExtent l="0" t="0" r="381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4_v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5940" cy="1552575"/>
                    </a:xfrm>
                    <a:prstGeom prst="rect">
                      <a:avLst/>
                    </a:prstGeom>
                  </pic:spPr>
                </pic:pic>
              </a:graphicData>
            </a:graphic>
          </wp:inline>
        </w:drawing>
      </w:r>
    </w:p>
    <w:p w:rsidR="00D837F4" w:rsidRDefault="00D837F4" w:rsidP="00D3529A"/>
    <w:p w:rsidR="00D837F4" w:rsidRDefault="00D837F4" w:rsidP="00D3529A"/>
    <w:p w:rsidR="00D837F4" w:rsidRDefault="00D837F4" w:rsidP="00D3529A"/>
    <w:p w:rsidR="00D837F4" w:rsidRDefault="00D837F4" w:rsidP="00D3529A"/>
    <w:p w:rsidR="00D837F4" w:rsidRDefault="00D837F4" w:rsidP="00D3529A"/>
    <w:p w:rsidR="0078582E" w:rsidRDefault="0078582E" w:rsidP="00D3529A"/>
    <w:p w:rsidR="0078582E" w:rsidRDefault="0078582E" w:rsidP="00D3529A"/>
    <w:p w:rsidR="00D647D4" w:rsidRDefault="00D647D4" w:rsidP="00D647D4"/>
    <w:p w:rsidR="0078582E" w:rsidRPr="00D647D4" w:rsidRDefault="0078582E" w:rsidP="00D647D4"/>
    <w:p w:rsidR="0054599E" w:rsidRDefault="0054599E" w:rsidP="004F7CC1">
      <w:pPr>
        <w:pStyle w:val="berschrift2"/>
      </w:pPr>
      <w:bookmarkStart w:id="60" w:name="_Toc448067718"/>
      <w:r>
        <w:lastRenderedPageBreak/>
        <w:t>Risikoanalyse</w:t>
      </w:r>
      <w:bookmarkEnd w:id="60"/>
    </w:p>
    <w:p w:rsidR="004F7CC1" w:rsidRDefault="004F7CC1" w:rsidP="009E5457">
      <w:pPr>
        <w:pStyle w:val="berschrift3"/>
      </w:pPr>
      <w:bookmarkStart w:id="61" w:name="_Toc448067719"/>
      <w:r>
        <w:t>Datenverlust</w:t>
      </w:r>
      <w:bookmarkEnd w:id="61"/>
    </w:p>
    <w:p w:rsidR="004F7CC1" w:rsidRDefault="004F7CC1" w:rsidP="004F7CC1">
      <w:r>
        <w:t>Datenverlust ist ein Grosses problem während der Arbeit. Der verlust von Daten kann hauptsächlich durch Software Probleme, wie beispielsweise Absturz des Texteditors, oder durch unachtsamkeit entstehen. Ohne Entsprechende Schutzmnassnahmen kann der Verlust von Daten fatale folgen haben unt unter umständen sogar das projekt zum scheitern verurteilen.</w:t>
      </w:r>
    </w:p>
    <w:p w:rsidR="009E5457" w:rsidRPr="00E7522F" w:rsidRDefault="009E5457" w:rsidP="004F7CC1"/>
    <w:p w:rsidR="004F7CC1" w:rsidRDefault="004F7CC1" w:rsidP="009E5457">
      <w:pPr>
        <w:pStyle w:val="berschrift4"/>
      </w:pPr>
      <w:bookmarkStart w:id="62" w:name="_Toc448067720"/>
      <w:r>
        <w:t>Wahrscheinlichkeit</w:t>
      </w:r>
      <w:bookmarkEnd w:id="62"/>
    </w:p>
    <w:p w:rsidR="004F7CC1" w:rsidRDefault="004F7CC1" w:rsidP="004F7CC1">
      <w:r>
        <w:t>Die warscheinlichkeit eines Datenverlustes  ist sehr gering. Falls jedoch einer passiert</w:t>
      </w:r>
    </w:p>
    <w:p w:rsidR="009E5457" w:rsidRPr="005B0590" w:rsidRDefault="009E5457" w:rsidP="004F7CC1"/>
    <w:p w:rsidR="004F7CC1" w:rsidRDefault="004F7CC1" w:rsidP="009E5457">
      <w:pPr>
        <w:pStyle w:val="berschrift4"/>
      </w:pPr>
      <w:bookmarkStart w:id="63" w:name="_Toc448067721"/>
      <w:r>
        <w:t>Folgen</w:t>
      </w:r>
      <w:bookmarkEnd w:id="63"/>
    </w:p>
    <w:p w:rsidR="004F7CC1" w:rsidRDefault="004F7CC1" w:rsidP="004F7CC1">
      <w:r>
        <w:t>Die Folgen eines Datenverlustes sind bedingt durch den Stand des verlusttes und des Standes des Backups. Bei eiem grösseren verlust kann dies zum scheitern des Proje</w:t>
      </w:r>
      <w:r>
        <w:t>k</w:t>
      </w:r>
      <w:r>
        <w:t>tes führen. Falls die Auswirkungen nicht so fatal sind, wirk es sich vorallem auf die Zeitplanung aus, da man zuerst den Stand von vorhin wieder erreichen muss.</w:t>
      </w:r>
    </w:p>
    <w:p w:rsidR="009E5457" w:rsidRPr="005B0590" w:rsidRDefault="009E5457" w:rsidP="004F7CC1"/>
    <w:p w:rsidR="004F7CC1" w:rsidRDefault="004F7CC1" w:rsidP="009E5457">
      <w:pPr>
        <w:pStyle w:val="berschrift4"/>
      </w:pPr>
      <w:bookmarkStart w:id="64" w:name="_Toc448067722"/>
      <w:r>
        <w:t>Gegenmassnahmen</w:t>
      </w:r>
      <w:bookmarkEnd w:id="64"/>
    </w:p>
    <w:p w:rsidR="004F7CC1" w:rsidRDefault="004F7CC1" w:rsidP="004F7CC1">
      <w:r>
        <w:t>Zur gegenmasnahme existiert ein Backup auf einem USB-Stick, ein lokales Git-backup sowie ein äffentliches auf GitHub . Alle Backups sind immer auf dem selben Stand. Es kann jederzeit auf ein altes zurückgegriffen werden. Falls der erstfall von einem haar</w:t>
      </w:r>
      <w:r>
        <w:t>d</w:t>
      </w:r>
      <w:r>
        <w:t>diskfehler passiert, kann an einem anderen Arbeitsplatz weiter gearbeitet werden.</w:t>
      </w:r>
    </w:p>
    <w:p w:rsidR="009E5457" w:rsidRPr="005B0590" w:rsidRDefault="009E5457" w:rsidP="004F7CC1"/>
    <w:p w:rsidR="004F7CC1" w:rsidRDefault="004F7CC1" w:rsidP="009E5457">
      <w:pPr>
        <w:pStyle w:val="berschrift4"/>
      </w:pPr>
      <w:bookmarkStart w:id="65" w:name="_Toc448067723"/>
      <w:r>
        <w:t>Schadensminimierung</w:t>
      </w:r>
      <w:bookmarkEnd w:id="65"/>
    </w:p>
    <w:p w:rsidR="009E5457" w:rsidRDefault="004F7CC1" w:rsidP="004F7CC1">
      <w:r>
        <w:t>Um den Schaden zu minimieren wird mindestens einmal am Tag ein komplettes B</w:t>
      </w:r>
      <w:r>
        <w:t>a</w:t>
      </w:r>
      <w:r>
        <w:t>ckup gemacht. Bei grösseren Änderungen an Dokumentation oder Programmcode wird ebenfalls ein neues Backup erstellt, damit der Datenverlust möglichst gering gehalten werden kann.</w:t>
      </w:r>
    </w:p>
    <w:p w:rsidR="004F7CC1" w:rsidRDefault="004F7CC1" w:rsidP="004F7CC1"/>
    <w:p w:rsidR="004F7CC1" w:rsidRDefault="004F7CC1" w:rsidP="009E5457">
      <w:pPr>
        <w:pStyle w:val="berschrift3"/>
      </w:pPr>
      <w:bookmarkStart w:id="66" w:name="_Toc448067724"/>
      <w:r>
        <w:t>Zeitprobleme</w:t>
      </w:r>
      <w:bookmarkEnd w:id="66"/>
      <w:r>
        <w:t xml:space="preserve"> </w:t>
      </w:r>
    </w:p>
    <w:p w:rsidR="004F7CC1" w:rsidRDefault="004F7CC1" w:rsidP="004F7CC1">
      <w:r>
        <w:t>Bei einer Arbeit von knapp 10 Arbeitstagen und eriner knapp bemessenenZeit sind Zeitprobleme eine der grössten Probleme, die während der Arbeit auftreten können. Falls unvorhergesehene Probleme oder zusätzliche Arbeiten aufkommen, führt das zu einer veränderung des Zeitplanes und somit zur Zeitverzögerung des Projekts.</w:t>
      </w:r>
    </w:p>
    <w:p w:rsidR="009E5457" w:rsidRDefault="009E5457" w:rsidP="004F7CC1"/>
    <w:p w:rsidR="009E5457" w:rsidRDefault="009E5457" w:rsidP="004F7CC1"/>
    <w:p w:rsidR="004F7CC1" w:rsidRDefault="004F7CC1" w:rsidP="009E5457">
      <w:pPr>
        <w:pStyle w:val="berschrift4"/>
      </w:pPr>
      <w:bookmarkStart w:id="67" w:name="_Toc448067725"/>
      <w:r>
        <w:t>Wahrscheinlichkeit</w:t>
      </w:r>
      <w:bookmarkEnd w:id="67"/>
    </w:p>
    <w:p w:rsidR="004F7CC1" w:rsidRDefault="004F7CC1" w:rsidP="004F7CC1">
      <w:r>
        <w:t>Die Warscheinlichkeit für Zeitprobleme sind sher hoch. Es goibt viele Fehler die bei der zeitplanung vor allem als leie gemacht werden können. So können für verschiedene Punkte zu viel Zeit gebraucht werden oder allgemein die bemessene Zeit falsch b</w:t>
      </w:r>
      <w:r>
        <w:t>e</w:t>
      </w:r>
      <w:r>
        <w:t>messen worden sein.</w:t>
      </w:r>
    </w:p>
    <w:p w:rsidR="009E5457" w:rsidRPr="00DC038D" w:rsidRDefault="009E5457" w:rsidP="004F7CC1"/>
    <w:p w:rsidR="004F7CC1" w:rsidRDefault="004F7CC1" w:rsidP="009E5457">
      <w:pPr>
        <w:pStyle w:val="berschrift4"/>
      </w:pPr>
      <w:bookmarkStart w:id="68" w:name="_Toc448067726"/>
      <w:r>
        <w:t>Folgen</w:t>
      </w:r>
      <w:bookmarkEnd w:id="68"/>
    </w:p>
    <w:p w:rsidR="004F7CC1" w:rsidRDefault="004F7CC1" w:rsidP="004F7CC1">
      <w:r>
        <w:t>Zeittprobleme können von nicht korrigieren eines Textes bis zur nicht fertigstellung des Projektes führen. Das verpassen des Abgebetermins ist dabei auch ein Problem das auftreten könnte. Jedoch würde ich lieber ein nicht fertiges Produkt abgeben als diesen zu verpassen.</w:t>
      </w:r>
    </w:p>
    <w:p w:rsidR="009E5457" w:rsidRPr="00DC038D" w:rsidRDefault="009E5457" w:rsidP="004F7CC1"/>
    <w:p w:rsidR="004F7CC1" w:rsidRDefault="004F7CC1" w:rsidP="009E5457">
      <w:pPr>
        <w:pStyle w:val="berschrift4"/>
      </w:pPr>
      <w:bookmarkStart w:id="69" w:name="_Toc448067727"/>
      <w:r>
        <w:t>Gegenmassnahmen</w:t>
      </w:r>
      <w:bookmarkEnd w:id="69"/>
    </w:p>
    <w:p w:rsidR="004F7CC1" w:rsidRDefault="004F7CC1" w:rsidP="009E5457">
      <w:r>
        <w:t>Um genügend zeit für alles zu haben, wurde ein Buffertag eingeplant. An diesem kö</w:t>
      </w:r>
      <w:r>
        <w:t>n</w:t>
      </w:r>
      <w:r>
        <w:t xml:space="preserve">nen letzte </w:t>
      </w:r>
      <w:r w:rsidRPr="009E5457">
        <w:t>anstehende</w:t>
      </w:r>
      <w:r>
        <w:t xml:space="preserve"> Arbeiten erledigt</w:t>
      </w:r>
      <w:r w:rsidR="009E5457">
        <w:t xml:space="preserve"> werden, falls diese existieren.</w:t>
      </w:r>
    </w:p>
    <w:p w:rsidR="009E5457" w:rsidRPr="00EC7913" w:rsidRDefault="009E5457" w:rsidP="009E5457"/>
    <w:p w:rsidR="004F7CC1" w:rsidRDefault="004F7CC1" w:rsidP="009E5457">
      <w:pPr>
        <w:pStyle w:val="berschrift4"/>
      </w:pPr>
      <w:bookmarkStart w:id="70" w:name="_Toc448067728"/>
      <w:r>
        <w:t>Schadensminimierung</w:t>
      </w:r>
      <w:bookmarkEnd w:id="70"/>
    </w:p>
    <w:p w:rsidR="004F7CC1" w:rsidRDefault="004F7CC1" w:rsidP="004F7CC1">
      <w:r>
        <w:t>Falls schon vor dem Buffertag bemerkt wird, das bestimmte arbeiten mehr zeit benöt</w:t>
      </w:r>
      <w:r>
        <w:t>i</w:t>
      </w:r>
      <w:r>
        <w:t>gen, kann noch etwas dagegen getan werden. Wie zum beispiel den Fokus auf etwas anderes setzen oder im Notfall mehr gearbeitet werden. Falls erst am Buffertag Pro</w:t>
      </w:r>
      <w:r>
        <w:t>b</w:t>
      </w:r>
      <w:r>
        <w:t xml:space="preserve">leme auftreten, kann das fatale folgen haben, da der Abgabetermin am selben tgag ist. </w:t>
      </w:r>
    </w:p>
    <w:p w:rsidR="004F7CC1" w:rsidRDefault="004F7CC1" w:rsidP="00C1198A"/>
    <w:p w:rsidR="004F7CC1" w:rsidRDefault="004F7CC1" w:rsidP="009E5457">
      <w:pPr>
        <w:pStyle w:val="berschrift3"/>
      </w:pPr>
      <w:bookmarkStart w:id="71" w:name="_Toc448067729"/>
      <w:r>
        <w:t>Internetbrowser-Probleme</w:t>
      </w:r>
      <w:bookmarkEnd w:id="71"/>
    </w:p>
    <w:p w:rsidR="004F7CC1" w:rsidRDefault="004F7CC1" w:rsidP="004F7CC1">
      <w:r>
        <w:t>Die geplante Applikation wird für die meistgebrauchten Browser entwickelt. Jeder di</w:t>
      </w:r>
      <w:r>
        <w:t>e</w:t>
      </w:r>
      <w:r>
        <w:t>ser Browser hat seine eigenheiten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bookmarkStart w:id="72" w:name="_Toc448067730"/>
      <w:r>
        <w:t>Wahrscheinlichkeit</w:t>
      </w:r>
      <w:bookmarkEnd w:id="72"/>
    </w:p>
    <w:p w:rsidR="004F7CC1" w:rsidRDefault="004F7CC1" w:rsidP="004F7CC1">
      <w:r>
        <w:t>Browserprobleme werden vor allem bbei der Darstellung des GUI auftreten können. Die Warscheinlichkeit hält sich meiner erfahrungen etwa bei 60%</w:t>
      </w:r>
      <w:r w:rsidR="009E5457">
        <w:t>.</w:t>
      </w:r>
    </w:p>
    <w:p w:rsidR="009E5457" w:rsidRPr="0081122D" w:rsidRDefault="009E5457" w:rsidP="004F7CC1"/>
    <w:p w:rsidR="004F7CC1" w:rsidRDefault="004F7CC1" w:rsidP="009E5457">
      <w:pPr>
        <w:pStyle w:val="berschrift4"/>
      </w:pPr>
      <w:bookmarkStart w:id="73" w:name="_Toc448067731"/>
      <w:r>
        <w:t>Folgen</w:t>
      </w:r>
      <w:bookmarkEnd w:id="73"/>
    </w:p>
    <w:p w:rsidR="009E5457" w:rsidRDefault="004F7CC1" w:rsidP="004F7CC1">
      <w:r>
        <w:t>Bei Browserproblemen wird es zu Zeitverzögerungen kommen</w:t>
      </w:r>
      <w:r w:rsidR="006A6A6C">
        <w:t>.</w:t>
      </w:r>
    </w:p>
    <w:p w:rsidR="006A6A6C" w:rsidRPr="009673E7" w:rsidRDefault="006A6A6C" w:rsidP="004F7CC1"/>
    <w:p w:rsidR="004F7CC1" w:rsidRDefault="004F7CC1" w:rsidP="009E5457">
      <w:pPr>
        <w:pStyle w:val="berschrift4"/>
      </w:pPr>
      <w:bookmarkStart w:id="74" w:name="_Toc448067732"/>
      <w:r>
        <w:t>Gegenmassnahmen</w:t>
      </w:r>
      <w:bookmarkEnd w:id="74"/>
    </w:p>
    <w:p w:rsidR="004F7CC1" w:rsidRDefault="004F7CC1" w:rsidP="004F7CC1">
      <w:r>
        <w:t>Um den Problem entgegenzukommen wird das Frame Work Bootstrap benutzt. Dieses hat hat bereits viele probleme der unterschiedlichen  &lt;browsert gelöst. Somit kann der Fokus auf etwas anderes gelegt werden und das Styling der Webseite muss sich nicht viel gekümmertt werden</w:t>
      </w:r>
    </w:p>
    <w:p w:rsidR="009E5457" w:rsidRPr="009673E7" w:rsidRDefault="009E5457" w:rsidP="004F7CC1"/>
    <w:p w:rsidR="004F7CC1" w:rsidRDefault="004F7CC1" w:rsidP="009E5457">
      <w:pPr>
        <w:pStyle w:val="berschrift4"/>
      </w:pPr>
      <w:bookmarkStart w:id="75" w:name="_Toc448067733"/>
      <w:r>
        <w:t>Schadensminimierung</w:t>
      </w:r>
      <w:bookmarkEnd w:id="75"/>
    </w:p>
    <w:p w:rsidR="004F7CC1" w:rsidRDefault="004F7CC1" w:rsidP="004F7CC1">
      <w:r>
        <w:t>Falls dennoch Probleme auftreten muss der Fehler ausgewertet werden. Falls der F</w:t>
      </w:r>
      <w:r>
        <w:t>e</w:t>
      </w:r>
      <w:r>
        <w:t>her nur optisch ist und nicht die Funtionalität der Applikation winschränkt, kann dieser fehler in der Bufferzeit oder einer nchsten Version der Applikation bearbeitet werden. Falls das Problem mdie Funktionalität einschränk, muss sofort gehandelt werden und das Problem manuell mit Hilfe von &gt;Dritter und Internet gelöst werden.</w:t>
      </w:r>
    </w:p>
    <w:p w:rsidR="00B71003" w:rsidRDefault="00B71003" w:rsidP="0054599E"/>
    <w:p w:rsidR="00B71003" w:rsidRDefault="00B71003" w:rsidP="0054599E"/>
    <w:p w:rsidR="00B71003" w:rsidRDefault="00B71003" w:rsidP="00B71003">
      <w:pPr>
        <w:pStyle w:val="berschrift2"/>
      </w:pPr>
      <w:bookmarkStart w:id="76" w:name="_Toc448067734"/>
      <w:r>
        <w:t>Versionierung</w:t>
      </w:r>
      <w:bookmarkEnd w:id="76"/>
    </w:p>
    <w:p w:rsidR="00B71003" w:rsidRDefault="00B71003" w:rsidP="00B71003">
      <w:r>
        <w:t>Für die Versionierung des Git-Repositorys wurde ein klassisches System mit Hauptve</w:t>
      </w:r>
      <w:r>
        <w:t>r</w:t>
      </w:r>
      <w:r>
        <w:t>sionsnummer, Nebenversionsnummer, Revisionsnummer und Buildnummer mit ergä</w:t>
      </w:r>
      <w:r>
        <w:t>n</w:t>
      </w:r>
      <w:r>
        <w:t>zender Information zum Entwicklungsstadium der Software gewählt. Die Version</w:t>
      </w:r>
      <w:r>
        <w:t>s</w:t>
      </w:r>
      <w:r>
        <w:t>nummern beziehen sich auf die Software und nicht auf die Dokumentation. Diese enthält eine eigene Versionsnummer unabhängig von dem des Repositorys. Das Repository startet nur mit Revisions- und Buildnummer,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„rc“ für den Veröffentlichungskandidat gekennzeichnet. Für das Arbeiten mit dem Reposit</w:t>
      </w:r>
      <w:r>
        <w:t>o</w:t>
      </w:r>
      <w:r>
        <w:t>ry wird die Software „SourceTree“ verwendet.</w:t>
      </w:r>
    </w:p>
    <w:p w:rsidR="00B71003" w:rsidRDefault="00B71003" w:rsidP="00B71003"/>
    <w:p w:rsidR="00B71003" w:rsidRDefault="00B71003" w:rsidP="00B71003">
      <w:r>
        <w:t>Die Versionsnummer des Repositorys setzt sich folgendermassen zusammen:</w:t>
      </w:r>
    </w:p>
    <w:p w:rsidR="00B71003" w:rsidRDefault="00B71003" w:rsidP="00B71003"/>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B71003" w:rsidRPr="00D06366"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r w:rsidRPr="00D06366">
        <w:t>Buildnummer</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B71003"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B71003" w:rsidRPr="00D06366" w:rsidRDefault="00B71003" w:rsidP="00B71003">
      <w:pPr>
        <w:pStyle w:val="Fuzeile"/>
        <w:rPr>
          <w:rFonts w:ascii="Arial" w:hAnsi="Arial" w:cs="Arial"/>
        </w:rPr>
      </w:pPr>
      <w:r w:rsidRPr="00D06366">
        <w:rPr>
          <w:rFonts w:ascii="Arial" w:hAnsi="Arial" w:cs="Arial"/>
        </w:rPr>
        <w:t>Abbildung: Quelle Wikipedia</w:t>
      </w:r>
    </w:p>
    <w:p w:rsidR="00B71003" w:rsidRDefault="00B71003" w:rsidP="00B71003"/>
    <w:p w:rsidR="00B71003" w:rsidRDefault="00B71003" w:rsidP="00B71003"/>
    <w:p w:rsidR="00B71003" w:rsidRDefault="00B71003" w:rsidP="00B71003">
      <w:pPr>
        <w:pStyle w:val="berschrift3"/>
      </w:pPr>
      <w:bookmarkStart w:id="77" w:name="_Toc448067735"/>
      <w:r>
        <w:t>Backup</w:t>
      </w:r>
      <w:bookmarkEnd w:id="77"/>
    </w:p>
    <w:p w:rsidR="00B71003" w:rsidRDefault="00B71003" w:rsidP="00B71003">
      <w:r>
        <w:t>Durch die Versionierung mit Git wird das Zurückspringen in der Entwicklung oder das Wiederherstellen einer vorherigen Version vereinfacht. Um die Sicherheit noch zu ve</w:t>
      </w:r>
      <w:r>
        <w:t>r</w:t>
      </w:r>
      <w:r>
        <w:t>stärken ist das Repository auf GitHub erreichbar. Das öffentliche Repository kann j</w:t>
      </w:r>
      <w:r>
        <w:t>e</w:t>
      </w:r>
      <w:r>
        <w:t>derzeit wieder lokal hergestellt werden. Zusätzlich sind die Releases in GitHub übe</w:t>
      </w:r>
      <w:r>
        <w:t>r</w:t>
      </w:r>
      <w:r>
        <w:t>sichtlich dargestellt. Ebenso werden alle Dateien zur Sicherheit auf einem USB-Stick gespeichert. Das Backup wird mindestens einmal am Ende des Tages erstellt.</w:t>
      </w:r>
    </w:p>
    <w:p w:rsidR="00B71003" w:rsidRDefault="00B71003" w:rsidP="00B71003"/>
    <w:p w:rsidR="00B71003" w:rsidRDefault="00B71003" w:rsidP="00B71003">
      <w:pPr>
        <w:pStyle w:val="berschrift3"/>
      </w:pPr>
      <w:bookmarkStart w:id="78" w:name="_Toc448067736"/>
      <w:r>
        <w:t>Commits</w:t>
      </w:r>
      <w:bookmarkEnd w:id="78"/>
    </w:p>
    <w:p w:rsidR="00B71003" w:rsidRDefault="00B71003" w:rsidP="00B71003">
      <w:r>
        <w:t>Die Commits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B71003" w:rsidRDefault="00B71003" w:rsidP="0054599E"/>
    <w:p w:rsidR="00881B9F" w:rsidRDefault="00881B9F" w:rsidP="00C9083D">
      <w:pPr>
        <w:pStyle w:val="berschrift2"/>
      </w:pPr>
      <w:bookmarkStart w:id="79" w:name="_Toc448067737"/>
      <w:r>
        <w:lastRenderedPageBreak/>
        <w:t>Wieso Bootstrap</w:t>
      </w:r>
      <w:bookmarkEnd w:id="79"/>
    </w:p>
    <w:p w:rsidR="00C9083D" w:rsidRDefault="00C9083D" w:rsidP="00C9083D">
      <w:pPr>
        <w:pStyle w:val="berschrift3"/>
      </w:pPr>
      <w:bookmarkStart w:id="80" w:name="_Toc448067738"/>
      <w:r>
        <w:t>Was ist Bootstrag</w:t>
      </w:r>
      <w:bookmarkEnd w:id="80"/>
    </w:p>
    <w:p w:rsidR="00C9083D" w:rsidRDefault="00C9083D" w:rsidP="00C9083D">
      <w:r>
        <w:t xml:space="preserve">Bootstrap ist das meist genutzte </w:t>
      </w:r>
      <w:r w:rsidR="00001A20">
        <w:t>Front-E</w:t>
      </w:r>
      <w:r>
        <w:t xml:space="preserve">nd  Framwork, welches für Responive mobile-first Webseiten genutzt wird.  Viele Webseiten heutzutage benutzen dieses Framework. Die Meinungen von personen zum nuzen dieses frameworks unterscheiden sich von person zu person sehr stark. Viele Persoenen lieben es, währdem es andere hassen. Die Benutzung ist also bei Entwicklern umstritten. </w:t>
      </w:r>
    </w:p>
    <w:p w:rsidR="00C9083D" w:rsidRDefault="00C9083D" w:rsidP="00C9083D">
      <w:r>
        <w:t>Um die Entscheidung Bootstrap zu enutzen besser aufzuzeigen, sind hhier die grösten Vor und nachteile von bootstrap:</w:t>
      </w:r>
    </w:p>
    <w:p w:rsidR="00C9083D" w:rsidRPr="004045BF" w:rsidRDefault="00C9083D" w:rsidP="00C9083D"/>
    <w:p w:rsidR="00C9083D" w:rsidRDefault="00C9083D" w:rsidP="00C9083D">
      <w:pPr>
        <w:pStyle w:val="berschrift3"/>
      </w:pPr>
      <w:bookmarkStart w:id="81" w:name="_Toc448067739"/>
      <w:r>
        <w:t>Vorteile</w:t>
      </w:r>
      <w:bookmarkEnd w:id="81"/>
    </w:p>
    <w:p w:rsidR="00C9083D" w:rsidRDefault="00C9083D" w:rsidP="00C9083D">
      <w:pPr>
        <w:pStyle w:val="KeinLeerraum"/>
        <w:numPr>
          <w:ilvl w:val="0"/>
          <w:numId w:val="33"/>
        </w:numPr>
      </w:pPr>
      <w:r>
        <w:t>Erleichtert und beschleunigt die Entwicklung</w:t>
      </w:r>
    </w:p>
    <w:p w:rsidR="00C9083D" w:rsidRDefault="00C9083D" w:rsidP="00C9083D">
      <w:pPr>
        <w:pStyle w:val="KeinLeerraum"/>
        <w:numPr>
          <w:ilvl w:val="0"/>
          <w:numId w:val="33"/>
        </w:numPr>
      </w:pPr>
      <w:r>
        <w:t>Erlaubt schnelles Prototyping</w:t>
      </w:r>
    </w:p>
    <w:p w:rsidR="00C9083D" w:rsidRDefault="00C9083D" w:rsidP="00C9083D">
      <w:pPr>
        <w:pStyle w:val="KeinLeerraum"/>
        <w:numPr>
          <w:ilvl w:val="0"/>
          <w:numId w:val="33"/>
        </w:numPr>
      </w:pPr>
      <w:r>
        <w:t>Funktioniert in allen modernen Browsern</w:t>
      </w:r>
    </w:p>
    <w:p w:rsidR="00C9083D" w:rsidRDefault="00C9083D" w:rsidP="00C9083D">
      <w:pPr>
        <w:pStyle w:val="KeinLeerraum"/>
        <w:numPr>
          <w:ilvl w:val="0"/>
          <w:numId w:val="33"/>
        </w:numPr>
      </w:pPr>
      <w:r>
        <w:t xml:space="preserve">Unterstützt JavaScript und jQuery </w:t>
      </w:r>
    </w:p>
    <w:p w:rsidR="00C9083D" w:rsidRDefault="00C9083D" w:rsidP="00C9083D">
      <w:pPr>
        <w:pStyle w:val="KeinLeerraum"/>
        <w:numPr>
          <w:ilvl w:val="0"/>
          <w:numId w:val="33"/>
        </w:numPr>
      </w:pPr>
      <w:r>
        <w:t>Arbeitet mit eigener Gitter-Struktur</w:t>
      </w:r>
    </w:p>
    <w:p w:rsidR="00C9083D" w:rsidRPr="00357E66" w:rsidRDefault="00C9083D" w:rsidP="00C9083D">
      <w:pPr>
        <w:pStyle w:val="KeinLeerraum"/>
        <w:numPr>
          <w:ilvl w:val="0"/>
          <w:numId w:val="33"/>
        </w:numPr>
      </w:pPr>
      <w:r>
        <w:t>Mobile First</w:t>
      </w:r>
    </w:p>
    <w:p w:rsidR="00C9083D" w:rsidRPr="00055BD4" w:rsidRDefault="00C9083D" w:rsidP="00C9083D">
      <w:pPr>
        <w:pStyle w:val="KeinLeerraum"/>
        <w:numPr>
          <w:ilvl w:val="0"/>
          <w:numId w:val="33"/>
        </w:numPr>
      </w:pPr>
      <w:r>
        <w:t xml:space="preserve">Löst </w:t>
      </w:r>
      <w:r w:rsidRPr="00055BD4">
        <w:t>viele CSS Probleme</w:t>
      </w:r>
    </w:p>
    <w:p w:rsidR="00C9083D" w:rsidRPr="00055BD4" w:rsidRDefault="00C9083D" w:rsidP="00C9083D">
      <w:pPr>
        <w:pStyle w:val="KeinLeerraum"/>
        <w:numPr>
          <w:ilvl w:val="0"/>
          <w:numId w:val="33"/>
        </w:numPr>
      </w:pPr>
      <w:r>
        <w:t>Es wird nicht viel eigenes</w:t>
      </w:r>
      <w:r w:rsidRPr="00055BD4">
        <w:t xml:space="preserve"> CSS benötigt</w:t>
      </w:r>
    </w:p>
    <w:p w:rsidR="00C9083D" w:rsidRPr="00055BD4" w:rsidRDefault="00C9083D" w:rsidP="00C9083D">
      <w:pPr>
        <w:pStyle w:val="KeinLeerraum"/>
        <w:numPr>
          <w:ilvl w:val="0"/>
          <w:numId w:val="33"/>
        </w:numPr>
      </w:pPr>
      <w:r w:rsidRPr="00055BD4">
        <w:t xml:space="preserve">Open </w:t>
      </w:r>
      <w:r>
        <w:t>Source</w:t>
      </w:r>
    </w:p>
    <w:p w:rsidR="00C9083D" w:rsidRPr="00B80735" w:rsidRDefault="00C9083D" w:rsidP="00C9083D">
      <w:pPr>
        <w:rPr>
          <w:lang w:val="en-US"/>
        </w:rPr>
      </w:pPr>
    </w:p>
    <w:p w:rsidR="00C9083D" w:rsidRDefault="00C9083D" w:rsidP="00C9083D">
      <w:pPr>
        <w:pStyle w:val="berschrift3"/>
      </w:pPr>
      <w:bookmarkStart w:id="82" w:name="_Toc448067740"/>
      <w:r>
        <w:t>Nachteile</w:t>
      </w:r>
      <w:bookmarkEnd w:id="82"/>
    </w:p>
    <w:p w:rsidR="00C9083D" w:rsidRDefault="00C9083D" w:rsidP="00C9083D">
      <w:pPr>
        <w:pStyle w:val="Listenabsatz"/>
        <w:numPr>
          <w:ilvl w:val="0"/>
          <w:numId w:val="34"/>
        </w:numPr>
        <w:spacing w:after="200"/>
      </w:pPr>
      <w:r>
        <w:t>Durch das vordefinierte CSS des Frameworks, sehen viele Webseiten gleich au.</w:t>
      </w:r>
    </w:p>
    <w:p w:rsidR="00C9083D" w:rsidRDefault="00C9083D" w:rsidP="00C9083D">
      <w:pPr>
        <w:pStyle w:val="Listenabsatz"/>
        <w:numPr>
          <w:ilvl w:val="0"/>
          <w:numId w:val="34"/>
        </w:numPr>
        <w:spacing w:after="200"/>
      </w:pPr>
      <w:r>
        <w:t>Bootstrap legt den schwerpunkt nicht auf das Design</w:t>
      </w:r>
    </w:p>
    <w:p w:rsidR="00C9083D" w:rsidRDefault="00C9083D" w:rsidP="00C9083D">
      <w:pPr>
        <w:pStyle w:val="Listenabsatz"/>
        <w:numPr>
          <w:ilvl w:val="0"/>
          <w:numId w:val="34"/>
        </w:numPr>
        <w:spacing w:after="200"/>
      </w:pPr>
      <w:r>
        <w:t>Es ist schwer sein eigenes Design daraus zu erstellen</w:t>
      </w:r>
    </w:p>
    <w:p w:rsidR="00C9083D" w:rsidRDefault="00C9083D" w:rsidP="00C9083D">
      <w:pPr>
        <w:pStyle w:val="Listenabsatz"/>
        <w:numPr>
          <w:ilvl w:val="0"/>
          <w:numId w:val="34"/>
        </w:numPr>
        <w:spacing w:after="200"/>
      </w:pPr>
      <w:r>
        <w:t>Die Bootstrap Logik ist überladen</w:t>
      </w:r>
    </w:p>
    <w:p w:rsidR="00C9083D" w:rsidRPr="00BA699B" w:rsidRDefault="00C9083D" w:rsidP="00C9083D">
      <w:pPr>
        <w:pStyle w:val="Listenabsatz"/>
        <w:numPr>
          <w:ilvl w:val="0"/>
          <w:numId w:val="34"/>
        </w:numPr>
        <w:spacing w:after="200"/>
      </w:pPr>
      <w:r>
        <w:t xml:space="preserve">Bootstrap Updates sind mühsam und oft wird die Version mit welcher die </w:t>
      </w:r>
      <w:r w:rsidRPr="00BA699B">
        <w:t>bseite erstellt wurde die finale Version für die Seite</w:t>
      </w:r>
      <w:r>
        <w:t>.</w:t>
      </w:r>
    </w:p>
    <w:p w:rsidR="00C9083D" w:rsidRPr="00F43E00" w:rsidRDefault="00C9083D" w:rsidP="00C9083D">
      <w:pPr>
        <w:pStyle w:val="berschrift2"/>
      </w:pPr>
      <w:bookmarkStart w:id="83" w:name="_Toc448067741"/>
      <w:r w:rsidRPr="00F43E00">
        <w:t>Wieso Bootstrap bewnutz wird</w:t>
      </w:r>
      <w:bookmarkEnd w:id="83"/>
    </w:p>
    <w:p w:rsidR="00C9083D" w:rsidRDefault="00C9083D" w:rsidP="00C9083D">
      <w:r w:rsidRPr="00BA699B">
        <w:t>Bootstrap bietet mit dem bereits vorhandenen CSS und dem grid System eine vorha</w:t>
      </w:r>
      <w:r w:rsidRPr="00BA699B">
        <w:t>n</w:t>
      </w:r>
      <w:r w:rsidRPr="00BA699B">
        <w:t xml:space="preserve">dene Strucktur an welcher man nicht viel arbeiten muss. </w:t>
      </w:r>
      <w:r>
        <w:t>Da Bootstrap sehr gut Dok</w:t>
      </w:r>
      <w:r>
        <w:t>u</w:t>
      </w:r>
      <w:r>
        <w:t>mentiert ist, ist es ein leichtes, die Webseite so auszusehen zu lassen wie man möc</w:t>
      </w:r>
      <w:r>
        <w:t>h</w:t>
      </w:r>
      <w:r>
        <w:t>te, ohne viel eigenes CSS zu schreiben. Das spart bei der entwicklung sehr viel arbeit und vorallem Zeit. Das Bootstrap design ist so weit verbreitet, das das aussehen nicht negativ auftritt. Bootsrap erlaubt schnelle entscheidungen.</w:t>
      </w:r>
    </w:p>
    <w:p w:rsidR="00C9083D" w:rsidRPr="00BA699B" w:rsidRDefault="00C9083D" w:rsidP="00C9083D"/>
    <w:p w:rsidR="00C9083D" w:rsidRDefault="00C9083D" w:rsidP="0054599E"/>
    <w:p w:rsidR="00761CBF" w:rsidRDefault="00761CBF" w:rsidP="0054599E"/>
    <w:p w:rsidR="00761CBF" w:rsidRDefault="00761CBF" w:rsidP="0054599E"/>
    <w:p w:rsidR="00761CBF" w:rsidRDefault="00761CBF" w:rsidP="0054599E"/>
    <w:p w:rsidR="00761CBF" w:rsidRDefault="00761CBF" w:rsidP="0054599E"/>
    <w:p w:rsidR="00761CBF" w:rsidRDefault="00761CBF" w:rsidP="0054599E"/>
    <w:p w:rsidR="0054599E" w:rsidRDefault="0054599E" w:rsidP="00001A20">
      <w:pPr>
        <w:pStyle w:val="berschrift1"/>
      </w:pPr>
      <w:r>
        <w:lastRenderedPageBreak/>
        <w:t>Design</w:t>
      </w:r>
    </w:p>
    <w:p w:rsidR="0017568F" w:rsidRDefault="00001A20" w:rsidP="0017568F">
      <w:pPr>
        <w:pStyle w:val="berschrift2"/>
      </w:pPr>
      <w:r>
        <w:t>Datenbank</w:t>
      </w:r>
    </w:p>
    <w:p w:rsidR="00C43650" w:rsidRPr="00C43650" w:rsidRDefault="00C43650" w:rsidP="00C43650">
      <w:pPr>
        <w:pStyle w:val="berschrift3"/>
      </w:pPr>
      <w:r>
        <w:t>Vor der Erstellung der Applikation</w:t>
      </w:r>
    </w:p>
    <w:p w:rsidR="00F92CF7" w:rsidRPr="00F92CF7" w:rsidRDefault="00F92CF7" w:rsidP="00F92CF7">
      <w:r>
        <w:t>Vor der Erstellung der Applikation wu</w:t>
      </w:r>
      <w:r w:rsidR="004303B9">
        <w:t>rde eine Datenbank erstellt, welche die Applikat</w:t>
      </w:r>
      <w:r w:rsidR="004303B9">
        <w:t>i</w:t>
      </w:r>
      <w:r w:rsidR="004303B9">
        <w:t>on für das Speichern von Tickets und Benutzer benötigt.</w:t>
      </w:r>
    </w:p>
    <w:p w:rsidR="00001A20" w:rsidRDefault="00622360" w:rsidP="00001A20">
      <w:r>
        <w:pict>
          <v:shape id="_x0000_i1025" type="#_x0000_t75" style="width:441.1pt;height:313.95pt">
            <v:imagedata r:id="rId13" o:title="erd2"/>
          </v:shape>
        </w:pict>
      </w:r>
    </w:p>
    <w:p w:rsidR="00C546E5" w:rsidRPr="00D35C8E" w:rsidRDefault="00DC7CD0" w:rsidP="00D35C8E">
      <w:pPr>
        <w:pStyle w:val="Fuzeile"/>
        <w:rPr>
          <w:rStyle w:val="Seitenzahl"/>
        </w:rPr>
      </w:pPr>
      <w:r w:rsidRPr="00D35C8E">
        <w:rPr>
          <w:rStyle w:val="Seitenzahl"/>
        </w:rPr>
        <w:t xml:space="preserve">Abbildung: Datenbank vor </w:t>
      </w:r>
      <w:r w:rsidR="00F92CF7" w:rsidRPr="00D35C8E">
        <w:rPr>
          <w:rStyle w:val="Seitenzahl"/>
        </w:rPr>
        <w:t xml:space="preserve">der </w:t>
      </w:r>
      <w:r w:rsidR="00F04594" w:rsidRPr="00D35C8E">
        <w:rPr>
          <w:rStyle w:val="Seitenzahl"/>
        </w:rPr>
        <w:t>Erstellung</w:t>
      </w:r>
      <w:r w:rsidRPr="00D35C8E">
        <w:rPr>
          <w:rStyle w:val="Seitenzahl"/>
        </w:rPr>
        <w:t xml:space="preserve"> der Applikation</w:t>
      </w:r>
    </w:p>
    <w:p w:rsidR="00F04594" w:rsidRDefault="00D35C8E" w:rsidP="00D35C8E">
      <w:pPr>
        <w:tabs>
          <w:tab w:val="left" w:pos="5557"/>
        </w:tabs>
      </w:pPr>
      <w:r>
        <w:tab/>
      </w:r>
    </w:p>
    <w:p w:rsidR="0017568F" w:rsidRDefault="0017568F" w:rsidP="00001A20">
      <w:r>
        <w:t xml:space="preserve">Die Datenbank besteht aus sieben tabellen. Die Tabelle tbenutzer inklusive trollen wird für die Identifikation der Nutzerin/ des Nutzerers verwendet. </w:t>
      </w:r>
      <w:r w:rsidR="00FD03D8">
        <w:t>Die Tabelle ttickets enthält alle gespeicherten tickets mit ihrem Status, welcher aus der tabelle tstatus genommen wird, der Kategorie, welche aus der tkategorien Tabelle genommen wird, und die hoc</w:t>
      </w:r>
      <w:r w:rsidR="00FD03D8">
        <w:t>h</w:t>
      </w:r>
      <w:r w:rsidR="00FD03D8">
        <w:t xml:space="preserve">geladen Dateien, wlche über den Pfad in der </w:t>
      </w:r>
      <w:r w:rsidR="00712E20">
        <w:t>tabelle tfiles referenziert werden. Diese ist durch die verbindungstabelle tticketfiles mitmit der tticket tabelle verbunden.</w:t>
      </w:r>
    </w:p>
    <w:p w:rsidR="0017568F" w:rsidRDefault="0017568F" w:rsidP="00001A20"/>
    <w:p w:rsidR="00F04594" w:rsidRDefault="0017568F" w:rsidP="00001A20">
      <w:r>
        <w:t>Um die Datenbank übersichtlich zu machen, wurde vorerst für jeden Eintrag in der D</w:t>
      </w:r>
      <w:r>
        <w:t>a</w:t>
      </w:r>
      <w:r>
        <w:t>tenbank mit Text den Feldtyp «Text» verwendet.</w:t>
      </w:r>
      <w:r w:rsidR="00712E20">
        <w:t xml:space="preserve"> Alle Zahlen haben den Feldtyp int(11) erhalten. Das Datum des Tickets wir mittels dem Feldtyp TIMESTAMP und DATETIME gespeichert. </w:t>
      </w:r>
    </w:p>
    <w:p w:rsidR="00C43650" w:rsidRDefault="00C43650" w:rsidP="00001A20"/>
    <w:p w:rsidR="00F04594" w:rsidRDefault="00F04594" w:rsidP="00001A20"/>
    <w:p w:rsidR="00F04594" w:rsidRDefault="00F04594" w:rsidP="00001A20"/>
    <w:p w:rsidR="00F04594" w:rsidRDefault="00F04594" w:rsidP="00001A20"/>
    <w:p w:rsidR="00C43650" w:rsidRPr="00C43650" w:rsidRDefault="00C43650" w:rsidP="00C43650">
      <w:pPr>
        <w:rPr>
          <w:rStyle w:val="Hervorhebung"/>
        </w:rPr>
      </w:pPr>
    </w:p>
    <w:p w:rsidR="00C43650" w:rsidRDefault="00C43650" w:rsidP="00C43650">
      <w:pPr>
        <w:pStyle w:val="berschrift3"/>
      </w:pPr>
      <w:r>
        <w:t>Nach der Erstellung der Applikation</w:t>
      </w:r>
    </w:p>
    <w:p w:rsidR="00F04594" w:rsidRDefault="00C43650" w:rsidP="00001A20">
      <w:r>
        <w:t>Die Datenbank hat sich während der Entwicklung der Applikation geändert. Die mei</w:t>
      </w:r>
      <w:r>
        <w:t>s</w:t>
      </w:r>
      <w:r w:rsidR="00235328">
        <w:t>ten „Text“-Feldtypen wurden zu vachar umgeändert, da „Text“ eigentlich für Text und nicht Vorname oder nachnamen angedacht sind. Zudem ist der varchar feldtyp pe</w:t>
      </w:r>
      <w:r w:rsidR="00235328">
        <w:t>r</w:t>
      </w:r>
      <w:r w:rsidR="00235328">
        <w:t>fomanter.</w:t>
      </w:r>
    </w:p>
    <w:p w:rsidR="00A12FD5" w:rsidRDefault="00A12FD5" w:rsidP="00001A20">
      <w:r>
        <w:t>Neben den Änderungen im Feldtypen</w:t>
      </w:r>
      <w:r w:rsidR="0020634C">
        <w:t xml:space="preserve"> hat die Benutzertabelle ein weiteres Feld erha</w:t>
      </w:r>
      <w:r w:rsidR="0020634C">
        <w:t>l</w:t>
      </w:r>
      <w:r w:rsidR="00F27683">
        <w:t xml:space="preserve">ten. Das Feld cAktiv wurde hinzugefügt, um Benutzer ausblenden zu können. Dieses Feature wurde nach dem ersten Gespräch mit den Experten implementiert. </w:t>
      </w:r>
    </w:p>
    <w:p w:rsidR="00F27683" w:rsidRDefault="00F27683" w:rsidP="00001A20"/>
    <w:p w:rsidR="00F27683" w:rsidRDefault="00F27683" w:rsidP="00001A20">
      <w:r>
        <w:t>Hier die neue Datenbank:</w:t>
      </w:r>
    </w:p>
    <w:p w:rsidR="004E55BE" w:rsidRDefault="004E55BE" w:rsidP="00001A20"/>
    <w:p w:rsidR="004E55BE" w:rsidRDefault="00574233" w:rsidP="00001A20">
      <w:r>
        <w:t>NEUES DB BILD</w:t>
      </w:r>
    </w:p>
    <w:p w:rsidR="00F27683" w:rsidRDefault="00F27683" w:rsidP="00001A20"/>
    <w:p w:rsidR="00486A33" w:rsidRDefault="002873EB" w:rsidP="00486A33">
      <w:pPr>
        <w:pStyle w:val="berschrift1"/>
      </w:pPr>
      <w:r>
        <w:t>Implementierung</w:t>
      </w:r>
    </w:p>
    <w:p w:rsidR="00486A33" w:rsidRDefault="00486A33" w:rsidP="00486A33">
      <w:pPr>
        <w:pStyle w:val="berschrift2"/>
      </w:pPr>
      <w:r>
        <w:t>Standard GUI</w:t>
      </w:r>
    </w:p>
    <w:p w:rsidR="009F5B78" w:rsidRPr="009F5B78" w:rsidRDefault="009F5B78" w:rsidP="009F5B78">
      <w:r>
        <w:t xml:space="preserve">Zuerst wurde das Grundgerüst der Webseite erstellt.  Dieses besteht aus dem Header der Webseite, der </w:t>
      </w:r>
      <w:r w:rsidR="009770AC">
        <w:t>Webseiten</w:t>
      </w:r>
      <w:r>
        <w:t xml:space="preserve"> Navigation und dem Footer.</w:t>
      </w:r>
    </w:p>
    <w:p w:rsidR="00486A33" w:rsidRDefault="00F2080C" w:rsidP="004A1306">
      <w:pPr>
        <w:pStyle w:val="berschrift3"/>
      </w:pPr>
      <w:r>
        <w:t>header.inc.php</w:t>
      </w:r>
    </w:p>
    <w:p w:rsidR="005B69CA" w:rsidRDefault="006737A4" w:rsidP="006737A4">
      <w:r>
        <w:t xml:space="preserve">Die </w:t>
      </w:r>
      <w:r w:rsidR="003415EB">
        <w:t>Headerdatei s</w:t>
      </w:r>
      <w:r>
        <w:t xml:space="preserve">tartet die Html-Struktur mit dem Webseiten Icon sowie den links zu den CSS und JS dateien, die für alle Seiten verfügbar sein müssen. Der Restliche header wird durch die </w:t>
      </w:r>
      <w:r w:rsidR="003415EB">
        <w:t>Funktion</w:t>
      </w:r>
      <w:r>
        <w:t xml:space="preserve"> getHeader() angefügt. Diese determiniert aufgrund e</w:t>
      </w:r>
      <w:r>
        <w:t>i</w:t>
      </w:r>
      <w:r>
        <w:t>ner variable, die mit jeder Seite mitgegeben wird, we</w:t>
      </w:r>
      <w:r>
        <w:t>l</w:t>
      </w:r>
      <w:r>
        <w:t>cher zusätzliche Header geladen werden müssen.</w:t>
      </w:r>
      <w:r w:rsidR="005B69CA">
        <w:t xml:space="preserve"> Da nicht jede Seite jede </w:t>
      </w:r>
      <w:r w:rsidR="00293BD3">
        <w:t>Header</w:t>
      </w:r>
      <w:r w:rsidR="005B69CA">
        <w:t xml:space="preserve"> benötigt, wurde dies so gelöst.</w:t>
      </w:r>
    </w:p>
    <w:p w:rsidR="005B69CA" w:rsidRDefault="005B69CA" w:rsidP="006737A4">
      <w:r>
        <w:t>Im Header wird das Bootstrap Framework geladen, sowohl als auch das Bootstrap 3 Plugin „Datepicker“ von Eonasdan.</w:t>
      </w:r>
    </w:p>
    <w:p w:rsidR="00293BD3" w:rsidRPr="006737A4" w:rsidRDefault="00293BD3" w:rsidP="006737A4"/>
    <w:p w:rsidR="00F2080C" w:rsidRDefault="00F2080C" w:rsidP="004A1306">
      <w:pPr>
        <w:pStyle w:val="berschrift3"/>
      </w:pPr>
      <w:r w:rsidRPr="009F5B78">
        <w:t>navigation.inc.php</w:t>
      </w:r>
    </w:p>
    <w:p w:rsidR="003132BF" w:rsidRPr="003132BF" w:rsidRDefault="003132BF" w:rsidP="003132BF"/>
    <w:p w:rsidR="009158B4" w:rsidRDefault="009158B4" w:rsidP="009158B4">
      <w:r>
        <w:t>Die Webseitennavigation gibt es in drei Varianten</w:t>
      </w:r>
      <w:r w:rsidR="003132BF">
        <w:t xml:space="preserve">. </w:t>
      </w:r>
      <w:r w:rsidR="003132BF">
        <w:t xml:space="preserve">Ein eingelogfgter Benutzer </w:t>
      </w:r>
      <w:r w:rsidR="003132BF">
        <w:t>erhält die standard Navigation mit der Ticketübersicht, der Funktion „Ticket erfassen“, dem b</w:t>
      </w:r>
      <w:r w:rsidR="003132BF">
        <w:t>e</w:t>
      </w:r>
      <w:r w:rsidR="003132BF">
        <w:t xml:space="preserve">nutzerhandbuch, dem Nutzerprofil und dem Log-Out. Ein eingeloggter Administrator erhält eine Navigation mit zusätzlichen Usermanager funktionen. </w:t>
      </w:r>
      <w:r>
        <w:t>Alle Seiten die etwas mit Login oder berechtigungen zu tun haben, erhalten die dritte Navigation. Diese b</w:t>
      </w:r>
      <w:r>
        <w:t>e</w:t>
      </w:r>
      <w:r>
        <w:t>inhaltet nur den Link zu</w:t>
      </w:r>
      <w:r w:rsidR="00AA380B">
        <w:t xml:space="preserve"> dem Benutzerhandbuch.</w:t>
      </w:r>
      <w:r w:rsidR="003132BF">
        <w:t xml:space="preserve"> Die Navigation wird durch eine vari</w:t>
      </w:r>
      <w:r w:rsidR="003132BF">
        <w:t>a</w:t>
      </w:r>
      <w:r w:rsidR="003132BF">
        <w:t>bel bestunmmen die checkauth.inc.php festgelegt wird.</w:t>
      </w:r>
    </w:p>
    <w:p w:rsidR="00AA380B" w:rsidRPr="009158B4" w:rsidRDefault="00AA380B" w:rsidP="009158B4"/>
    <w:p w:rsidR="00F2080C" w:rsidRDefault="00F2080C" w:rsidP="004A1306">
      <w:pPr>
        <w:pStyle w:val="berschrift3"/>
      </w:pPr>
      <w:r w:rsidRPr="009F5B78">
        <w:t>footer.inc.php</w:t>
      </w:r>
    </w:p>
    <w:p w:rsidR="006737A4" w:rsidRDefault="006737A4" w:rsidP="006737A4">
      <w:r>
        <w:t>Der Footer beinhaltet den Schluss der Html Struktur mit einer Copyright und D</w:t>
      </w:r>
      <w:r>
        <w:t>a</w:t>
      </w:r>
      <w:r>
        <w:t>tumsangabe.</w:t>
      </w:r>
    </w:p>
    <w:p w:rsidR="00896BF8" w:rsidRDefault="00896BF8" w:rsidP="006737A4"/>
    <w:p w:rsidR="00896BF8" w:rsidRDefault="00896BF8" w:rsidP="006737A4"/>
    <w:p w:rsidR="00896BF8" w:rsidRDefault="00896BF8" w:rsidP="00896BF8">
      <w:pPr>
        <w:pStyle w:val="berschrift2"/>
      </w:pPr>
      <w:r>
        <w:lastRenderedPageBreak/>
        <w:t>Autorisierung Seiten</w:t>
      </w:r>
    </w:p>
    <w:p w:rsidR="00896BF8" w:rsidRDefault="00F90E5A" w:rsidP="009A792C">
      <w:pPr>
        <w:pStyle w:val="berschrift3"/>
      </w:pPr>
      <w:r>
        <w:t>c</w:t>
      </w:r>
      <w:r w:rsidR="00896BF8">
        <w:t>heckauth.inc.php</w:t>
      </w:r>
    </w:p>
    <w:p w:rsidR="00896BF8" w:rsidRDefault="00F90E5A" w:rsidP="009A792C">
      <w:pPr>
        <w:pStyle w:val="berschrift3"/>
      </w:pPr>
      <w:r>
        <w:t>c</w:t>
      </w:r>
      <w:r w:rsidR="00896BF8">
        <w:t>heckrole.inc.php</w:t>
      </w:r>
    </w:p>
    <w:p w:rsidR="009A792C" w:rsidRDefault="009A792C" w:rsidP="009A792C">
      <w:pPr>
        <w:pStyle w:val="berschrift2"/>
      </w:pPr>
      <w:r>
        <w:t>Loginseiten</w:t>
      </w:r>
    </w:p>
    <w:p w:rsidR="009A792C" w:rsidRDefault="009A792C" w:rsidP="009A792C">
      <w:pPr>
        <w:pStyle w:val="berschrift3"/>
      </w:pPr>
      <w:r>
        <w:t>login.php</w:t>
      </w:r>
    </w:p>
    <w:p w:rsidR="009A792C" w:rsidRDefault="009A792C" w:rsidP="009A792C">
      <w:pPr>
        <w:pStyle w:val="berschrift3"/>
      </w:pPr>
      <w:r>
        <w:t>logout.php</w:t>
      </w:r>
    </w:p>
    <w:p w:rsidR="002B398F" w:rsidRDefault="002B398F" w:rsidP="002B398F">
      <w:pPr>
        <w:pStyle w:val="berschrift2"/>
      </w:pPr>
      <w:r>
        <w:t>Datenbank Verbindungsseiten</w:t>
      </w:r>
    </w:p>
    <w:p w:rsidR="00574233" w:rsidRDefault="00574233" w:rsidP="00A77BFE">
      <w:pPr>
        <w:pStyle w:val="berschrift3"/>
      </w:pPr>
      <w:r>
        <w:t>dbsettings.inc.php</w:t>
      </w:r>
    </w:p>
    <w:p w:rsidR="00574233" w:rsidRDefault="00574233" w:rsidP="00A77BFE">
      <w:pPr>
        <w:pStyle w:val="berschrift3"/>
      </w:pPr>
      <w:r>
        <w:t>dbconnection.inc.php</w:t>
      </w:r>
    </w:p>
    <w:p w:rsidR="00C25F87" w:rsidRDefault="00C25F87" w:rsidP="00A77BFE">
      <w:pPr>
        <w:pStyle w:val="berschrift3"/>
      </w:pPr>
      <w:r>
        <w:t>pdosettings.inc.php</w:t>
      </w:r>
    </w:p>
    <w:p w:rsidR="00C25F87" w:rsidRDefault="00C25F87" w:rsidP="00A77BFE">
      <w:pPr>
        <w:pStyle w:val="berschrift3"/>
      </w:pPr>
      <w:r>
        <w:t>pdoclass.inc.php</w:t>
      </w:r>
    </w:p>
    <w:p w:rsidR="00023BB7" w:rsidRDefault="00023BB7" w:rsidP="00A8218C">
      <w:pPr>
        <w:pStyle w:val="berschrift2"/>
      </w:pPr>
      <w:r>
        <w:t>Funktionsseiten</w:t>
      </w:r>
    </w:p>
    <w:p w:rsidR="00023BB7" w:rsidRPr="00A8218C" w:rsidRDefault="00A8218C" w:rsidP="00A8218C">
      <w:pPr>
        <w:pStyle w:val="berschrift3"/>
        <w:rPr>
          <w:lang w:val="en-US"/>
        </w:rPr>
      </w:pPr>
      <w:r w:rsidRPr="00A8218C">
        <w:rPr>
          <w:lang w:val="en-US"/>
        </w:rPr>
        <w:t>f</w:t>
      </w:r>
      <w:r w:rsidR="00023BB7" w:rsidRPr="00A8218C">
        <w:rPr>
          <w:lang w:val="en-US"/>
        </w:rPr>
        <w:t>unctioncontroller.inc.php</w:t>
      </w:r>
    </w:p>
    <w:p w:rsidR="00023BB7" w:rsidRDefault="00A8218C" w:rsidP="00A8218C">
      <w:pPr>
        <w:pStyle w:val="berschrift3"/>
        <w:rPr>
          <w:lang w:val="en-US"/>
        </w:rPr>
      </w:pPr>
      <w:r w:rsidRPr="00A8218C">
        <w:rPr>
          <w:lang w:val="en-US"/>
        </w:rPr>
        <w:t>s</w:t>
      </w:r>
      <w:r w:rsidR="00023BB7" w:rsidRPr="00A8218C">
        <w:rPr>
          <w:lang w:val="en-US"/>
        </w:rPr>
        <w:t>endmail.inc.php</w:t>
      </w:r>
    </w:p>
    <w:p w:rsidR="009329D4" w:rsidRPr="009329D4" w:rsidRDefault="009329D4" w:rsidP="00495D0A">
      <w:pPr>
        <w:pStyle w:val="berschrift2"/>
      </w:pPr>
      <w:r w:rsidRPr="009329D4">
        <w:t>Ticketverwaltungsseiten</w:t>
      </w:r>
    </w:p>
    <w:p w:rsidR="009329D4" w:rsidRPr="009329D4" w:rsidRDefault="00495D0A" w:rsidP="00DE1030">
      <w:pPr>
        <w:pStyle w:val="berschrift3"/>
      </w:pPr>
      <w:r>
        <w:t>i</w:t>
      </w:r>
      <w:r w:rsidR="009329D4" w:rsidRPr="009329D4">
        <w:t>ndex.php</w:t>
      </w:r>
    </w:p>
    <w:p w:rsidR="009329D4" w:rsidRPr="009329D4" w:rsidRDefault="00495D0A" w:rsidP="00DE1030">
      <w:pPr>
        <w:pStyle w:val="berschrift3"/>
      </w:pPr>
      <w:r>
        <w:t>t</w:t>
      </w:r>
      <w:r w:rsidR="009329D4" w:rsidRPr="009329D4">
        <w:t>icketfilter.inc.php</w:t>
      </w:r>
    </w:p>
    <w:p w:rsidR="009329D4" w:rsidRDefault="00495D0A" w:rsidP="00DE1030">
      <w:pPr>
        <w:pStyle w:val="berschrift3"/>
      </w:pPr>
      <w:r>
        <w:t>t</w:t>
      </w:r>
      <w:r w:rsidR="009329D4">
        <w:t>icketliste.inc.php</w:t>
      </w:r>
    </w:p>
    <w:p w:rsidR="00DE1030" w:rsidRDefault="00DE1030" w:rsidP="00DE1030">
      <w:pPr>
        <w:pStyle w:val="berschrift3"/>
      </w:pPr>
      <w:r>
        <w:t>neuesticket.php</w:t>
      </w:r>
    </w:p>
    <w:p w:rsidR="00DE1030" w:rsidRPr="00DE1030" w:rsidRDefault="00DE1030" w:rsidP="00DE1030">
      <w:pPr>
        <w:pStyle w:val="berschrift3"/>
      </w:pPr>
      <w:r>
        <w:t>ticket_details.php</w:t>
      </w:r>
    </w:p>
    <w:p w:rsidR="00DE1030" w:rsidRDefault="00DE1030" w:rsidP="00DE1030">
      <w:pPr>
        <w:pStyle w:val="berschrift2"/>
      </w:pPr>
      <w:r>
        <w:t>Userverwaltung</w:t>
      </w:r>
    </w:p>
    <w:p w:rsidR="00DE1030" w:rsidRDefault="00DE1030" w:rsidP="00DE1030">
      <w:pPr>
        <w:pStyle w:val="berschrift3"/>
      </w:pPr>
      <w:r>
        <w:t>profil.php</w:t>
      </w:r>
    </w:p>
    <w:p w:rsidR="00DE1030" w:rsidRDefault="00DE1030" w:rsidP="00DE1030">
      <w:pPr>
        <w:pStyle w:val="berschrift3"/>
      </w:pPr>
      <w:r>
        <w:t>usermanagement.php</w:t>
      </w:r>
    </w:p>
    <w:p w:rsidR="00DE1030" w:rsidRDefault="00DE1030" w:rsidP="00DE1030">
      <w:pPr>
        <w:pStyle w:val="berschrift3"/>
      </w:pPr>
      <w:r>
        <w:t>neuernutzer.php</w:t>
      </w:r>
    </w:p>
    <w:p w:rsidR="00574233" w:rsidRPr="009329D4" w:rsidRDefault="00DE1030" w:rsidP="00574233">
      <w:pPr>
        <w:pStyle w:val="berschrift3"/>
      </w:pPr>
      <w:r>
        <w:t>benutzer_details.php</w:t>
      </w:r>
    </w:p>
    <w:p w:rsidR="00574233" w:rsidRPr="009329D4" w:rsidRDefault="00574233" w:rsidP="00574233"/>
    <w:p w:rsidR="008D4D31" w:rsidRPr="009329D4" w:rsidRDefault="008D4D31" w:rsidP="008D4D31"/>
    <w:p w:rsidR="00761CBF" w:rsidRDefault="0054599E" w:rsidP="0054599E">
      <w:pPr>
        <w:pStyle w:val="berschrift1"/>
      </w:pPr>
      <w:r>
        <w:lastRenderedPageBreak/>
        <w:t>Testing</w:t>
      </w:r>
    </w:p>
    <w:p w:rsidR="003F57E8" w:rsidRDefault="003F57E8" w:rsidP="00433892">
      <w:pPr>
        <w:pStyle w:val="berschrift1"/>
      </w:pPr>
      <w:bookmarkStart w:id="84" w:name="_Toc448067742"/>
      <w:r>
        <w:t>Abschlussbericht</w:t>
      </w:r>
      <w:bookmarkEnd w:id="84"/>
    </w:p>
    <w:p w:rsidR="003F57E8" w:rsidRDefault="00486153" w:rsidP="00433892">
      <w:pPr>
        <w:pStyle w:val="berschrift2"/>
      </w:pPr>
      <w:bookmarkStart w:id="85" w:name="_Toc448067743"/>
      <w:r>
        <w:t>Rückblick</w:t>
      </w:r>
      <w:bookmarkEnd w:id="85"/>
    </w:p>
    <w:p w:rsidR="00486153" w:rsidRDefault="00486153" w:rsidP="00433892">
      <w:pPr>
        <w:pStyle w:val="berschrift2"/>
      </w:pPr>
      <w:bookmarkStart w:id="86" w:name="_Toc448067744"/>
      <w:r>
        <w:t>Lessons learned &amp; Was ist gut gelaufen</w:t>
      </w:r>
      <w:bookmarkEnd w:id="86"/>
    </w:p>
    <w:p w:rsidR="00486153" w:rsidRDefault="00486153" w:rsidP="00433892">
      <w:pPr>
        <w:pStyle w:val="berschrift2"/>
      </w:pPr>
      <w:bookmarkStart w:id="87" w:name="_Toc448067745"/>
      <w:r>
        <w:t>Was schief gelaufen ist</w:t>
      </w:r>
      <w:bookmarkEnd w:id="87"/>
    </w:p>
    <w:p w:rsidR="00486153" w:rsidRDefault="00486153" w:rsidP="00433892">
      <w:pPr>
        <w:pStyle w:val="berschrift2"/>
      </w:pPr>
      <w:bookmarkStart w:id="88" w:name="_Toc448067746"/>
      <w:r>
        <w:t>Mit welchen Funktionen kann das Projekt sinnvoll erweitert werden?</w:t>
      </w:r>
      <w:bookmarkEnd w:id="88"/>
    </w:p>
    <w:p w:rsidR="00AF586F" w:rsidRPr="00AF586F" w:rsidRDefault="00AF586F" w:rsidP="00AF586F">
      <w:r>
        <w:t>Hier zeige ich nennenswerte Funktionen der Applikation auf, die ich gerne bei einer version 2.0 hinzufügen würde</w:t>
      </w:r>
    </w:p>
    <w:p w:rsidR="000F143F" w:rsidRDefault="000F143F" w:rsidP="000F143F">
      <w:pPr>
        <w:pStyle w:val="berschrift3"/>
      </w:pPr>
      <w:r>
        <w:t>Tickets und Benutzer in der Detailübersicht</w:t>
      </w:r>
    </w:p>
    <w:p w:rsidR="000F143F" w:rsidRDefault="00AF586F" w:rsidP="000F143F">
      <w:r>
        <w:t>M</w:t>
      </w:r>
      <w:r w:rsidR="000F143F">
        <w:t xml:space="preserve">omentan </w:t>
      </w:r>
      <w:r>
        <w:t>werden die Tickets und benutzer per ID in der URL geladen</w:t>
      </w:r>
      <w:r w:rsidR="000F143F">
        <w:t>.</w:t>
      </w:r>
      <w:r>
        <w:t xml:space="preserve"> Diese möchte ich per Hash ansprechen.</w:t>
      </w:r>
      <w:r w:rsidR="000F143F">
        <w:t xml:space="preserve"> Dieser hash wird beim erstellen des Nutzers oder des T</w:t>
      </w:r>
      <w:r w:rsidR="000F143F">
        <w:t>i</w:t>
      </w:r>
      <w:r w:rsidR="000F143F">
        <w:t>ckets generiert und ist zufallsbasiert. Diese</w:t>
      </w:r>
      <w:r w:rsidR="00AA2815">
        <w:t xml:space="preserve"> zusätzliche</w:t>
      </w:r>
      <w:r w:rsidR="000F143F">
        <w:t xml:space="preserve"> Funktion hat änderungen in der Datenbank und am Code zurfolge. Die Datenbank erhält für je</w:t>
      </w:r>
      <w:r w:rsidR="00AA2815">
        <w:t>weils</w:t>
      </w:r>
      <w:r w:rsidR="000F143F">
        <w:t xml:space="preserve"> den Benutzer und die Tickets ein weite</w:t>
      </w:r>
      <w:r w:rsidR="00BF1341">
        <w:t>res Feld mit dem z</w:t>
      </w:r>
      <w:r w:rsidR="000F143F">
        <w:t xml:space="preserve">ufälligen Hash. Der Hash wird beim erstellen </w:t>
      </w:r>
      <w:r w:rsidR="00D92056">
        <w:t>vor dem speeichern des Tickets / Nutzers in die Datenbank generiert</w:t>
      </w:r>
      <w:r w:rsidR="000F143F">
        <w:t xml:space="preserve">. Nach dem </w:t>
      </w:r>
      <w:r w:rsidR="0082663D">
        <w:t>generi</w:t>
      </w:r>
      <w:r w:rsidR="0082663D">
        <w:t>e</w:t>
      </w:r>
      <w:r w:rsidR="0082663D">
        <w:t xml:space="preserve">ren des </w:t>
      </w:r>
      <w:r w:rsidR="00F03062">
        <w:t xml:space="preserve">hashes </w:t>
      </w:r>
      <w:r w:rsidR="000F143F">
        <w:t xml:space="preserve">wird gecheckt, ob dieser schon benutzt wird, falls nicht, wird das Ticket / der Benutzer mit diesem hash abgespeichert. Der </w:t>
      </w:r>
      <w:r w:rsidR="00B1126F">
        <w:t>Hash</w:t>
      </w:r>
      <w:r w:rsidR="000F143F">
        <w:t xml:space="preserve"> wird fürs aufrufen in der D</w:t>
      </w:r>
      <w:r w:rsidR="000F143F">
        <w:t>e</w:t>
      </w:r>
      <w:r w:rsidR="000F143F">
        <w:t>tailübericht verwendet.</w:t>
      </w:r>
      <w:r>
        <w:t xml:space="preserve"> </w:t>
      </w:r>
    </w:p>
    <w:p w:rsidR="00AF586F" w:rsidRDefault="00AF586F" w:rsidP="000F143F"/>
    <w:p w:rsidR="00AF586F" w:rsidRDefault="00AF586F" w:rsidP="00AF586F">
      <w:pPr>
        <w:pStyle w:val="berschrift3"/>
      </w:pPr>
      <w:r>
        <w:t xml:space="preserve">Benutzerfilter und/oder Ansicht für deaktivierte Nutzer </w:t>
      </w:r>
    </w:p>
    <w:p w:rsidR="00AF586F" w:rsidRDefault="00AF586F" w:rsidP="000F143F">
      <w:r>
        <w:t>Beim Deaktivieren eines Nutzers wird dieser nicht mehr in der Nutzerübersicht ang</w:t>
      </w:r>
      <w:r>
        <w:t>e</w:t>
      </w:r>
      <w:r>
        <w:t>zeigt und kann nur noch per Datenbank verändert werden. Mit einer zusätzlichen A</w:t>
      </w:r>
      <w:r>
        <w:t>n</w:t>
      </w:r>
      <w:r>
        <w:t>sicht und / oder Filterfunktion für die Benutzer wie diese bei den Tickets kann dies u</w:t>
      </w:r>
      <w:r>
        <w:t>m</w:t>
      </w:r>
      <w:r>
        <w:t>gehen werden.</w:t>
      </w:r>
    </w:p>
    <w:p w:rsidR="00032587" w:rsidRPr="000F143F" w:rsidRDefault="00032587" w:rsidP="000F143F"/>
    <w:p w:rsidR="00486153" w:rsidRDefault="00486153" w:rsidP="00433892">
      <w:pPr>
        <w:pStyle w:val="berschrift2"/>
      </w:pPr>
      <w:bookmarkStart w:id="89" w:name="_Toc448067747"/>
      <w:r>
        <w:t>Resultat</w:t>
      </w:r>
      <w:bookmarkEnd w:id="89"/>
    </w:p>
    <w:p w:rsidR="009A7B49" w:rsidRDefault="009A7B49" w:rsidP="00433892">
      <w:pPr>
        <w:pStyle w:val="berschrift2"/>
      </w:pPr>
      <w:bookmarkStart w:id="90" w:name="_Toc448067748"/>
      <w:r>
        <w:t>Schlusswort</w:t>
      </w:r>
      <w:bookmarkEnd w:id="90"/>
    </w:p>
    <w:p w:rsidR="00C93CA8" w:rsidRDefault="00C93CA8" w:rsidP="00C93CA8">
      <w:pPr>
        <w:pStyle w:val="berschrift1"/>
      </w:pPr>
      <w:bookmarkStart w:id="91" w:name="_Toc448067749"/>
      <w:r>
        <w:t>Quellenverzeichnis</w:t>
      </w:r>
      <w:bookmarkEnd w:id="91"/>
    </w:p>
    <w:p w:rsidR="00C93CA8" w:rsidRDefault="00C93CA8" w:rsidP="00804B1A">
      <w:pPr>
        <w:pStyle w:val="berschrift2"/>
      </w:pPr>
      <w:bookmarkStart w:id="92" w:name="_Toc448067750"/>
      <w:r>
        <w:t>Versionierung</w:t>
      </w:r>
      <w:bookmarkEnd w:id="92"/>
    </w:p>
    <w:p w:rsidR="00C93CA8" w:rsidRDefault="00C43650"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4"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t xml:space="preserve">Darstellung </w:t>
      </w:r>
      <w:r>
        <w:t xml:space="preserve">der Versionierung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93" w:name="_Toc448067751"/>
      <w:r>
        <w:lastRenderedPageBreak/>
        <w:t>Risikoanalyse</w:t>
      </w:r>
      <w:bookmarkEnd w:id="93"/>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bookmarkStart w:id="94" w:name="_Toc448067752"/>
      <w:r>
        <w:t>Bootstrap</w:t>
      </w:r>
      <w:bookmarkEnd w:id="94"/>
    </w:p>
    <w:p w:rsidR="000331FE" w:rsidRPr="002668A7" w:rsidRDefault="00C43650"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5" w:history="1">
        <w:r w:rsidR="000331FE" w:rsidRPr="004F7CC1">
          <w:t>http://stackoverflow.com/questions/14227000/pros-cons-of-switching-to-twitter-bootstrap</w:t>
        </w:r>
      </w:hyperlink>
    </w:p>
    <w:p w:rsidR="000331FE" w:rsidRPr="00F43E00" w:rsidRDefault="00C43650"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6" w:history="1">
        <w:r w:rsidR="000331FE" w:rsidRPr="004F7CC1">
          <w:t>http://www.hyperarts.com/blog/twitter-bootstrap-sucks-and-its-awesome/</w:t>
        </w:r>
      </w:hyperlink>
    </w:p>
    <w:p w:rsidR="000331FE" w:rsidRPr="000331FE" w:rsidRDefault="00C43650" w:rsidP="000331FE">
      <w:hyperlink r:id="rId17" w:history="1">
        <w:r w:rsidR="000331FE" w:rsidRPr="004F7CC1">
          <w:t>http://www.htmlcenter.com/blog/the-bootstrap-framework-controversy-should-you-use-it-or-not/</w:t>
        </w:r>
      </w:hyperlink>
    </w:p>
    <w:p w:rsidR="004F7CC1" w:rsidRPr="00F43E00"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4F7CC1" w:rsidRDefault="004F7CC1" w:rsidP="004F7CC1"/>
    <w:p w:rsidR="00392A51" w:rsidRDefault="001A4881" w:rsidP="001A4881">
      <w:pPr>
        <w:pStyle w:val="berschrift1"/>
      </w:pPr>
      <w:r>
        <w:t>Anhang</w:t>
      </w:r>
    </w:p>
    <w:p w:rsidR="001A4881" w:rsidRDefault="001A4881" w:rsidP="001A4881">
      <w:pPr>
        <w:pStyle w:val="berschrift2"/>
      </w:pPr>
      <w:r>
        <w:t>Testprotokolle</w:t>
      </w:r>
    </w:p>
    <w:p w:rsidR="001A4881" w:rsidRPr="001A4881" w:rsidRDefault="001A4881" w:rsidP="001A4881">
      <w:pPr>
        <w:pStyle w:val="berschrift2"/>
      </w:pPr>
      <w:r>
        <w:t>Quellcode</w:t>
      </w:r>
    </w:p>
    <w:sectPr w:rsidR="001A4881" w:rsidRPr="001A4881" w:rsidSect="00F84987">
      <w:headerReference w:type="default" r:id="rId18"/>
      <w:footerReference w:type="default" r:id="rId19"/>
      <w:headerReference w:type="first" r:id="rId20"/>
      <w:footerReference w:type="first" r:id="rId21"/>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541" w:rsidRDefault="00E66541">
      <w:r>
        <w:separator/>
      </w:r>
    </w:p>
  </w:endnote>
  <w:endnote w:type="continuationSeparator" w:id="0">
    <w:p w:rsidR="00E66541" w:rsidRDefault="00E66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650" w:rsidRPr="000068DE" w:rsidRDefault="00C43650" w:rsidP="009E63F9">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12.04.2016 08:50:00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0E108C">
      <w:rPr>
        <w:rStyle w:val="Seitenzahl"/>
        <w:noProof/>
      </w:rPr>
      <w:t>2</w:t>
    </w:r>
    <w:r>
      <w:rPr>
        <w:rStyle w:val="Seitenzahl"/>
      </w:rPr>
      <w:fldChar w:fldCharType="end"/>
    </w:r>
  </w:p>
  <w:p w:rsidR="00C43650" w:rsidRPr="000068DE" w:rsidRDefault="00C43650" w:rsidP="008F3357">
    <w:pPr>
      <w:pStyle w:val="Fuzeile"/>
      <w:tabs>
        <w:tab w:val="clear" w:pos="2795"/>
        <w:tab w:val="clear" w:pos="4071"/>
        <w:tab w:val="clear" w:pos="4213"/>
        <w:tab w:val="clear" w:pos="4309"/>
        <w:tab w:val="center" w:pos="4962"/>
        <w:tab w:val="right" w:pos="8844"/>
      </w:tabs>
      <w:rPr>
        <w:rFonts w:ascii="Frutiger" w:hAnsi="Frutig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650" w:rsidRDefault="00C43650">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650" w:rsidRDefault="00C43650" w:rsidP="007019A0">
                            <w:pPr>
                              <w:pStyle w:val="Fuzeile"/>
                            </w:pPr>
                            <w:r>
                              <w:t>Schweizerische Bankiervereinigung</w:t>
                            </w:r>
                            <w:r>
                              <w:tab/>
                              <w:t>Aeschenplatz 7</w:t>
                            </w:r>
                            <w:r>
                              <w:tab/>
                            </w:r>
                            <w:r>
                              <w:rPr>
                                <w:sz w:val="14"/>
                              </w:rPr>
                              <w:t>T</w:t>
                            </w:r>
                            <w:r>
                              <w:tab/>
                              <w:t>+</w:t>
                            </w:r>
                            <w:r>
                              <w:tab/>
                              <w:t>41 61 295 93 93</w:t>
                            </w:r>
                          </w:p>
                          <w:p w:rsidR="00C43650" w:rsidRDefault="00C43650" w:rsidP="007019A0">
                            <w:pPr>
                              <w:pStyle w:val="Fuzeile"/>
                            </w:pPr>
                            <w:r>
                              <w:t>Association suisse des banquiers</w:t>
                            </w:r>
                            <w:r>
                              <w:tab/>
                              <w:t>Postfach 4182</w:t>
                            </w:r>
                            <w:r>
                              <w:tab/>
                            </w:r>
                            <w:r>
                              <w:rPr>
                                <w:spacing w:val="-34"/>
                              </w:rPr>
                              <w:t xml:space="preserve"> </w:t>
                            </w:r>
                            <w:r>
                              <w:rPr>
                                <w:sz w:val="14"/>
                              </w:rPr>
                              <w:t>F</w:t>
                            </w:r>
                            <w:r>
                              <w:tab/>
                              <w:t>+</w:t>
                            </w:r>
                            <w:r>
                              <w:tab/>
                              <w:t>41 61 272 53 82</w:t>
                            </w:r>
                          </w:p>
                          <w:p w:rsidR="00C43650" w:rsidRPr="006A58B5" w:rsidRDefault="00C4365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3650" w:rsidRPr="005756B1" w:rsidRDefault="00C43650"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43650" w:rsidRDefault="00C43650" w:rsidP="007019A0">
                      <w:pPr>
                        <w:pStyle w:val="Fuzeile"/>
                      </w:pPr>
                      <w:r>
                        <w:t>Schweizerische Bankiervereinigung</w:t>
                      </w:r>
                      <w:r>
                        <w:tab/>
                        <w:t>Aeschenplatz 7</w:t>
                      </w:r>
                      <w:r>
                        <w:tab/>
                      </w:r>
                      <w:r>
                        <w:rPr>
                          <w:sz w:val="14"/>
                        </w:rPr>
                        <w:t>T</w:t>
                      </w:r>
                      <w:r>
                        <w:tab/>
                        <w:t>+</w:t>
                      </w:r>
                      <w:r>
                        <w:tab/>
                        <w:t>41 61 295 93 93</w:t>
                      </w:r>
                    </w:p>
                    <w:p w:rsidR="00C43650" w:rsidRDefault="00C43650" w:rsidP="007019A0">
                      <w:pPr>
                        <w:pStyle w:val="Fuzeile"/>
                      </w:pPr>
                      <w:r>
                        <w:t>Association suisse des banquiers</w:t>
                      </w:r>
                      <w:r>
                        <w:tab/>
                        <w:t>Postfach 4182</w:t>
                      </w:r>
                      <w:r>
                        <w:tab/>
                      </w:r>
                      <w:r>
                        <w:rPr>
                          <w:spacing w:val="-34"/>
                        </w:rPr>
                        <w:t xml:space="preserve"> </w:t>
                      </w:r>
                      <w:r>
                        <w:rPr>
                          <w:sz w:val="14"/>
                        </w:rPr>
                        <w:t>F</w:t>
                      </w:r>
                      <w:r>
                        <w:tab/>
                        <w:t>+</w:t>
                      </w:r>
                      <w:r>
                        <w:tab/>
                        <w:t>41 61 272 53 82</w:t>
                      </w:r>
                    </w:p>
                    <w:p w:rsidR="00C43650" w:rsidRPr="006A58B5" w:rsidRDefault="00C4365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43650" w:rsidRPr="005756B1" w:rsidRDefault="00C43650"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541" w:rsidRDefault="00E66541">
      <w:r>
        <w:separator/>
      </w:r>
    </w:p>
  </w:footnote>
  <w:footnote w:type="continuationSeparator" w:id="0">
    <w:p w:rsidR="00E66541" w:rsidRDefault="00E66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650" w:rsidRPr="003B2713" w:rsidRDefault="00C43650"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650" w:rsidRDefault="00C43650">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05pt;height:11.0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6FCC5DC2"/>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1A20"/>
    <w:rsid w:val="00004C20"/>
    <w:rsid w:val="00005043"/>
    <w:rsid w:val="000068DE"/>
    <w:rsid w:val="00007467"/>
    <w:rsid w:val="00011DB9"/>
    <w:rsid w:val="00015981"/>
    <w:rsid w:val="00016F58"/>
    <w:rsid w:val="00021FD5"/>
    <w:rsid w:val="00022C62"/>
    <w:rsid w:val="00023BB7"/>
    <w:rsid w:val="0002431C"/>
    <w:rsid w:val="00026B95"/>
    <w:rsid w:val="00027B8F"/>
    <w:rsid w:val="00032587"/>
    <w:rsid w:val="000331FE"/>
    <w:rsid w:val="00043AA7"/>
    <w:rsid w:val="000452D6"/>
    <w:rsid w:val="00052274"/>
    <w:rsid w:val="00054E8B"/>
    <w:rsid w:val="00055437"/>
    <w:rsid w:val="0007384A"/>
    <w:rsid w:val="000760BB"/>
    <w:rsid w:val="000807E2"/>
    <w:rsid w:val="00080F2D"/>
    <w:rsid w:val="00082555"/>
    <w:rsid w:val="00082585"/>
    <w:rsid w:val="000874D3"/>
    <w:rsid w:val="000945F4"/>
    <w:rsid w:val="00094788"/>
    <w:rsid w:val="000954F0"/>
    <w:rsid w:val="00096EE1"/>
    <w:rsid w:val="000A6A4B"/>
    <w:rsid w:val="000A6A95"/>
    <w:rsid w:val="000B1B59"/>
    <w:rsid w:val="000C2BFC"/>
    <w:rsid w:val="000C4E38"/>
    <w:rsid w:val="000D10A1"/>
    <w:rsid w:val="000D14DB"/>
    <w:rsid w:val="000D19B9"/>
    <w:rsid w:val="000D2428"/>
    <w:rsid w:val="000D328D"/>
    <w:rsid w:val="000D658F"/>
    <w:rsid w:val="000E108C"/>
    <w:rsid w:val="000E23FD"/>
    <w:rsid w:val="000E33EA"/>
    <w:rsid w:val="000F0317"/>
    <w:rsid w:val="000F143F"/>
    <w:rsid w:val="000F26B7"/>
    <w:rsid w:val="000F7EAF"/>
    <w:rsid w:val="00116186"/>
    <w:rsid w:val="001179AE"/>
    <w:rsid w:val="00122F97"/>
    <w:rsid w:val="00123F52"/>
    <w:rsid w:val="0012529B"/>
    <w:rsid w:val="00125C30"/>
    <w:rsid w:val="00143254"/>
    <w:rsid w:val="00143424"/>
    <w:rsid w:val="001459E0"/>
    <w:rsid w:val="0015327C"/>
    <w:rsid w:val="00153C87"/>
    <w:rsid w:val="00156967"/>
    <w:rsid w:val="00163D75"/>
    <w:rsid w:val="0017174C"/>
    <w:rsid w:val="0017568F"/>
    <w:rsid w:val="0018056D"/>
    <w:rsid w:val="00186595"/>
    <w:rsid w:val="00191F76"/>
    <w:rsid w:val="001953A4"/>
    <w:rsid w:val="00195729"/>
    <w:rsid w:val="001969B0"/>
    <w:rsid w:val="00196B2D"/>
    <w:rsid w:val="001A34F1"/>
    <w:rsid w:val="001A42A2"/>
    <w:rsid w:val="001A46EA"/>
    <w:rsid w:val="001A4881"/>
    <w:rsid w:val="001B1248"/>
    <w:rsid w:val="001B2595"/>
    <w:rsid w:val="001B4986"/>
    <w:rsid w:val="001B5A48"/>
    <w:rsid w:val="001B7419"/>
    <w:rsid w:val="001B7C2D"/>
    <w:rsid w:val="001C6522"/>
    <w:rsid w:val="001D3603"/>
    <w:rsid w:val="001D63A0"/>
    <w:rsid w:val="001E0029"/>
    <w:rsid w:val="001E5D7E"/>
    <w:rsid w:val="001F4BDD"/>
    <w:rsid w:val="002010EA"/>
    <w:rsid w:val="0020634C"/>
    <w:rsid w:val="00206C8B"/>
    <w:rsid w:val="00206F62"/>
    <w:rsid w:val="002070BE"/>
    <w:rsid w:val="00214229"/>
    <w:rsid w:val="00216C4A"/>
    <w:rsid w:val="002235DC"/>
    <w:rsid w:val="002309B5"/>
    <w:rsid w:val="00230E05"/>
    <w:rsid w:val="00230EAA"/>
    <w:rsid w:val="00234302"/>
    <w:rsid w:val="002348A9"/>
    <w:rsid w:val="00235328"/>
    <w:rsid w:val="00235BAD"/>
    <w:rsid w:val="00235EE0"/>
    <w:rsid w:val="0023642C"/>
    <w:rsid w:val="00241995"/>
    <w:rsid w:val="0025511D"/>
    <w:rsid w:val="00261456"/>
    <w:rsid w:val="00267D2D"/>
    <w:rsid w:val="00272823"/>
    <w:rsid w:val="00283FC2"/>
    <w:rsid w:val="002873EB"/>
    <w:rsid w:val="00293BD3"/>
    <w:rsid w:val="00295D45"/>
    <w:rsid w:val="00297C8B"/>
    <w:rsid w:val="002A04C5"/>
    <w:rsid w:val="002A1AD1"/>
    <w:rsid w:val="002A2F80"/>
    <w:rsid w:val="002B398F"/>
    <w:rsid w:val="002B3B26"/>
    <w:rsid w:val="002C3B65"/>
    <w:rsid w:val="002C4501"/>
    <w:rsid w:val="002D3FD4"/>
    <w:rsid w:val="002F569F"/>
    <w:rsid w:val="003050A3"/>
    <w:rsid w:val="00305E79"/>
    <w:rsid w:val="003103B7"/>
    <w:rsid w:val="00312697"/>
    <w:rsid w:val="00312AA0"/>
    <w:rsid w:val="003132BF"/>
    <w:rsid w:val="00313DB1"/>
    <w:rsid w:val="00322469"/>
    <w:rsid w:val="0033657F"/>
    <w:rsid w:val="003415EB"/>
    <w:rsid w:val="00343B92"/>
    <w:rsid w:val="00347FD7"/>
    <w:rsid w:val="00350353"/>
    <w:rsid w:val="00357E5E"/>
    <w:rsid w:val="00374C04"/>
    <w:rsid w:val="003839C2"/>
    <w:rsid w:val="00390249"/>
    <w:rsid w:val="00390B85"/>
    <w:rsid w:val="00390CC3"/>
    <w:rsid w:val="00392A51"/>
    <w:rsid w:val="003B0C50"/>
    <w:rsid w:val="003B2713"/>
    <w:rsid w:val="003B6DFF"/>
    <w:rsid w:val="003C33A5"/>
    <w:rsid w:val="003D4BE8"/>
    <w:rsid w:val="003D533E"/>
    <w:rsid w:val="003E5605"/>
    <w:rsid w:val="003E5722"/>
    <w:rsid w:val="003F57E8"/>
    <w:rsid w:val="003F7E21"/>
    <w:rsid w:val="003F7F99"/>
    <w:rsid w:val="00402186"/>
    <w:rsid w:val="00402904"/>
    <w:rsid w:val="00403B46"/>
    <w:rsid w:val="004046B9"/>
    <w:rsid w:val="0040553C"/>
    <w:rsid w:val="00426550"/>
    <w:rsid w:val="004303B9"/>
    <w:rsid w:val="00433892"/>
    <w:rsid w:val="00434716"/>
    <w:rsid w:val="004348AF"/>
    <w:rsid w:val="004362D0"/>
    <w:rsid w:val="004371FE"/>
    <w:rsid w:val="00437533"/>
    <w:rsid w:val="00440381"/>
    <w:rsid w:val="00442F7F"/>
    <w:rsid w:val="00450881"/>
    <w:rsid w:val="00450E0F"/>
    <w:rsid w:val="0045286B"/>
    <w:rsid w:val="00457011"/>
    <w:rsid w:val="0045768A"/>
    <w:rsid w:val="0046532F"/>
    <w:rsid w:val="00471914"/>
    <w:rsid w:val="004739AF"/>
    <w:rsid w:val="0047505B"/>
    <w:rsid w:val="0047511A"/>
    <w:rsid w:val="0047669C"/>
    <w:rsid w:val="00486153"/>
    <w:rsid w:val="00486A33"/>
    <w:rsid w:val="00495D0A"/>
    <w:rsid w:val="004A076D"/>
    <w:rsid w:val="004A0E10"/>
    <w:rsid w:val="004A1306"/>
    <w:rsid w:val="004A4998"/>
    <w:rsid w:val="004B38BD"/>
    <w:rsid w:val="004B4F59"/>
    <w:rsid w:val="004E2576"/>
    <w:rsid w:val="004E55BE"/>
    <w:rsid w:val="004F323D"/>
    <w:rsid w:val="004F7CC1"/>
    <w:rsid w:val="00501E76"/>
    <w:rsid w:val="00510224"/>
    <w:rsid w:val="00512896"/>
    <w:rsid w:val="005203F3"/>
    <w:rsid w:val="00526EB4"/>
    <w:rsid w:val="00527F7A"/>
    <w:rsid w:val="00531243"/>
    <w:rsid w:val="005434C7"/>
    <w:rsid w:val="0054599E"/>
    <w:rsid w:val="00547F1E"/>
    <w:rsid w:val="005503FE"/>
    <w:rsid w:val="00552154"/>
    <w:rsid w:val="00561AD3"/>
    <w:rsid w:val="0056395F"/>
    <w:rsid w:val="00570C5A"/>
    <w:rsid w:val="00574233"/>
    <w:rsid w:val="005756B1"/>
    <w:rsid w:val="00576405"/>
    <w:rsid w:val="00580177"/>
    <w:rsid w:val="00581750"/>
    <w:rsid w:val="00587CC1"/>
    <w:rsid w:val="005929B9"/>
    <w:rsid w:val="00592B1A"/>
    <w:rsid w:val="00594F3F"/>
    <w:rsid w:val="00595341"/>
    <w:rsid w:val="005A127F"/>
    <w:rsid w:val="005A2684"/>
    <w:rsid w:val="005A2D50"/>
    <w:rsid w:val="005B0E1A"/>
    <w:rsid w:val="005B2ED4"/>
    <w:rsid w:val="005B69CA"/>
    <w:rsid w:val="005C250C"/>
    <w:rsid w:val="005C6D6B"/>
    <w:rsid w:val="005C7AF8"/>
    <w:rsid w:val="005D4FDD"/>
    <w:rsid w:val="005E2BBC"/>
    <w:rsid w:val="0060099F"/>
    <w:rsid w:val="00605F8F"/>
    <w:rsid w:val="006060FD"/>
    <w:rsid w:val="006120AF"/>
    <w:rsid w:val="00617368"/>
    <w:rsid w:val="00621609"/>
    <w:rsid w:val="00622360"/>
    <w:rsid w:val="00624E9B"/>
    <w:rsid w:val="00624F30"/>
    <w:rsid w:val="00626357"/>
    <w:rsid w:val="00626E26"/>
    <w:rsid w:val="00640435"/>
    <w:rsid w:val="00642086"/>
    <w:rsid w:val="00644DE3"/>
    <w:rsid w:val="0064674E"/>
    <w:rsid w:val="00651665"/>
    <w:rsid w:val="00651CB1"/>
    <w:rsid w:val="006523DB"/>
    <w:rsid w:val="0066351F"/>
    <w:rsid w:val="00667E59"/>
    <w:rsid w:val="006737A4"/>
    <w:rsid w:val="00677C7A"/>
    <w:rsid w:val="00684FFD"/>
    <w:rsid w:val="00685FC6"/>
    <w:rsid w:val="0069065A"/>
    <w:rsid w:val="00692044"/>
    <w:rsid w:val="00695A8D"/>
    <w:rsid w:val="006A58B5"/>
    <w:rsid w:val="006A6A6C"/>
    <w:rsid w:val="006B2606"/>
    <w:rsid w:val="006B458E"/>
    <w:rsid w:val="006B7702"/>
    <w:rsid w:val="006C3F1D"/>
    <w:rsid w:val="006D0C01"/>
    <w:rsid w:val="006D1416"/>
    <w:rsid w:val="006D6686"/>
    <w:rsid w:val="006E064E"/>
    <w:rsid w:val="006E0AE2"/>
    <w:rsid w:val="006E0E75"/>
    <w:rsid w:val="006F1B9C"/>
    <w:rsid w:val="006F63C3"/>
    <w:rsid w:val="006F6734"/>
    <w:rsid w:val="006F6F2C"/>
    <w:rsid w:val="0070183A"/>
    <w:rsid w:val="007019A0"/>
    <w:rsid w:val="00707EB5"/>
    <w:rsid w:val="00712E20"/>
    <w:rsid w:val="00720EE1"/>
    <w:rsid w:val="00721B4C"/>
    <w:rsid w:val="00741214"/>
    <w:rsid w:val="00741562"/>
    <w:rsid w:val="00742E74"/>
    <w:rsid w:val="0074599A"/>
    <w:rsid w:val="00746997"/>
    <w:rsid w:val="00752376"/>
    <w:rsid w:val="0075671F"/>
    <w:rsid w:val="00756C93"/>
    <w:rsid w:val="00761CBF"/>
    <w:rsid w:val="007652F4"/>
    <w:rsid w:val="00773C33"/>
    <w:rsid w:val="007758C8"/>
    <w:rsid w:val="007766BC"/>
    <w:rsid w:val="00781B0C"/>
    <w:rsid w:val="007842F8"/>
    <w:rsid w:val="0078582E"/>
    <w:rsid w:val="007A089A"/>
    <w:rsid w:val="007A31C2"/>
    <w:rsid w:val="007A5E2C"/>
    <w:rsid w:val="007B4C9C"/>
    <w:rsid w:val="007C0CA7"/>
    <w:rsid w:val="007C47D0"/>
    <w:rsid w:val="007D3C3D"/>
    <w:rsid w:val="007D66BE"/>
    <w:rsid w:val="007D7EDB"/>
    <w:rsid w:val="007E157F"/>
    <w:rsid w:val="007E4EAE"/>
    <w:rsid w:val="007E6139"/>
    <w:rsid w:val="007F1722"/>
    <w:rsid w:val="007F2B8A"/>
    <w:rsid w:val="00801FB9"/>
    <w:rsid w:val="00803334"/>
    <w:rsid w:val="00804B1A"/>
    <w:rsid w:val="00804D3C"/>
    <w:rsid w:val="0080519C"/>
    <w:rsid w:val="00807C98"/>
    <w:rsid w:val="00807F2B"/>
    <w:rsid w:val="008134AB"/>
    <w:rsid w:val="00824BC8"/>
    <w:rsid w:val="0082663D"/>
    <w:rsid w:val="00827A7C"/>
    <w:rsid w:val="00827F13"/>
    <w:rsid w:val="008339D7"/>
    <w:rsid w:val="00835AA1"/>
    <w:rsid w:val="0084197E"/>
    <w:rsid w:val="008500F1"/>
    <w:rsid w:val="008517D2"/>
    <w:rsid w:val="0085268B"/>
    <w:rsid w:val="008526B5"/>
    <w:rsid w:val="0085431C"/>
    <w:rsid w:val="008564B9"/>
    <w:rsid w:val="008666A6"/>
    <w:rsid w:val="00873FC2"/>
    <w:rsid w:val="008767BE"/>
    <w:rsid w:val="00877CB3"/>
    <w:rsid w:val="00881B9F"/>
    <w:rsid w:val="00882F56"/>
    <w:rsid w:val="008842F6"/>
    <w:rsid w:val="008910BA"/>
    <w:rsid w:val="00896BF8"/>
    <w:rsid w:val="008A2DC8"/>
    <w:rsid w:val="008A3DC1"/>
    <w:rsid w:val="008A4988"/>
    <w:rsid w:val="008B789B"/>
    <w:rsid w:val="008C3662"/>
    <w:rsid w:val="008D1144"/>
    <w:rsid w:val="008D2AED"/>
    <w:rsid w:val="008D38EE"/>
    <w:rsid w:val="008D4D31"/>
    <w:rsid w:val="008D670E"/>
    <w:rsid w:val="008F3357"/>
    <w:rsid w:val="008F3463"/>
    <w:rsid w:val="008F64A4"/>
    <w:rsid w:val="0090251D"/>
    <w:rsid w:val="00903B9D"/>
    <w:rsid w:val="009040E3"/>
    <w:rsid w:val="00914F31"/>
    <w:rsid w:val="00915191"/>
    <w:rsid w:val="009158B4"/>
    <w:rsid w:val="00915D9A"/>
    <w:rsid w:val="0091684A"/>
    <w:rsid w:val="0092030B"/>
    <w:rsid w:val="00924312"/>
    <w:rsid w:val="0092759C"/>
    <w:rsid w:val="009329D4"/>
    <w:rsid w:val="00932F18"/>
    <w:rsid w:val="0093688D"/>
    <w:rsid w:val="00936F5A"/>
    <w:rsid w:val="00940473"/>
    <w:rsid w:val="0094168D"/>
    <w:rsid w:val="00945935"/>
    <w:rsid w:val="00957610"/>
    <w:rsid w:val="009602EB"/>
    <w:rsid w:val="0096408A"/>
    <w:rsid w:val="00964FDD"/>
    <w:rsid w:val="009675B5"/>
    <w:rsid w:val="00971E22"/>
    <w:rsid w:val="00972F28"/>
    <w:rsid w:val="009770AC"/>
    <w:rsid w:val="00982B58"/>
    <w:rsid w:val="00983D17"/>
    <w:rsid w:val="009941F3"/>
    <w:rsid w:val="009963F0"/>
    <w:rsid w:val="00996842"/>
    <w:rsid w:val="00996C01"/>
    <w:rsid w:val="009A792C"/>
    <w:rsid w:val="009A7B49"/>
    <w:rsid w:val="009B52DA"/>
    <w:rsid w:val="009C1F0D"/>
    <w:rsid w:val="009C6699"/>
    <w:rsid w:val="009D2CF1"/>
    <w:rsid w:val="009D4FC6"/>
    <w:rsid w:val="009D6235"/>
    <w:rsid w:val="009D649B"/>
    <w:rsid w:val="009E5457"/>
    <w:rsid w:val="009E63F9"/>
    <w:rsid w:val="009F5B78"/>
    <w:rsid w:val="00A017F0"/>
    <w:rsid w:val="00A12FD5"/>
    <w:rsid w:val="00A25B91"/>
    <w:rsid w:val="00A31755"/>
    <w:rsid w:val="00A32376"/>
    <w:rsid w:val="00A346EE"/>
    <w:rsid w:val="00A3660E"/>
    <w:rsid w:val="00A430E1"/>
    <w:rsid w:val="00A45782"/>
    <w:rsid w:val="00A466E8"/>
    <w:rsid w:val="00A4729C"/>
    <w:rsid w:val="00A5388D"/>
    <w:rsid w:val="00A53D59"/>
    <w:rsid w:val="00A57323"/>
    <w:rsid w:val="00A63D97"/>
    <w:rsid w:val="00A65BA3"/>
    <w:rsid w:val="00A77390"/>
    <w:rsid w:val="00A77BFE"/>
    <w:rsid w:val="00A8055F"/>
    <w:rsid w:val="00A8218C"/>
    <w:rsid w:val="00A878E9"/>
    <w:rsid w:val="00A92A64"/>
    <w:rsid w:val="00A9597A"/>
    <w:rsid w:val="00AA0A1E"/>
    <w:rsid w:val="00AA2815"/>
    <w:rsid w:val="00AA380B"/>
    <w:rsid w:val="00AB0A6A"/>
    <w:rsid w:val="00AB766B"/>
    <w:rsid w:val="00AC0081"/>
    <w:rsid w:val="00AC17D2"/>
    <w:rsid w:val="00AD2767"/>
    <w:rsid w:val="00AD3CDB"/>
    <w:rsid w:val="00AE12EF"/>
    <w:rsid w:val="00AE16D7"/>
    <w:rsid w:val="00AE3C80"/>
    <w:rsid w:val="00AF586F"/>
    <w:rsid w:val="00B0002E"/>
    <w:rsid w:val="00B022D4"/>
    <w:rsid w:val="00B0449A"/>
    <w:rsid w:val="00B1126F"/>
    <w:rsid w:val="00B1351C"/>
    <w:rsid w:val="00B20DF3"/>
    <w:rsid w:val="00B241C0"/>
    <w:rsid w:val="00B26EFB"/>
    <w:rsid w:val="00B313F1"/>
    <w:rsid w:val="00B451E1"/>
    <w:rsid w:val="00B45FDC"/>
    <w:rsid w:val="00B50CC4"/>
    <w:rsid w:val="00B6288F"/>
    <w:rsid w:val="00B62D75"/>
    <w:rsid w:val="00B62E6F"/>
    <w:rsid w:val="00B65CC3"/>
    <w:rsid w:val="00B6716F"/>
    <w:rsid w:val="00B705BB"/>
    <w:rsid w:val="00B71003"/>
    <w:rsid w:val="00B8024B"/>
    <w:rsid w:val="00B827F8"/>
    <w:rsid w:val="00B830CC"/>
    <w:rsid w:val="00B914AA"/>
    <w:rsid w:val="00B916A1"/>
    <w:rsid w:val="00BA368A"/>
    <w:rsid w:val="00BA4812"/>
    <w:rsid w:val="00BB0771"/>
    <w:rsid w:val="00BB2742"/>
    <w:rsid w:val="00BB7B13"/>
    <w:rsid w:val="00BC0E4B"/>
    <w:rsid w:val="00BC1D6B"/>
    <w:rsid w:val="00BC6ACA"/>
    <w:rsid w:val="00BD0ADE"/>
    <w:rsid w:val="00BD0E35"/>
    <w:rsid w:val="00BD21B5"/>
    <w:rsid w:val="00BD30E8"/>
    <w:rsid w:val="00BD6832"/>
    <w:rsid w:val="00BE3EBC"/>
    <w:rsid w:val="00BE7AA2"/>
    <w:rsid w:val="00BF1341"/>
    <w:rsid w:val="00BF5AAD"/>
    <w:rsid w:val="00BF5B98"/>
    <w:rsid w:val="00C0448B"/>
    <w:rsid w:val="00C05E79"/>
    <w:rsid w:val="00C10317"/>
    <w:rsid w:val="00C1198A"/>
    <w:rsid w:val="00C150F4"/>
    <w:rsid w:val="00C15304"/>
    <w:rsid w:val="00C210B3"/>
    <w:rsid w:val="00C23F73"/>
    <w:rsid w:val="00C25F87"/>
    <w:rsid w:val="00C2797E"/>
    <w:rsid w:val="00C27F2F"/>
    <w:rsid w:val="00C40B45"/>
    <w:rsid w:val="00C43650"/>
    <w:rsid w:val="00C45496"/>
    <w:rsid w:val="00C45AA0"/>
    <w:rsid w:val="00C50F51"/>
    <w:rsid w:val="00C546E5"/>
    <w:rsid w:val="00C64D2E"/>
    <w:rsid w:val="00C67A2C"/>
    <w:rsid w:val="00C73FF5"/>
    <w:rsid w:val="00C86BE4"/>
    <w:rsid w:val="00C9071B"/>
    <w:rsid w:val="00C9083D"/>
    <w:rsid w:val="00C90F72"/>
    <w:rsid w:val="00C913CE"/>
    <w:rsid w:val="00C921E2"/>
    <w:rsid w:val="00C93CA8"/>
    <w:rsid w:val="00CA61F0"/>
    <w:rsid w:val="00CA70A0"/>
    <w:rsid w:val="00CC12B8"/>
    <w:rsid w:val="00CD6DD9"/>
    <w:rsid w:val="00CE09A2"/>
    <w:rsid w:val="00CE20CB"/>
    <w:rsid w:val="00CE3347"/>
    <w:rsid w:val="00CE5957"/>
    <w:rsid w:val="00CE6DC2"/>
    <w:rsid w:val="00D00BB1"/>
    <w:rsid w:val="00D01439"/>
    <w:rsid w:val="00D0300C"/>
    <w:rsid w:val="00D06366"/>
    <w:rsid w:val="00D1147E"/>
    <w:rsid w:val="00D12E44"/>
    <w:rsid w:val="00D22A00"/>
    <w:rsid w:val="00D23D6E"/>
    <w:rsid w:val="00D2635F"/>
    <w:rsid w:val="00D30AB8"/>
    <w:rsid w:val="00D32558"/>
    <w:rsid w:val="00D34D15"/>
    <w:rsid w:val="00D3529A"/>
    <w:rsid w:val="00D35C8E"/>
    <w:rsid w:val="00D371F3"/>
    <w:rsid w:val="00D54913"/>
    <w:rsid w:val="00D56C92"/>
    <w:rsid w:val="00D647D4"/>
    <w:rsid w:val="00D66780"/>
    <w:rsid w:val="00D70C3A"/>
    <w:rsid w:val="00D71FE0"/>
    <w:rsid w:val="00D731D7"/>
    <w:rsid w:val="00D742BF"/>
    <w:rsid w:val="00D837F4"/>
    <w:rsid w:val="00D86E3C"/>
    <w:rsid w:val="00D92056"/>
    <w:rsid w:val="00D93D05"/>
    <w:rsid w:val="00D96B46"/>
    <w:rsid w:val="00DA5F5A"/>
    <w:rsid w:val="00DA6AA6"/>
    <w:rsid w:val="00DB081C"/>
    <w:rsid w:val="00DB0DA9"/>
    <w:rsid w:val="00DB3F02"/>
    <w:rsid w:val="00DC2469"/>
    <w:rsid w:val="00DC3A8F"/>
    <w:rsid w:val="00DC528D"/>
    <w:rsid w:val="00DC61BA"/>
    <w:rsid w:val="00DC7CD0"/>
    <w:rsid w:val="00DD159A"/>
    <w:rsid w:val="00DD4C8D"/>
    <w:rsid w:val="00DD57F0"/>
    <w:rsid w:val="00DD5AFD"/>
    <w:rsid w:val="00DD731E"/>
    <w:rsid w:val="00DE0208"/>
    <w:rsid w:val="00DE1030"/>
    <w:rsid w:val="00DE2067"/>
    <w:rsid w:val="00DE44E1"/>
    <w:rsid w:val="00DE5629"/>
    <w:rsid w:val="00DF1B3D"/>
    <w:rsid w:val="00DF1FD3"/>
    <w:rsid w:val="00E03F10"/>
    <w:rsid w:val="00E044E0"/>
    <w:rsid w:val="00E14A3A"/>
    <w:rsid w:val="00E21CBE"/>
    <w:rsid w:val="00E27D6C"/>
    <w:rsid w:val="00E3069B"/>
    <w:rsid w:val="00E3453E"/>
    <w:rsid w:val="00E37183"/>
    <w:rsid w:val="00E3797D"/>
    <w:rsid w:val="00E37D9B"/>
    <w:rsid w:val="00E4204F"/>
    <w:rsid w:val="00E44552"/>
    <w:rsid w:val="00E53CE3"/>
    <w:rsid w:val="00E63414"/>
    <w:rsid w:val="00E64C81"/>
    <w:rsid w:val="00E65915"/>
    <w:rsid w:val="00E66541"/>
    <w:rsid w:val="00E73341"/>
    <w:rsid w:val="00E8009C"/>
    <w:rsid w:val="00E84838"/>
    <w:rsid w:val="00E90180"/>
    <w:rsid w:val="00EA6A32"/>
    <w:rsid w:val="00EA7EAA"/>
    <w:rsid w:val="00EB288C"/>
    <w:rsid w:val="00EB41F7"/>
    <w:rsid w:val="00EB48C5"/>
    <w:rsid w:val="00EB57FE"/>
    <w:rsid w:val="00EC32E7"/>
    <w:rsid w:val="00EC3C23"/>
    <w:rsid w:val="00EC4296"/>
    <w:rsid w:val="00EC55E8"/>
    <w:rsid w:val="00EC6CDA"/>
    <w:rsid w:val="00ED1666"/>
    <w:rsid w:val="00ED3711"/>
    <w:rsid w:val="00EE2461"/>
    <w:rsid w:val="00EE2ABB"/>
    <w:rsid w:val="00EE495C"/>
    <w:rsid w:val="00EE638C"/>
    <w:rsid w:val="00EF254F"/>
    <w:rsid w:val="00F03062"/>
    <w:rsid w:val="00F04594"/>
    <w:rsid w:val="00F2080C"/>
    <w:rsid w:val="00F2238D"/>
    <w:rsid w:val="00F252CE"/>
    <w:rsid w:val="00F2742A"/>
    <w:rsid w:val="00F27683"/>
    <w:rsid w:val="00F32731"/>
    <w:rsid w:val="00F35CEB"/>
    <w:rsid w:val="00F36BB2"/>
    <w:rsid w:val="00F558B3"/>
    <w:rsid w:val="00F55E48"/>
    <w:rsid w:val="00F63A9F"/>
    <w:rsid w:val="00F67F84"/>
    <w:rsid w:val="00F81DB1"/>
    <w:rsid w:val="00F84987"/>
    <w:rsid w:val="00F864AD"/>
    <w:rsid w:val="00F90E5A"/>
    <w:rsid w:val="00F917BF"/>
    <w:rsid w:val="00F92CF7"/>
    <w:rsid w:val="00FA0994"/>
    <w:rsid w:val="00FA51B2"/>
    <w:rsid w:val="00FA69F6"/>
    <w:rsid w:val="00FB7AC0"/>
    <w:rsid w:val="00FC053F"/>
    <w:rsid w:val="00FC2797"/>
    <w:rsid w:val="00FC54EC"/>
    <w:rsid w:val="00FC69A0"/>
    <w:rsid w:val="00FD03D8"/>
    <w:rsid w:val="00FD042D"/>
    <w:rsid w:val="00FD0454"/>
    <w:rsid w:val="00FE4B32"/>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799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 w:type="character" w:styleId="Hervorhebung">
    <w:name w:val="Emphasis"/>
    <w:basedOn w:val="Absatz-Standardschriftart"/>
    <w:qFormat/>
    <w:rsid w:val="00C436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 w:type="character" w:styleId="Hervorhebung">
    <w:name w:val="Emphasis"/>
    <w:basedOn w:val="Absatz-Standardschriftart"/>
    <w:qFormat/>
    <w:rsid w:val="00C436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655741">
      <w:bodyDiv w:val="1"/>
      <w:marLeft w:val="0"/>
      <w:marRight w:val="0"/>
      <w:marTop w:val="0"/>
      <w:marBottom w:val="0"/>
      <w:divBdr>
        <w:top w:val="none" w:sz="0" w:space="0" w:color="auto"/>
        <w:left w:val="none" w:sz="0" w:space="0" w:color="auto"/>
        <w:bottom w:val="none" w:sz="0" w:space="0" w:color="auto"/>
        <w:right w:val="none" w:sz="0" w:space="0" w:color="auto"/>
      </w:divBdr>
    </w:div>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 w:id="17987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www.htmlcenter.com/blog/the-bootstrap-framework-controversy-should-you-use-it-or-not/" TargetMode="External"/><Relationship Id="rId2" Type="http://schemas.openxmlformats.org/officeDocument/2006/relationships/numbering" Target="numbering.xml"/><Relationship Id="rId16" Type="http://schemas.openxmlformats.org/officeDocument/2006/relationships/hyperlink" Target="http://www.hyperarts.com/blog/twitter-bootstrap-sucks-and-its-aweso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ackoverflow.com/questions/14227000/pros-cons-of-switching-to-twitter-bootstra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de.wikipedia.org/wiki/Versionsnumme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A882-7918-4BDE-BAFE-12752332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32</Pages>
  <Words>6022</Words>
  <Characters>37941</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43876</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310</cp:revision>
  <cp:lastPrinted>2016-04-12T06:50:00Z</cp:lastPrinted>
  <dcterms:created xsi:type="dcterms:W3CDTF">2016-04-04T19:04:00Z</dcterms:created>
  <dcterms:modified xsi:type="dcterms:W3CDTF">2016-04-13T15:49:00Z</dcterms:modified>
</cp:coreProperties>
</file>